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166F" w14:textId="77777777" w:rsidR="00355972" w:rsidRDefault="00355972" w:rsidP="00355972">
      <w:pPr>
        <w:rPr>
          <w:rFonts w:asciiTheme="minorHAnsi" w:hAnsiTheme="minorHAnsi"/>
          <w:noProof/>
        </w:rPr>
      </w:pPr>
    </w:p>
    <w:p w14:paraId="691B7969" w14:textId="77777777" w:rsidR="003D4779" w:rsidRDefault="003D4779" w:rsidP="00355972">
      <w:pPr>
        <w:rPr>
          <w:rFonts w:asciiTheme="minorHAnsi" w:hAnsiTheme="minorHAnsi"/>
          <w:noProof/>
        </w:rPr>
      </w:pPr>
    </w:p>
    <w:p w14:paraId="5E0DB039" w14:textId="77777777" w:rsidR="00B04FD4" w:rsidRDefault="00B04FD4" w:rsidP="00355972">
      <w:pPr>
        <w:rPr>
          <w:rFonts w:asciiTheme="minorHAnsi" w:hAnsiTheme="minorHAnsi"/>
          <w:noProof/>
        </w:rPr>
      </w:pPr>
    </w:p>
    <w:p w14:paraId="4E2E56F1" w14:textId="77777777" w:rsidR="00B04FD4" w:rsidRDefault="00B04FD4" w:rsidP="00355972">
      <w:pPr>
        <w:rPr>
          <w:rFonts w:asciiTheme="minorHAnsi" w:hAnsiTheme="minorHAnsi"/>
          <w:noProof/>
        </w:rPr>
      </w:pPr>
    </w:p>
    <w:p w14:paraId="62CA4C64" w14:textId="77777777" w:rsidR="00B04FD4" w:rsidRDefault="00B04FD4" w:rsidP="00355972">
      <w:pPr>
        <w:rPr>
          <w:rFonts w:asciiTheme="minorHAnsi" w:hAnsiTheme="minorHAnsi"/>
          <w:noProof/>
        </w:rPr>
      </w:pPr>
    </w:p>
    <w:p w14:paraId="05E1874D" w14:textId="77777777" w:rsidR="00976194" w:rsidRDefault="00976194" w:rsidP="00355972">
      <w:pPr>
        <w:rPr>
          <w:rFonts w:asciiTheme="minorHAnsi" w:hAnsiTheme="minorHAnsi"/>
          <w:noProof/>
        </w:rPr>
      </w:pPr>
    </w:p>
    <w:p w14:paraId="381048D3" w14:textId="77777777" w:rsidR="00976194" w:rsidRPr="00C71772" w:rsidRDefault="00976194" w:rsidP="00355972">
      <w:pPr>
        <w:rPr>
          <w:rFonts w:asciiTheme="minorHAnsi" w:hAnsiTheme="minorHAnsi"/>
          <w:noProof/>
        </w:rPr>
      </w:pPr>
    </w:p>
    <w:p w14:paraId="63C694CD" w14:textId="77777777" w:rsidR="00355972" w:rsidRPr="00C71772" w:rsidRDefault="00355972" w:rsidP="00355972">
      <w:pPr>
        <w:rPr>
          <w:rFonts w:asciiTheme="minorHAnsi" w:hAnsiTheme="minorHAnsi"/>
          <w:noProof/>
          <w:lang w:eastAsia="zh-TW"/>
        </w:rPr>
      </w:pPr>
    </w:p>
    <w:p w14:paraId="5447679F" w14:textId="77777777" w:rsidR="008459E1" w:rsidRPr="00C71772" w:rsidRDefault="008459E1" w:rsidP="00355972">
      <w:pPr>
        <w:rPr>
          <w:rFonts w:asciiTheme="minorHAnsi" w:hAnsiTheme="minorHAnsi"/>
          <w:noProof/>
          <w:lang w:eastAsia="zh-TW"/>
        </w:rPr>
      </w:pPr>
    </w:p>
    <w:p w14:paraId="525F0EDC" w14:textId="77777777" w:rsidR="008459E1" w:rsidRPr="00C71772" w:rsidRDefault="008459E1" w:rsidP="00355972">
      <w:pPr>
        <w:rPr>
          <w:rFonts w:asciiTheme="minorHAnsi" w:hAnsiTheme="minorHAnsi"/>
          <w:noProof/>
          <w:lang w:eastAsia="zh-TW"/>
        </w:rPr>
      </w:pPr>
    </w:p>
    <w:p w14:paraId="23C9EE6E" w14:textId="77777777" w:rsidR="00355972" w:rsidRPr="00C71772" w:rsidRDefault="00355972" w:rsidP="00355972">
      <w:pPr>
        <w:rPr>
          <w:rFonts w:asciiTheme="minorHAnsi" w:hAnsiTheme="minorHAnsi"/>
          <w:noProof/>
          <w:lang w:eastAsia="zh-TW"/>
        </w:rPr>
      </w:pPr>
    </w:p>
    <w:p w14:paraId="14CCCA01" w14:textId="77777777" w:rsidR="00355972" w:rsidRPr="00C71772" w:rsidRDefault="00355972" w:rsidP="00355972">
      <w:pPr>
        <w:rPr>
          <w:rFonts w:asciiTheme="minorHAnsi" w:hAnsiTheme="minorHAnsi"/>
          <w:noProof/>
        </w:rPr>
      </w:pPr>
    </w:p>
    <w:p w14:paraId="0F6E4C40" w14:textId="77777777" w:rsidR="00355972" w:rsidRPr="00C71772" w:rsidRDefault="00C81180" w:rsidP="00355972">
      <w:pPr>
        <w:pStyle w:val="af8"/>
        <w:jc w:val="center"/>
        <w:rPr>
          <w:rFonts w:ascii="Segoe UI" w:hAnsi="Segoe UI" w:cs="Segoe UI"/>
          <w:b/>
          <w:sz w:val="48"/>
          <w:szCs w:val="48"/>
          <w:lang w:eastAsia="zh-TW"/>
        </w:rPr>
      </w:pPr>
      <w:r>
        <w:rPr>
          <w:rFonts w:ascii="Segoe UI" w:hAnsi="Segoe UI" w:cs="Segoe UI" w:hint="eastAsia"/>
          <w:b/>
          <w:sz w:val="48"/>
          <w:szCs w:val="48"/>
          <w:lang w:eastAsia="zh-TW"/>
        </w:rPr>
        <w:t xml:space="preserve">NuTool </w:t>
      </w:r>
      <w:r>
        <w:rPr>
          <w:rFonts w:ascii="Segoe UI" w:hAnsi="Segoe UI" w:cs="Segoe UI"/>
          <w:b/>
          <w:sz w:val="48"/>
          <w:szCs w:val="48"/>
          <w:lang w:eastAsia="zh-TW"/>
        </w:rPr>
        <w:t>–</w:t>
      </w:r>
      <w:r>
        <w:rPr>
          <w:rFonts w:ascii="Segoe UI" w:hAnsi="Segoe UI" w:cs="Segoe UI" w:hint="eastAsia"/>
          <w:b/>
          <w:sz w:val="48"/>
          <w:szCs w:val="48"/>
          <w:lang w:eastAsia="zh-TW"/>
        </w:rPr>
        <w:t xml:space="preserve"> PinConfigure</w:t>
      </w:r>
    </w:p>
    <w:p w14:paraId="156FFC75" w14:textId="77777777" w:rsidR="00355972" w:rsidRPr="00C71772" w:rsidRDefault="00D34EA7" w:rsidP="00355972">
      <w:pPr>
        <w:pStyle w:val="af8"/>
        <w:jc w:val="center"/>
        <w:rPr>
          <w:rFonts w:ascii="Segoe UI" w:hAnsi="Segoe UI" w:cs="Segoe UI"/>
          <w:b/>
          <w:sz w:val="48"/>
          <w:szCs w:val="48"/>
          <w:lang w:eastAsia="zh-TW"/>
        </w:rPr>
      </w:pPr>
      <w:r w:rsidRPr="00C71772">
        <w:rPr>
          <w:rFonts w:ascii="Segoe UI" w:hAnsi="Segoe UI" w:cs="Segoe UI"/>
          <w:b/>
          <w:sz w:val="48"/>
          <w:szCs w:val="48"/>
          <w:lang w:eastAsia="zh-TW"/>
        </w:rPr>
        <w:t>Revision History</w:t>
      </w:r>
    </w:p>
    <w:p w14:paraId="0434D9BE" w14:textId="77777777" w:rsidR="00355972" w:rsidRPr="00C71772" w:rsidRDefault="00355972" w:rsidP="00355972">
      <w:pPr>
        <w:rPr>
          <w:rFonts w:asciiTheme="minorHAnsi" w:hAnsiTheme="minorHAnsi"/>
          <w:noProof/>
          <w:lang w:eastAsia="zh-TW"/>
        </w:rPr>
      </w:pPr>
    </w:p>
    <w:p w14:paraId="7A91FB34" w14:textId="77777777" w:rsidR="00355972" w:rsidRPr="00C71772" w:rsidRDefault="00355972" w:rsidP="00355972">
      <w:pPr>
        <w:rPr>
          <w:rFonts w:asciiTheme="minorHAnsi" w:hAnsiTheme="minorHAnsi"/>
          <w:noProof/>
          <w:lang w:eastAsia="zh-TW"/>
        </w:rPr>
      </w:pPr>
    </w:p>
    <w:p w14:paraId="4D5EE809" w14:textId="77777777" w:rsidR="00355972" w:rsidRPr="00C71772" w:rsidRDefault="00355972" w:rsidP="00355972">
      <w:pPr>
        <w:rPr>
          <w:rFonts w:asciiTheme="minorHAnsi" w:hAnsiTheme="minorHAnsi"/>
          <w:noProof/>
          <w:lang w:eastAsia="zh-TW"/>
        </w:rPr>
      </w:pPr>
    </w:p>
    <w:p w14:paraId="4CF87BB5" w14:textId="77777777" w:rsidR="00355972" w:rsidRPr="00C71772" w:rsidRDefault="00355972" w:rsidP="00355972">
      <w:pPr>
        <w:rPr>
          <w:rFonts w:asciiTheme="minorHAnsi" w:hAnsiTheme="minorHAnsi"/>
          <w:noProof/>
          <w:lang w:eastAsia="zh-TW"/>
        </w:rPr>
      </w:pPr>
    </w:p>
    <w:p w14:paraId="73AEB1CE" w14:textId="77777777" w:rsidR="00355972" w:rsidRPr="00C71772" w:rsidRDefault="00355972" w:rsidP="00355972">
      <w:pPr>
        <w:rPr>
          <w:rFonts w:asciiTheme="minorHAnsi" w:hAnsiTheme="minorHAnsi"/>
          <w:noProof/>
        </w:rPr>
      </w:pPr>
    </w:p>
    <w:p w14:paraId="0FE830FD" w14:textId="77777777" w:rsidR="00355972" w:rsidRPr="00C71772" w:rsidRDefault="00355972" w:rsidP="00355972">
      <w:pPr>
        <w:rPr>
          <w:rFonts w:asciiTheme="minorHAnsi" w:hAnsiTheme="minorHAnsi"/>
          <w:noProof/>
        </w:rPr>
      </w:pPr>
    </w:p>
    <w:p w14:paraId="59AC04D8" w14:textId="77777777" w:rsidR="00355972" w:rsidRPr="00C71772" w:rsidRDefault="00355972" w:rsidP="00355972">
      <w:pPr>
        <w:rPr>
          <w:rFonts w:asciiTheme="minorHAnsi" w:hAnsiTheme="minorHAnsi"/>
          <w:noProof/>
        </w:rPr>
      </w:pPr>
    </w:p>
    <w:p w14:paraId="3742AF61" w14:textId="77777777" w:rsidR="00355972" w:rsidRPr="00C71772" w:rsidRDefault="00355972" w:rsidP="00355972">
      <w:pPr>
        <w:rPr>
          <w:rFonts w:asciiTheme="minorHAnsi" w:hAnsiTheme="minorHAnsi"/>
          <w:noProof/>
          <w:lang w:eastAsia="zh-TW"/>
        </w:rPr>
      </w:pPr>
    </w:p>
    <w:p w14:paraId="144EFF12" w14:textId="77777777" w:rsidR="008459E1" w:rsidRPr="00C71772" w:rsidRDefault="008459E1" w:rsidP="00355972">
      <w:pPr>
        <w:rPr>
          <w:rFonts w:asciiTheme="minorHAnsi" w:hAnsiTheme="minorHAnsi"/>
          <w:noProof/>
          <w:lang w:eastAsia="zh-TW"/>
        </w:rPr>
      </w:pPr>
    </w:p>
    <w:p w14:paraId="359C1F6B" w14:textId="77777777" w:rsidR="00976194" w:rsidRPr="00C71772" w:rsidRDefault="00976194" w:rsidP="00355972">
      <w:pPr>
        <w:rPr>
          <w:rFonts w:asciiTheme="minorHAnsi" w:hAnsiTheme="minorHAnsi"/>
          <w:noProof/>
        </w:rPr>
      </w:pPr>
    </w:p>
    <w:p w14:paraId="416E2975" w14:textId="77777777" w:rsidR="00355972" w:rsidRPr="00C71772" w:rsidRDefault="00355972" w:rsidP="00355972">
      <w:pPr>
        <w:rPr>
          <w:rFonts w:asciiTheme="minorHAnsi" w:hAnsiTheme="minorHAnsi"/>
          <w:noProof/>
        </w:rPr>
      </w:pPr>
    </w:p>
    <w:p w14:paraId="3A394253"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41B2354E" w14:textId="77777777" w:rsidR="00355972" w:rsidRPr="00C71772" w:rsidRDefault="00355972" w:rsidP="00355972">
      <w:pPr>
        <w:textAlignment w:val="auto"/>
        <w:rPr>
          <w:rFonts w:asciiTheme="minorHAnsi" w:hAnsiTheme="minorHAnsi"/>
          <w:noProof/>
        </w:rPr>
      </w:pPr>
    </w:p>
    <w:p w14:paraId="6CB3D24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00A74E8A">
        <w:rPr>
          <w:rFonts w:asciiTheme="minorHAnsi" w:hAnsiTheme="minorHAnsi" w:cs="Arial"/>
          <w:i/>
          <w:iCs/>
          <w:noProof/>
          <w:sz w:val="19"/>
          <w:szCs w:val="19"/>
          <w:lang w:eastAsia="zh-TW"/>
        </w:rPr>
        <w:t>micro controller</w:t>
      </w:r>
      <w:r w:rsidRPr="00C71772">
        <w:rPr>
          <w:rFonts w:asciiTheme="minorHAnsi" w:hAnsiTheme="minorHAnsi" w:cs="Arial"/>
          <w:i/>
          <w:iCs/>
          <w:noProof/>
          <w:sz w:val="19"/>
          <w:szCs w:val="19"/>
          <w:lang w:eastAsia="zh-TW"/>
        </w:rPr>
        <w:t xml:space="preserve"> </w:t>
      </w:r>
      <w:r w:rsidRPr="00C71772">
        <w:rPr>
          <w:rFonts w:asciiTheme="minorHAnsi" w:hAnsiTheme="minorHAnsi" w:cs="Arial"/>
          <w:i/>
          <w:iCs/>
          <w:noProof/>
          <w:sz w:val="19"/>
          <w:szCs w:val="19"/>
        </w:rPr>
        <w:t>based system design. Nuvoton assumes no responsibility for errors or omissions.</w:t>
      </w:r>
    </w:p>
    <w:p w14:paraId="499762BC"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FB397E5" w14:textId="77777777" w:rsidR="00355972" w:rsidRPr="009E314A" w:rsidRDefault="00355972" w:rsidP="00355972">
      <w:pPr>
        <w:textAlignment w:val="auto"/>
        <w:rPr>
          <w:rFonts w:ascii="Segoe UI" w:hAnsi="Segoe UI" w:cs="Segoe UI"/>
          <w:b/>
          <w:bCs/>
          <w:noProof/>
          <w:sz w:val="22"/>
          <w:szCs w:val="22"/>
        </w:rPr>
      </w:pPr>
    </w:p>
    <w:p w14:paraId="37D6FE9D" w14:textId="77777777" w:rsidR="00355972" w:rsidRPr="00976194" w:rsidRDefault="00355972" w:rsidP="00355972">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ab"/>
            <w:rFonts w:asciiTheme="minorHAnsi" w:hAnsiTheme="minorHAnsi" w:cstheme="minorHAnsi"/>
            <w:i/>
            <w:iCs/>
            <w:noProof/>
            <w:sz w:val="19"/>
            <w:szCs w:val="19"/>
          </w:rPr>
          <w:t xml:space="preserve">Nuvoton </w:t>
        </w:r>
        <w:r w:rsidRPr="00976194">
          <w:rPr>
            <w:rStyle w:val="ab"/>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4DF29F61" w14:textId="77777777" w:rsidR="00355972" w:rsidRPr="00976194" w:rsidRDefault="00355972" w:rsidP="00355972">
      <w:pPr>
        <w:pStyle w:val="11"/>
        <w:rPr>
          <w:rFonts w:asciiTheme="minorHAnsi" w:hAnsiTheme="minorHAnsi" w:cstheme="minorHAnsi"/>
        </w:rPr>
      </w:pPr>
      <w:r w:rsidRPr="00C71772">
        <w:rPr>
          <w:rFonts w:asciiTheme="minorHAnsi" w:hAnsiTheme="minorHAnsi"/>
          <w:b w:val="0"/>
          <w:bCs w:val="0"/>
          <w:caps w:val="0"/>
          <w:sz w:val="20"/>
          <w:szCs w:val="20"/>
          <w:lang w:eastAsia="en-US"/>
        </w:rPr>
        <w:br w:type="page"/>
      </w:r>
      <w:r w:rsidRPr="00976194">
        <w:rPr>
          <w:rFonts w:asciiTheme="minorHAnsi" w:hAnsiTheme="minorHAnsi" w:cstheme="minorHAnsi"/>
        </w:rPr>
        <w:lastRenderedPageBreak/>
        <w:t>TABLE OF CONTENTS</w:t>
      </w:r>
    </w:p>
    <w:p w14:paraId="6FD93DFA" w14:textId="139B403B" w:rsidR="006D23DD" w:rsidRDefault="00355972">
      <w:pPr>
        <w:pStyle w:val="11"/>
        <w:rPr>
          <w:rFonts w:asciiTheme="minorHAnsi" w:eastAsiaTheme="minorEastAsia" w:hAnsiTheme="minorHAnsi" w:cstheme="minorBidi"/>
          <w:b w:val="0"/>
          <w:bCs w:val="0"/>
          <w:caps w:val="0"/>
          <w:kern w:val="2"/>
          <w:szCs w:val="22"/>
        </w:rPr>
      </w:pPr>
      <w:r w:rsidRPr="00C81180">
        <w:rPr>
          <w:rFonts w:asciiTheme="minorHAnsi" w:hAnsiTheme="minorHAnsi" w:cstheme="minorHAnsi"/>
          <w:caps w:val="0"/>
        </w:rPr>
        <w:fldChar w:fldCharType="begin"/>
      </w:r>
      <w:r w:rsidRPr="00C81180">
        <w:rPr>
          <w:rFonts w:asciiTheme="minorHAnsi" w:hAnsiTheme="minorHAnsi" w:cstheme="minorHAnsi"/>
          <w:caps w:val="0"/>
        </w:rPr>
        <w:instrText xml:space="preserve"> TOC \o "1-3" \h \z \u </w:instrText>
      </w:r>
      <w:r w:rsidRPr="00C81180">
        <w:rPr>
          <w:rFonts w:asciiTheme="minorHAnsi" w:hAnsiTheme="minorHAnsi" w:cstheme="minorHAnsi"/>
          <w:caps w:val="0"/>
        </w:rPr>
        <w:fldChar w:fldCharType="separate"/>
      </w:r>
      <w:hyperlink w:anchor="_Toc99697406" w:history="1">
        <w:r w:rsidR="006D23DD" w:rsidRPr="008C2FD7">
          <w:rPr>
            <w:rStyle w:val="ab"/>
            <w:rFonts w:cstheme="minorHAnsi"/>
          </w:rPr>
          <w:t>1</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REVISION HISTORY</w:t>
        </w:r>
        <w:r w:rsidR="006D23DD">
          <w:rPr>
            <w:webHidden/>
          </w:rPr>
          <w:tab/>
        </w:r>
        <w:r w:rsidR="006D23DD">
          <w:rPr>
            <w:webHidden/>
          </w:rPr>
          <w:fldChar w:fldCharType="begin"/>
        </w:r>
        <w:r w:rsidR="006D23DD">
          <w:rPr>
            <w:webHidden/>
          </w:rPr>
          <w:instrText xml:space="preserve"> PAGEREF _Toc99697406 \h </w:instrText>
        </w:r>
        <w:r w:rsidR="006D23DD">
          <w:rPr>
            <w:webHidden/>
          </w:rPr>
        </w:r>
        <w:r w:rsidR="006D23DD">
          <w:rPr>
            <w:webHidden/>
          </w:rPr>
          <w:fldChar w:fldCharType="separate"/>
        </w:r>
        <w:r w:rsidR="000F374B">
          <w:rPr>
            <w:webHidden/>
          </w:rPr>
          <w:t>3</w:t>
        </w:r>
        <w:r w:rsidR="006D23DD">
          <w:rPr>
            <w:webHidden/>
          </w:rPr>
          <w:fldChar w:fldCharType="end"/>
        </w:r>
      </w:hyperlink>
    </w:p>
    <w:p w14:paraId="7C2B95AE" w14:textId="4368C5E0" w:rsidR="006D23DD" w:rsidRDefault="00000000">
      <w:pPr>
        <w:pStyle w:val="11"/>
        <w:rPr>
          <w:rFonts w:asciiTheme="minorHAnsi" w:eastAsiaTheme="minorEastAsia" w:hAnsiTheme="minorHAnsi" w:cstheme="minorBidi"/>
          <w:b w:val="0"/>
          <w:bCs w:val="0"/>
          <w:caps w:val="0"/>
          <w:kern w:val="2"/>
          <w:szCs w:val="22"/>
        </w:rPr>
      </w:pPr>
      <w:hyperlink w:anchor="_Toc99697407" w:history="1">
        <w:r w:rsidR="006D23DD" w:rsidRPr="008C2FD7">
          <w:rPr>
            <w:rStyle w:val="ab"/>
            <w:rFonts w:cstheme="minorHAnsi"/>
          </w:rPr>
          <w:t>2</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SUPPORTED MIRCO CONTROLLER</w:t>
        </w:r>
        <w:r w:rsidR="006D23DD">
          <w:rPr>
            <w:webHidden/>
          </w:rPr>
          <w:tab/>
        </w:r>
        <w:r w:rsidR="006D23DD">
          <w:rPr>
            <w:webHidden/>
          </w:rPr>
          <w:fldChar w:fldCharType="begin"/>
        </w:r>
        <w:r w:rsidR="006D23DD">
          <w:rPr>
            <w:webHidden/>
          </w:rPr>
          <w:instrText xml:space="preserve"> PAGEREF _Toc99697407 \h </w:instrText>
        </w:r>
        <w:r w:rsidR="006D23DD">
          <w:rPr>
            <w:webHidden/>
          </w:rPr>
        </w:r>
        <w:r w:rsidR="006D23DD">
          <w:rPr>
            <w:webHidden/>
          </w:rPr>
          <w:fldChar w:fldCharType="separate"/>
        </w:r>
        <w:r w:rsidR="000F374B">
          <w:rPr>
            <w:webHidden/>
          </w:rPr>
          <w:t>7</w:t>
        </w:r>
        <w:r w:rsidR="006D23DD">
          <w:rPr>
            <w:webHidden/>
          </w:rPr>
          <w:fldChar w:fldCharType="end"/>
        </w:r>
      </w:hyperlink>
    </w:p>
    <w:p w14:paraId="2F1A29C6" w14:textId="232B1D43" w:rsidR="006D23DD" w:rsidRDefault="00000000">
      <w:pPr>
        <w:pStyle w:val="11"/>
        <w:rPr>
          <w:rFonts w:asciiTheme="minorHAnsi" w:eastAsiaTheme="minorEastAsia" w:hAnsiTheme="minorHAnsi" w:cstheme="minorBidi"/>
          <w:b w:val="0"/>
          <w:bCs w:val="0"/>
          <w:caps w:val="0"/>
          <w:kern w:val="2"/>
          <w:szCs w:val="22"/>
        </w:rPr>
      </w:pPr>
      <w:hyperlink w:anchor="_Toc99697408" w:history="1">
        <w:r w:rsidR="006D23DD" w:rsidRPr="008C2FD7">
          <w:rPr>
            <w:rStyle w:val="ab"/>
            <w:rFonts w:cstheme="minorHAnsi"/>
          </w:rPr>
          <w:t>3</w:t>
        </w:r>
        <w:r w:rsidR="006D23DD">
          <w:rPr>
            <w:rFonts w:asciiTheme="minorHAnsi" w:eastAsiaTheme="minorEastAsia" w:hAnsiTheme="minorHAnsi" w:cstheme="minorBidi"/>
            <w:b w:val="0"/>
            <w:bCs w:val="0"/>
            <w:caps w:val="0"/>
            <w:kern w:val="2"/>
            <w:szCs w:val="22"/>
          </w:rPr>
          <w:tab/>
        </w:r>
        <w:r w:rsidR="006D23DD" w:rsidRPr="008C2FD7">
          <w:rPr>
            <w:rStyle w:val="ab"/>
            <w:rFonts w:cstheme="minorHAnsi"/>
          </w:rPr>
          <w:t>RESOURCES</w:t>
        </w:r>
        <w:r w:rsidR="006D23DD">
          <w:rPr>
            <w:webHidden/>
          </w:rPr>
          <w:tab/>
        </w:r>
        <w:r w:rsidR="006D23DD">
          <w:rPr>
            <w:webHidden/>
          </w:rPr>
          <w:fldChar w:fldCharType="begin"/>
        </w:r>
        <w:r w:rsidR="006D23DD">
          <w:rPr>
            <w:webHidden/>
          </w:rPr>
          <w:instrText xml:space="preserve"> PAGEREF _Toc99697408 \h </w:instrText>
        </w:r>
        <w:r w:rsidR="006D23DD">
          <w:rPr>
            <w:webHidden/>
          </w:rPr>
        </w:r>
        <w:r w:rsidR="006D23DD">
          <w:rPr>
            <w:webHidden/>
          </w:rPr>
          <w:fldChar w:fldCharType="separate"/>
        </w:r>
        <w:r w:rsidR="000F374B">
          <w:rPr>
            <w:webHidden/>
          </w:rPr>
          <w:t>12</w:t>
        </w:r>
        <w:r w:rsidR="006D23DD">
          <w:rPr>
            <w:webHidden/>
          </w:rPr>
          <w:fldChar w:fldCharType="end"/>
        </w:r>
      </w:hyperlink>
    </w:p>
    <w:p w14:paraId="19C16A9F" w14:textId="77777777" w:rsidR="0012298F" w:rsidRDefault="00355972" w:rsidP="00C81180">
      <w:pPr>
        <w:pStyle w:val="11"/>
        <w:ind w:leftChars="0" w:left="0"/>
        <w:rPr>
          <w:rFonts w:asciiTheme="minorHAnsi" w:hAnsiTheme="minorHAnsi" w:cstheme="minorHAnsi"/>
        </w:rPr>
      </w:pPr>
      <w:r w:rsidRPr="00C81180">
        <w:rPr>
          <w:rFonts w:asciiTheme="minorHAnsi" w:hAnsiTheme="minorHAnsi" w:cstheme="minorHAnsi"/>
          <w:caps w:val="0"/>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2C241980" w14:textId="77777777" w:rsidR="0012298F" w:rsidRPr="0012298F" w:rsidRDefault="0012298F" w:rsidP="0012298F">
      <w:pPr>
        <w:rPr>
          <w:lang w:eastAsia="zh-TW"/>
        </w:rPr>
      </w:pPr>
    </w:p>
    <w:p w14:paraId="7FF2FEC4" w14:textId="77777777" w:rsidR="0012298F" w:rsidRPr="0012298F" w:rsidRDefault="0012298F" w:rsidP="0012298F">
      <w:pPr>
        <w:rPr>
          <w:lang w:eastAsia="zh-TW"/>
        </w:rPr>
      </w:pPr>
    </w:p>
    <w:p w14:paraId="2824990B" w14:textId="77777777" w:rsidR="0012298F" w:rsidRPr="0012298F" w:rsidRDefault="0012298F" w:rsidP="0012298F">
      <w:pPr>
        <w:rPr>
          <w:lang w:eastAsia="zh-TW"/>
        </w:rPr>
      </w:pPr>
    </w:p>
    <w:p w14:paraId="1F100DF2" w14:textId="77777777" w:rsidR="0012298F" w:rsidRPr="0012298F" w:rsidRDefault="0012298F" w:rsidP="0012298F">
      <w:pPr>
        <w:rPr>
          <w:lang w:eastAsia="zh-TW"/>
        </w:rPr>
      </w:pPr>
    </w:p>
    <w:p w14:paraId="45F3B350" w14:textId="77777777" w:rsidR="0012298F" w:rsidRPr="0012298F" w:rsidRDefault="0012298F" w:rsidP="0012298F">
      <w:pPr>
        <w:rPr>
          <w:lang w:eastAsia="zh-TW"/>
        </w:rPr>
      </w:pPr>
    </w:p>
    <w:p w14:paraId="3132D8F5" w14:textId="77777777" w:rsidR="0012298F" w:rsidRPr="0012298F" w:rsidRDefault="0012298F" w:rsidP="0012298F">
      <w:pPr>
        <w:rPr>
          <w:lang w:eastAsia="zh-TW"/>
        </w:rPr>
      </w:pPr>
    </w:p>
    <w:p w14:paraId="06BA0121" w14:textId="77777777" w:rsidR="0012298F" w:rsidRPr="0012298F" w:rsidRDefault="0012298F" w:rsidP="0012298F">
      <w:pPr>
        <w:rPr>
          <w:lang w:eastAsia="zh-TW"/>
        </w:rPr>
      </w:pPr>
    </w:p>
    <w:p w14:paraId="28CA0577" w14:textId="77777777" w:rsidR="0012298F" w:rsidRPr="0012298F" w:rsidRDefault="0012298F" w:rsidP="0012298F">
      <w:pPr>
        <w:rPr>
          <w:lang w:eastAsia="zh-TW"/>
        </w:rPr>
      </w:pPr>
    </w:p>
    <w:p w14:paraId="69405BBA" w14:textId="77777777" w:rsidR="0012298F" w:rsidRPr="0012298F" w:rsidRDefault="0012298F" w:rsidP="0012298F">
      <w:pPr>
        <w:rPr>
          <w:lang w:eastAsia="zh-TW"/>
        </w:rPr>
      </w:pPr>
    </w:p>
    <w:p w14:paraId="650BE2EF" w14:textId="77777777" w:rsidR="0012298F" w:rsidRPr="0012298F" w:rsidRDefault="0012298F" w:rsidP="0012298F">
      <w:pPr>
        <w:rPr>
          <w:lang w:eastAsia="zh-TW"/>
        </w:rPr>
      </w:pPr>
    </w:p>
    <w:p w14:paraId="140DC80A" w14:textId="77777777" w:rsidR="0012298F" w:rsidRPr="0012298F" w:rsidRDefault="0012298F" w:rsidP="0012298F">
      <w:pPr>
        <w:rPr>
          <w:lang w:eastAsia="zh-TW"/>
        </w:rPr>
      </w:pPr>
    </w:p>
    <w:p w14:paraId="6FBFD99B" w14:textId="77777777" w:rsidR="0012298F" w:rsidRDefault="0012298F" w:rsidP="0012298F">
      <w:pPr>
        <w:rPr>
          <w:lang w:eastAsia="zh-TW"/>
        </w:rPr>
      </w:pPr>
    </w:p>
    <w:p w14:paraId="2E0C156F" w14:textId="77777777" w:rsidR="00355972" w:rsidRPr="0012298F" w:rsidRDefault="0012298F" w:rsidP="0012298F">
      <w:pPr>
        <w:tabs>
          <w:tab w:val="left" w:pos="2296"/>
        </w:tabs>
        <w:rPr>
          <w:lang w:eastAsia="zh-TW"/>
        </w:rPr>
      </w:pPr>
      <w:r>
        <w:rPr>
          <w:lang w:eastAsia="zh-TW"/>
        </w:rPr>
        <w:tab/>
      </w:r>
    </w:p>
    <w:p w14:paraId="209EFC32" w14:textId="77777777" w:rsidR="005D0864" w:rsidRPr="00976194" w:rsidRDefault="00ED5FF3" w:rsidP="001A78B5">
      <w:pPr>
        <w:pStyle w:val="1"/>
        <w:tabs>
          <w:tab w:val="clear" w:pos="431"/>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99697406"/>
      <w:bookmarkEnd w:id="0"/>
      <w:bookmarkEnd w:id="1"/>
      <w:bookmarkEnd w:id="2"/>
      <w:bookmarkEnd w:id="3"/>
      <w:bookmarkEnd w:id="4"/>
      <w:bookmarkEnd w:id="5"/>
      <w:bookmarkEnd w:id="6"/>
      <w:bookmarkEnd w:id="7"/>
      <w:bookmarkEnd w:id="8"/>
      <w:bookmarkEnd w:id="9"/>
      <w:bookmarkEnd w:id="10"/>
      <w:bookmarkEnd w:id="11"/>
      <w:r>
        <w:rPr>
          <w:rFonts w:asciiTheme="minorHAnsi" w:hAnsiTheme="minorHAnsi" w:cstheme="minorHAnsi" w:hint="eastAsia"/>
          <w:caps w:val="0"/>
          <w:noProof/>
          <w:lang w:eastAsia="zh-TW"/>
        </w:rPr>
        <w:lastRenderedPageBreak/>
        <w:t>REVISION HIS</w:t>
      </w:r>
      <w:r>
        <w:rPr>
          <w:rFonts w:asciiTheme="minorHAnsi" w:hAnsiTheme="minorHAnsi" w:cstheme="minorHAnsi"/>
          <w:caps w:val="0"/>
          <w:noProof/>
          <w:lang w:eastAsia="zh-TW"/>
        </w:rPr>
        <w:t>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0CC4D9A2" w14:textId="77777777" w:rsidTr="00BF6E92">
        <w:tc>
          <w:tcPr>
            <w:tcW w:w="1417" w:type="dxa"/>
            <w:tcBorders>
              <w:top w:val="single" w:sz="12" w:space="0" w:color="auto"/>
              <w:bottom w:val="single" w:sz="8" w:space="0" w:color="auto"/>
            </w:tcBorders>
            <w:shd w:val="clear" w:color="auto" w:fill="D9D9D9"/>
            <w:vAlign w:val="center"/>
          </w:tcPr>
          <w:p w14:paraId="0E3DDED6"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69A74F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1E85C435"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A71A8E" w:rsidRPr="00976194" w14:paraId="0D3B4A8C" w14:textId="77777777" w:rsidTr="00BF6E92">
        <w:tc>
          <w:tcPr>
            <w:tcW w:w="1417" w:type="dxa"/>
            <w:tcBorders>
              <w:top w:val="single" w:sz="8" w:space="0" w:color="auto"/>
            </w:tcBorders>
            <w:vAlign w:val="center"/>
          </w:tcPr>
          <w:p w14:paraId="6DE41D54" w14:textId="42FC339F" w:rsidR="00A71A8E" w:rsidRDefault="00A71A8E"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1.33</w:t>
            </w:r>
          </w:p>
        </w:tc>
        <w:tc>
          <w:tcPr>
            <w:tcW w:w="1443" w:type="dxa"/>
            <w:tcBorders>
              <w:top w:val="single" w:sz="8" w:space="0" w:color="auto"/>
            </w:tcBorders>
            <w:vAlign w:val="center"/>
          </w:tcPr>
          <w:p w14:paraId="63460830" w14:textId="4FE64E1C" w:rsidR="00A71A8E" w:rsidRDefault="00A71A8E"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2024/08/0</w:t>
            </w:r>
            <w:r w:rsidR="00B31B6C">
              <w:rPr>
                <w:rFonts w:asciiTheme="minorHAnsi" w:hAnsiTheme="minorHAnsi" w:cstheme="minorHAnsi" w:hint="eastAsia"/>
                <w:b/>
                <w:noProof/>
                <w:lang w:eastAsia="zh-TW"/>
              </w:rPr>
              <w:t>6</w:t>
            </w:r>
          </w:p>
        </w:tc>
        <w:tc>
          <w:tcPr>
            <w:tcW w:w="6487" w:type="dxa"/>
            <w:tcBorders>
              <w:top w:val="single" w:sz="8" w:space="0" w:color="auto"/>
            </w:tcBorders>
            <w:vAlign w:val="center"/>
          </w:tcPr>
          <w:p w14:paraId="1E7995AF" w14:textId="77777777" w:rsidR="00A71A8E" w:rsidRDefault="00A71A8E" w:rsidP="00A71A8E">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B8D576A" w14:textId="77777777" w:rsidR="00A71A8E" w:rsidRDefault="00A71A8E" w:rsidP="00A71A8E">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7630205" w14:textId="77777777" w:rsidR="00B31B6C" w:rsidRDefault="00B31B6C" w:rsidP="00B31B6C">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10B51034" w14:textId="2A9131EC" w:rsidR="00B31B6C" w:rsidRPr="00B31B6C" w:rsidRDefault="00B31B6C" w:rsidP="00B31B6C">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hint="eastAsia"/>
                <w:noProof/>
                <w:lang w:eastAsia="zh-TW"/>
              </w:rPr>
              <w:t xml:space="preserve">1 </w:t>
            </w:r>
            <w:r w:rsidRPr="00246BE7">
              <w:rPr>
                <w:rFonts w:asciiTheme="minorHAnsi" w:eastAsia="微軟正黑體" w:hAnsiTheme="minorHAnsi" w:cstheme="minorHAnsi"/>
                <w:noProof/>
                <w:lang w:eastAsia="zh-TW"/>
              </w:rPr>
              <w:t>Series.</w:t>
            </w:r>
          </w:p>
        </w:tc>
      </w:tr>
      <w:tr w:rsidR="00867EC9" w:rsidRPr="00976194" w14:paraId="18399F94" w14:textId="77777777" w:rsidTr="00BF6E92">
        <w:tc>
          <w:tcPr>
            <w:tcW w:w="1417" w:type="dxa"/>
            <w:tcBorders>
              <w:top w:val="single" w:sz="8" w:space="0" w:color="auto"/>
            </w:tcBorders>
            <w:vAlign w:val="center"/>
          </w:tcPr>
          <w:p w14:paraId="6D007968" w14:textId="43EDE49C"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1.32</w:t>
            </w:r>
          </w:p>
        </w:tc>
        <w:tc>
          <w:tcPr>
            <w:tcW w:w="1443" w:type="dxa"/>
            <w:tcBorders>
              <w:top w:val="single" w:sz="8" w:space="0" w:color="auto"/>
            </w:tcBorders>
            <w:vAlign w:val="center"/>
          </w:tcPr>
          <w:p w14:paraId="463E8E6E" w14:textId="7121B494" w:rsidR="00867EC9" w:rsidRDefault="00867EC9"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024/07/</w:t>
            </w:r>
            <w:r>
              <w:rPr>
                <w:rFonts w:asciiTheme="minorHAnsi" w:hAnsiTheme="minorHAnsi" w:cstheme="minorHAnsi" w:hint="eastAsia"/>
                <w:b/>
                <w:noProof/>
                <w:lang w:eastAsia="zh-TW"/>
              </w:rPr>
              <w:t>1</w:t>
            </w:r>
            <w:r w:rsidR="00837660">
              <w:rPr>
                <w:rFonts w:asciiTheme="minorHAnsi" w:hAnsiTheme="minorHAnsi" w:cstheme="minorHAnsi" w:hint="eastAsia"/>
                <w:b/>
                <w:noProof/>
                <w:lang w:eastAsia="zh-TW"/>
              </w:rPr>
              <w:t>2</w:t>
            </w:r>
          </w:p>
        </w:tc>
        <w:tc>
          <w:tcPr>
            <w:tcW w:w="6487" w:type="dxa"/>
            <w:tcBorders>
              <w:top w:val="single" w:sz="8" w:space="0" w:color="auto"/>
            </w:tcBorders>
            <w:vAlign w:val="center"/>
          </w:tcPr>
          <w:p w14:paraId="6EF14733" w14:textId="77777777"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39456025" w14:textId="4C279666" w:rsid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CM1003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4F38C1F8" w14:textId="620D4262" w:rsidR="00867EC9" w:rsidRDefault="00867EC9" w:rsidP="00867EC9">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68EAF158" w14:textId="4A3B5E98" w:rsidR="00867EC9" w:rsidRPr="00867EC9" w:rsidRDefault="00867EC9" w:rsidP="00867EC9">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0 and MA35H0</w:t>
            </w:r>
            <w:r w:rsidRPr="00246BE7">
              <w:rPr>
                <w:rFonts w:asciiTheme="minorHAnsi" w:eastAsia="微軟正黑體" w:hAnsiTheme="minorHAnsi" w:cstheme="minorHAnsi"/>
                <w:noProof/>
                <w:lang w:eastAsia="zh-TW"/>
              </w:rPr>
              <w:t xml:space="preserve"> Series.</w:t>
            </w:r>
          </w:p>
        </w:tc>
      </w:tr>
      <w:tr w:rsidR="009323FD" w:rsidRPr="00976194" w14:paraId="68B43262" w14:textId="77777777" w:rsidTr="00BF6E92">
        <w:tc>
          <w:tcPr>
            <w:tcW w:w="1417" w:type="dxa"/>
            <w:tcBorders>
              <w:top w:val="single" w:sz="8" w:space="0" w:color="auto"/>
            </w:tcBorders>
            <w:vAlign w:val="center"/>
          </w:tcPr>
          <w:p w14:paraId="2A8C82A3" w14:textId="52A5E35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w:t>
            </w:r>
            <w:r w:rsidR="007347DC">
              <w:rPr>
                <w:rFonts w:asciiTheme="minorHAnsi" w:hAnsiTheme="minorHAnsi" w:cstheme="minorHAnsi"/>
                <w:b/>
                <w:noProof/>
                <w:lang w:eastAsia="zh-TW"/>
              </w:rPr>
              <w:t>1</w:t>
            </w:r>
          </w:p>
        </w:tc>
        <w:tc>
          <w:tcPr>
            <w:tcW w:w="1443" w:type="dxa"/>
            <w:tcBorders>
              <w:top w:val="single" w:sz="8" w:space="0" w:color="auto"/>
            </w:tcBorders>
            <w:vAlign w:val="center"/>
          </w:tcPr>
          <w:p w14:paraId="6B7C7942" w14:textId="11301C1A"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w:t>
            </w:r>
            <w:r w:rsidR="00D756F9">
              <w:rPr>
                <w:rFonts w:asciiTheme="minorHAnsi" w:hAnsiTheme="minorHAnsi" w:cstheme="minorHAnsi" w:hint="eastAsia"/>
                <w:b/>
                <w:noProof/>
                <w:lang w:eastAsia="zh-TW"/>
              </w:rPr>
              <w:t>6</w:t>
            </w:r>
            <w:r>
              <w:rPr>
                <w:rFonts w:asciiTheme="minorHAnsi" w:hAnsiTheme="minorHAnsi" w:cstheme="minorHAnsi"/>
                <w:b/>
                <w:noProof/>
                <w:lang w:eastAsia="zh-TW"/>
              </w:rPr>
              <w:t>/</w:t>
            </w:r>
            <w:r w:rsidR="00D756F9">
              <w:rPr>
                <w:rFonts w:asciiTheme="minorHAnsi" w:hAnsiTheme="minorHAnsi" w:cstheme="minorHAnsi" w:hint="eastAsia"/>
                <w:b/>
                <w:noProof/>
                <w:lang w:eastAsia="zh-TW"/>
              </w:rPr>
              <w:t>1</w:t>
            </w:r>
            <w:r w:rsidR="00015593">
              <w:rPr>
                <w:rFonts w:asciiTheme="minorHAnsi" w:hAnsiTheme="minorHAnsi" w:cstheme="minorHAnsi"/>
                <w:b/>
                <w:noProof/>
                <w:lang w:eastAsia="zh-TW"/>
              </w:rPr>
              <w:t>4</w:t>
            </w:r>
          </w:p>
        </w:tc>
        <w:tc>
          <w:tcPr>
            <w:tcW w:w="6487" w:type="dxa"/>
            <w:tcBorders>
              <w:top w:val="single" w:sz="8" w:space="0" w:color="auto"/>
            </w:tcBorders>
            <w:vAlign w:val="center"/>
          </w:tcPr>
          <w:p w14:paraId="192A59DA"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AA9829A" w14:textId="5C8B91CE"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GF</w:t>
            </w:r>
            <w:r>
              <w:rPr>
                <w:rFonts w:asciiTheme="minorHAnsi" w:eastAsia="微軟正黑體" w:hAnsiTheme="minorHAnsi" w:cstheme="minorHAnsi" w:hint="eastAsia"/>
                <w:noProof/>
                <w:lang w:eastAsia="zh-TW"/>
              </w:rPr>
              <w:t xml:space="preserve"> Series.</w:t>
            </w:r>
          </w:p>
          <w:p w14:paraId="6726AAE6"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DB4D16" w14:textId="77777777"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7F1CEF25" w14:textId="77777777" w:rsidR="00015593" w:rsidRPr="00015593" w:rsidRDefault="009323FD" w:rsidP="00015593">
            <w:pPr>
              <w:pStyle w:val="afff0"/>
              <w:numPr>
                <w:ilvl w:val="0"/>
                <w:numId w:val="72"/>
              </w:numPr>
              <w:spacing w:beforeLines="50" w:before="120" w:afterLines="50" w:line="200" w:lineRule="exact"/>
              <w:ind w:leftChars="0"/>
              <w:rPr>
                <w:rFonts w:asciiTheme="minorHAnsi" w:eastAsia="微軟正黑體" w:hAnsiTheme="minorHAnsi" w:cstheme="minorHAnsi"/>
                <w:noProof/>
                <w:lang w:eastAsia="en-US"/>
              </w:rPr>
            </w:pPr>
            <w:r w:rsidRPr="00015593">
              <w:rPr>
                <w:rFonts w:asciiTheme="minorHAnsi" w:eastAsia="微軟正黑體" w:hAnsiTheme="minorHAnsi" w:cstheme="minorHAnsi"/>
                <w:noProof/>
              </w:rPr>
              <w:t xml:space="preserve">NuMicro M23 Family: M2003 </w:t>
            </w:r>
            <w:r w:rsidRPr="00015593">
              <w:rPr>
                <w:rFonts w:asciiTheme="minorHAnsi" w:eastAsia="微軟正黑體" w:hAnsiTheme="minorHAnsi" w:cstheme="minorHAnsi" w:hint="eastAsia"/>
                <w:noProof/>
              </w:rPr>
              <w:t>Series.</w:t>
            </w:r>
            <w:r w:rsidR="00015593" w:rsidRPr="00015593">
              <w:rPr>
                <w:rFonts w:asciiTheme="minorHAnsi" w:eastAsia="微軟正黑體" w:hAnsiTheme="minorHAnsi" w:cstheme="minorHAnsi" w:hint="eastAsia"/>
                <w:noProof/>
              </w:rPr>
              <w:t xml:space="preserve"> </w:t>
            </w:r>
          </w:p>
          <w:p w14:paraId="607C81BC" w14:textId="4FE618D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micro </w:t>
            </w:r>
            <w:r>
              <w:rPr>
                <w:rFonts w:asciiTheme="minorHAnsi" w:eastAsia="微軟正黑體" w:hAnsiTheme="minorHAnsi" w:cstheme="minorHAnsi" w:hint="eastAsia"/>
                <w:noProof/>
                <w:lang w:eastAsia="zh-TW"/>
              </w:rPr>
              <w:t>p</w:t>
            </w:r>
            <w:r>
              <w:rPr>
                <w:rFonts w:asciiTheme="minorHAnsi" w:eastAsia="微軟正黑體" w:hAnsiTheme="minorHAnsi" w:cstheme="minorHAnsi"/>
                <w:noProof/>
                <w:lang w:eastAsia="zh-TW"/>
              </w:rPr>
              <w:t>rocessor</w:t>
            </w:r>
            <w:r w:rsidRPr="00BD75C3">
              <w:rPr>
                <w:rFonts w:asciiTheme="minorHAnsi" w:eastAsia="微軟正黑體" w:hAnsiTheme="minorHAnsi" w:cstheme="minorHAnsi"/>
                <w:noProof/>
                <w:lang w:eastAsia="zh-TW"/>
              </w:rPr>
              <w:t xml:space="preserve">: </w:t>
            </w:r>
          </w:p>
          <w:p w14:paraId="2144D536" w14:textId="1AC0C35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46BE7">
              <w:rPr>
                <w:rFonts w:asciiTheme="minorHAnsi" w:eastAsia="微軟正黑體" w:hAnsiTheme="minorHAnsi" w:cstheme="minorHAnsi"/>
                <w:noProof/>
                <w:lang w:eastAsia="zh-TW"/>
              </w:rPr>
              <w:t>NuMicro A35 Family: MA35D</w:t>
            </w:r>
            <w:r>
              <w:rPr>
                <w:rFonts w:asciiTheme="minorHAnsi" w:eastAsia="微軟正黑體" w:hAnsiTheme="minorHAnsi" w:cstheme="minorHAnsi"/>
                <w:noProof/>
                <w:lang w:eastAsia="zh-TW"/>
              </w:rPr>
              <w:t>1</w:t>
            </w:r>
            <w:r w:rsidRPr="00246BE7">
              <w:rPr>
                <w:rFonts w:asciiTheme="minorHAnsi" w:eastAsia="微軟正黑體" w:hAnsiTheme="minorHAnsi" w:cstheme="minorHAnsi"/>
                <w:noProof/>
                <w:lang w:eastAsia="zh-TW"/>
              </w:rPr>
              <w:t xml:space="preserve"> Series.</w:t>
            </w:r>
          </w:p>
        </w:tc>
      </w:tr>
      <w:tr w:rsidR="009323FD" w:rsidRPr="00976194" w14:paraId="3CDE32B3" w14:textId="77777777" w:rsidTr="00BF6E92">
        <w:tc>
          <w:tcPr>
            <w:tcW w:w="1417" w:type="dxa"/>
            <w:tcBorders>
              <w:top w:val="single" w:sz="8" w:space="0" w:color="auto"/>
            </w:tcBorders>
            <w:vAlign w:val="center"/>
          </w:tcPr>
          <w:p w14:paraId="7F760ED6" w14:textId="6B8A9425"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1.30</w:t>
            </w:r>
          </w:p>
        </w:tc>
        <w:tc>
          <w:tcPr>
            <w:tcW w:w="1443" w:type="dxa"/>
            <w:tcBorders>
              <w:top w:val="single" w:sz="8" w:space="0" w:color="auto"/>
            </w:tcBorders>
            <w:vAlign w:val="center"/>
          </w:tcPr>
          <w:p w14:paraId="6F241DC0" w14:textId="73EB8A93"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024/05/</w:t>
            </w:r>
            <w:r>
              <w:rPr>
                <w:rFonts w:asciiTheme="minorHAnsi" w:hAnsiTheme="minorHAnsi" w:cstheme="minorHAnsi" w:hint="eastAsia"/>
                <w:b/>
                <w:noProof/>
                <w:lang w:eastAsia="zh-TW"/>
              </w:rPr>
              <w:t>24</w:t>
            </w:r>
          </w:p>
        </w:tc>
        <w:tc>
          <w:tcPr>
            <w:tcW w:w="6487" w:type="dxa"/>
            <w:tcBorders>
              <w:top w:val="single" w:sz="8" w:space="0" w:color="auto"/>
            </w:tcBorders>
            <w:vAlign w:val="center"/>
          </w:tcPr>
          <w:p w14:paraId="2290B714" w14:textId="77777777"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24CC49EB" w14:textId="1DE00B3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sidRPr="007560DB">
              <w:rPr>
                <w:rFonts w:asciiTheme="minorHAnsi" w:eastAsia="微軟正黑體" w:hAnsiTheme="minorHAnsi" w:cstheme="minorHAnsi"/>
                <w:noProof/>
                <w:lang w:eastAsia="zh-TW"/>
              </w:rPr>
              <w:t>KM1M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DF</w:t>
            </w:r>
            <w:r>
              <w:rPr>
                <w:rFonts w:asciiTheme="minorHAnsi" w:eastAsia="微軟正黑體" w:hAnsiTheme="minorHAnsi" w:cstheme="minorHAnsi" w:hint="eastAsia"/>
                <w:noProof/>
                <w:lang w:eastAsia="zh-TW"/>
              </w:rPr>
              <w:t xml:space="preserve"> Series.</w:t>
            </w:r>
          </w:p>
          <w:p w14:paraId="0B60FB2D" w14:textId="4B865F1B" w:rsidR="009323FD" w:rsidRPr="00C9276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2</w:t>
            </w:r>
            <w:r>
              <w:rPr>
                <w:rFonts w:asciiTheme="minorHAnsi" w:eastAsia="微軟正黑體" w:hAnsiTheme="minorHAnsi" w:cstheme="minorHAnsi"/>
                <w:noProof/>
                <w:lang w:eastAsia="zh-TW"/>
              </w:rPr>
              <w:t xml:space="preserve">A23 </w:t>
            </w:r>
            <w:r>
              <w:rPr>
                <w:rFonts w:asciiTheme="minorHAnsi" w:eastAsia="微軟正黑體" w:hAnsiTheme="minorHAnsi" w:cstheme="minorHAnsi" w:hint="eastAsia"/>
                <w:noProof/>
                <w:lang w:eastAsia="zh-TW"/>
              </w:rPr>
              <w:t>Series.</w:t>
            </w:r>
          </w:p>
          <w:p w14:paraId="2DB7893C" w14:textId="4083625A"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hint="eastAsia"/>
                <w:noProof/>
                <w:lang w:eastAsia="zh-TW"/>
              </w:rPr>
              <w:t>U</w:t>
            </w:r>
            <w:r>
              <w:rPr>
                <w:rFonts w:asciiTheme="minorHAnsi" w:eastAsia="微軟正黑體" w:hAnsiTheme="minorHAnsi" w:cstheme="minorHAnsi"/>
                <w:noProof/>
                <w:lang w:eastAsia="zh-TW"/>
              </w:rPr>
              <w:t>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5796523F" w14:textId="3E9553C8" w:rsidR="009323FD" w:rsidRPr="006C0E0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 </w:t>
            </w:r>
            <w:r>
              <w:rPr>
                <w:rFonts w:asciiTheme="minorHAnsi" w:eastAsia="微軟正黑體" w:hAnsiTheme="minorHAnsi" w:cstheme="minorHAnsi" w:hint="eastAsia"/>
                <w:noProof/>
                <w:lang w:eastAsia="zh-TW"/>
              </w:rPr>
              <w:t>Series.</w:t>
            </w:r>
          </w:p>
        </w:tc>
      </w:tr>
      <w:tr w:rsidR="009323FD" w:rsidRPr="00976194" w14:paraId="70999525" w14:textId="77777777" w:rsidTr="00BF6E92">
        <w:tc>
          <w:tcPr>
            <w:tcW w:w="1417" w:type="dxa"/>
            <w:tcBorders>
              <w:top w:val="single" w:sz="8" w:space="0" w:color="auto"/>
            </w:tcBorders>
            <w:vAlign w:val="center"/>
          </w:tcPr>
          <w:p w14:paraId="76DDCE0D" w14:textId="17EAD0F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.29</w:t>
            </w:r>
          </w:p>
        </w:tc>
        <w:tc>
          <w:tcPr>
            <w:tcW w:w="1443" w:type="dxa"/>
            <w:tcBorders>
              <w:top w:val="single" w:sz="8" w:space="0" w:color="auto"/>
            </w:tcBorders>
            <w:vAlign w:val="center"/>
          </w:tcPr>
          <w:p w14:paraId="3636BD63" w14:textId="1D261148"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2023/12/28</w:t>
            </w:r>
          </w:p>
        </w:tc>
        <w:tc>
          <w:tcPr>
            <w:tcW w:w="6487" w:type="dxa"/>
            <w:tcBorders>
              <w:top w:val="single" w:sz="8" w:space="0" w:color="auto"/>
            </w:tcBorders>
            <w:vAlign w:val="center"/>
          </w:tcPr>
          <w:p w14:paraId="58F37CBC" w14:textId="05EF96B4" w:rsidR="009323FD" w:rsidRPr="003F55BB"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0052AB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3F55BB">
              <w:rPr>
                <w:rFonts w:asciiTheme="minorHAnsi" w:eastAsia="微軟正黑體" w:hAnsiTheme="minorHAnsi" w:cstheme="minorHAnsi"/>
                <w:noProof/>
                <w:lang w:eastAsia="zh-TW"/>
              </w:rPr>
              <w:t>M433</w:t>
            </w:r>
            <w:r>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0B474572" w14:textId="0D40CFF4"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M55 Family: </w:t>
            </w:r>
            <w:r w:rsidRPr="003F55BB">
              <w:rPr>
                <w:rFonts w:asciiTheme="minorHAnsi" w:eastAsia="微軟正黑體" w:hAnsiTheme="minorHAnsi" w:cstheme="minorHAnsi"/>
                <w:noProof/>
                <w:lang w:eastAsia="zh-TW"/>
              </w:rPr>
              <w:t>M</w:t>
            </w:r>
            <w:r>
              <w:rPr>
                <w:rFonts w:asciiTheme="minorHAnsi" w:eastAsia="微軟正黑體" w:hAnsiTheme="minorHAnsi" w:cstheme="minorHAnsi"/>
                <w:noProof/>
                <w:lang w:eastAsia="zh-TW"/>
              </w:rPr>
              <w:t xml:space="preserve">55M1 </w:t>
            </w:r>
            <w:r>
              <w:rPr>
                <w:rFonts w:asciiTheme="minorHAnsi" w:eastAsia="微軟正黑體" w:hAnsiTheme="minorHAnsi" w:cstheme="minorHAnsi" w:hint="eastAsia"/>
                <w:noProof/>
                <w:lang w:eastAsia="zh-TW"/>
              </w:rPr>
              <w:t>Series.</w:t>
            </w:r>
          </w:p>
          <w:p w14:paraId="483FD8C4" w14:textId="6376317C"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3F55BB">
              <w:rPr>
                <w:rFonts w:ascii="Calibri" w:hAnsi="Calibri" w:cs="Calibri"/>
                <w:bCs/>
                <w:color w:val="000000"/>
              </w:rPr>
              <w:t>N9H30K63IIM</w:t>
            </w:r>
            <w:r w:rsidRPr="00460AF7">
              <w:rPr>
                <w:rFonts w:ascii="Calibri" w:hAnsi="Calibri" w:cs="Calibri"/>
                <w:bCs/>
                <w:color w:val="000000"/>
              </w:rPr>
              <w:t xml:space="preserve"> </w:t>
            </w:r>
            <w:r>
              <w:rPr>
                <w:rFonts w:asciiTheme="minorHAnsi" w:eastAsia="微軟正黑體" w:hAnsiTheme="minorHAnsi" w:cstheme="minorHAnsi" w:hint="eastAsia"/>
                <w:noProof/>
                <w:lang w:eastAsia="zh-TW"/>
              </w:rPr>
              <w:t>Series.</w:t>
            </w:r>
          </w:p>
          <w:p w14:paraId="546BB37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D83162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sidRPr="00460AF7">
              <w:rPr>
                <w:rFonts w:asciiTheme="minorHAnsi" w:eastAsia="微軟正黑體" w:hAnsiTheme="minorHAnsi" w:cstheme="minorHAnsi"/>
                <w:noProof/>
                <w:lang w:eastAsia="zh-TW"/>
              </w:rPr>
              <w:t>NUC126</w:t>
            </w:r>
            <w:r>
              <w:rPr>
                <w:rFonts w:asciiTheme="minorHAnsi" w:eastAsia="微軟正黑體" w:hAnsiTheme="minorHAnsi" w:cstheme="minorHAnsi"/>
                <w:noProof/>
                <w:lang w:eastAsia="zh-TW"/>
              </w:rPr>
              <w:t>3</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 xml:space="preserve">and M251 </w:t>
            </w:r>
            <w:r>
              <w:rPr>
                <w:rFonts w:asciiTheme="minorHAnsi" w:eastAsia="微軟正黑體" w:hAnsiTheme="minorHAnsi" w:cstheme="minorHAnsi" w:hint="eastAsia"/>
                <w:noProof/>
                <w:lang w:eastAsia="zh-TW"/>
              </w:rPr>
              <w:t>Series.</w:t>
            </w:r>
          </w:p>
          <w:p w14:paraId="4935481E" w14:textId="29DAF939"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739685D8" w14:textId="0A531D8E" w:rsidR="00015593" w:rsidRPr="00E251DA"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246BE7">
              <w:rPr>
                <w:rFonts w:asciiTheme="minorHAnsi" w:eastAsia="微軟正黑體" w:hAnsiTheme="minorHAnsi" w:cstheme="minorHAnsi"/>
                <w:noProof/>
                <w:lang w:eastAsia="zh-TW"/>
              </w:rPr>
              <w:t>NuMicro A35 Family: MA35D0 and MA35H0 Series.</w:t>
            </w:r>
          </w:p>
        </w:tc>
      </w:tr>
      <w:tr w:rsidR="009323FD" w:rsidRPr="00976194" w14:paraId="4F01BE51" w14:textId="77777777" w:rsidTr="00BF6E92">
        <w:tc>
          <w:tcPr>
            <w:tcW w:w="1417" w:type="dxa"/>
            <w:tcBorders>
              <w:top w:val="single" w:sz="8" w:space="0" w:color="auto"/>
            </w:tcBorders>
            <w:vAlign w:val="center"/>
          </w:tcPr>
          <w:p w14:paraId="783EA6E0" w14:textId="4A782DD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w:t>
            </w:r>
            <w:r>
              <w:rPr>
                <w:rFonts w:asciiTheme="minorHAnsi" w:hAnsiTheme="minorHAnsi" w:cstheme="minorHAnsi"/>
                <w:b/>
                <w:noProof/>
                <w:lang w:eastAsia="zh-TW"/>
              </w:rPr>
              <w:t>8</w:t>
            </w:r>
          </w:p>
        </w:tc>
        <w:tc>
          <w:tcPr>
            <w:tcW w:w="1443" w:type="dxa"/>
            <w:tcBorders>
              <w:top w:val="single" w:sz="8" w:space="0" w:color="auto"/>
            </w:tcBorders>
            <w:vAlign w:val="center"/>
          </w:tcPr>
          <w:p w14:paraId="1694D2FE" w14:textId="7F835AC2"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11</w:t>
            </w:r>
            <w:r>
              <w:rPr>
                <w:rFonts w:asciiTheme="minorHAnsi" w:hAnsiTheme="minorHAnsi" w:cstheme="minorHAnsi" w:hint="eastAsia"/>
                <w:b/>
                <w:noProof/>
              </w:rPr>
              <w:t>/</w:t>
            </w:r>
            <w:r>
              <w:rPr>
                <w:rFonts w:asciiTheme="minorHAnsi" w:hAnsiTheme="minorHAnsi" w:cstheme="minorHAnsi"/>
                <w:b/>
                <w:noProof/>
              </w:rPr>
              <w:t>15</w:t>
            </w:r>
          </w:p>
        </w:tc>
        <w:tc>
          <w:tcPr>
            <w:tcW w:w="6487" w:type="dxa"/>
            <w:tcBorders>
              <w:top w:val="single" w:sz="8" w:space="0" w:color="auto"/>
            </w:tcBorders>
            <w:vAlign w:val="center"/>
          </w:tcPr>
          <w:p w14:paraId="1A30B9B9" w14:textId="494276E4" w:rsidR="00015593" w:rsidRDefault="00015593" w:rsidP="00015593">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processor</w:t>
            </w:r>
            <w:r w:rsidRPr="00BD75C3">
              <w:rPr>
                <w:rFonts w:asciiTheme="minorHAnsi" w:eastAsia="微軟正黑體" w:hAnsiTheme="minorHAnsi" w:cstheme="minorHAnsi"/>
                <w:noProof/>
                <w:lang w:eastAsia="zh-TW"/>
              </w:rPr>
              <w:t xml:space="preserve">: </w:t>
            </w:r>
          </w:p>
          <w:p w14:paraId="666F183D" w14:textId="762B0714" w:rsidR="00015593" w:rsidRPr="00015593" w:rsidRDefault="00015593"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NuMicro A35 Family: MA35D0 and MA35H0 Series.</w:t>
            </w:r>
          </w:p>
        </w:tc>
      </w:tr>
      <w:tr w:rsidR="009323FD" w:rsidRPr="00976194" w14:paraId="133A34F8" w14:textId="77777777" w:rsidTr="00BF6E92">
        <w:tc>
          <w:tcPr>
            <w:tcW w:w="1417" w:type="dxa"/>
            <w:tcBorders>
              <w:top w:val="single" w:sz="8" w:space="0" w:color="auto"/>
            </w:tcBorders>
            <w:vAlign w:val="center"/>
          </w:tcPr>
          <w:p w14:paraId="7798E2F7" w14:textId="0F1221F6"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1.27</w:t>
            </w:r>
          </w:p>
        </w:tc>
        <w:tc>
          <w:tcPr>
            <w:tcW w:w="1443" w:type="dxa"/>
            <w:tcBorders>
              <w:top w:val="single" w:sz="8" w:space="0" w:color="auto"/>
            </w:tcBorders>
            <w:vAlign w:val="center"/>
          </w:tcPr>
          <w:p w14:paraId="3F480655" w14:textId="45AD9FAD"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10</w:t>
            </w:r>
            <w:r>
              <w:rPr>
                <w:rFonts w:asciiTheme="minorHAnsi" w:hAnsiTheme="minorHAnsi" w:cstheme="minorHAnsi" w:hint="eastAsia"/>
                <w:b/>
                <w:noProof/>
              </w:rPr>
              <w:t>/02</w:t>
            </w:r>
          </w:p>
        </w:tc>
        <w:tc>
          <w:tcPr>
            <w:tcW w:w="6487" w:type="dxa"/>
            <w:tcBorders>
              <w:top w:val="single" w:sz="8" w:space="0" w:color="auto"/>
            </w:tcBorders>
            <w:vAlign w:val="center"/>
          </w:tcPr>
          <w:p w14:paraId="30D38A5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noProof/>
                <w:lang w:eastAsia="zh-TW"/>
              </w:rPr>
              <w:t>Connect to chip</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p w14:paraId="3E6FD57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35C511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M2003C </w:t>
            </w:r>
            <w:r>
              <w:rPr>
                <w:rFonts w:asciiTheme="minorHAnsi" w:eastAsia="微軟正黑體" w:hAnsiTheme="minorHAnsi" w:cstheme="minorHAnsi" w:hint="eastAsia"/>
                <w:noProof/>
                <w:lang w:eastAsia="zh-TW"/>
              </w:rPr>
              <w:t>Series.</w:t>
            </w:r>
          </w:p>
          <w:p w14:paraId="679F3DD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sidRPr="00460AF7">
              <w:rPr>
                <w:rFonts w:asciiTheme="minorHAnsi" w:eastAsia="微軟正黑體" w:hAnsiTheme="minorHAnsi" w:cstheme="minorHAnsi"/>
                <w:noProof/>
                <w:lang w:eastAsia="zh-TW"/>
              </w:rPr>
              <w:t>ARM9</w:t>
            </w:r>
            <w:r>
              <w:rPr>
                <w:rFonts w:asciiTheme="minorHAnsi" w:eastAsia="微軟正黑體" w:hAnsiTheme="minorHAnsi" w:cstheme="minorHAnsi"/>
                <w:noProof/>
                <w:lang w:eastAsia="zh-TW"/>
              </w:rPr>
              <w:t xml:space="preserve"> Family:</w:t>
            </w:r>
            <w:r w:rsidRPr="00460AF7">
              <w:rPr>
                <w:rFonts w:asciiTheme="minorHAnsi" w:eastAsia="微軟正黑體" w:hAnsiTheme="minorHAnsi" w:cstheme="minorHAnsi"/>
                <w:noProof/>
                <w:lang w:eastAsia="zh-TW"/>
              </w:rPr>
              <w:t xml:space="preserve"> </w:t>
            </w:r>
            <w:r w:rsidRPr="00460AF7">
              <w:rPr>
                <w:rFonts w:ascii="Calibri" w:hAnsi="Calibri" w:cs="Calibri"/>
                <w:bCs/>
                <w:color w:val="000000"/>
              </w:rPr>
              <w:t xml:space="preserve">N9H30, NUC970 and NUC980 </w:t>
            </w:r>
            <w:r>
              <w:rPr>
                <w:rFonts w:asciiTheme="minorHAnsi" w:eastAsia="微軟正黑體" w:hAnsiTheme="minorHAnsi" w:cstheme="minorHAnsi" w:hint="eastAsia"/>
                <w:noProof/>
                <w:lang w:eastAsia="zh-TW"/>
              </w:rPr>
              <w:t>Series.</w:t>
            </w:r>
          </w:p>
          <w:p w14:paraId="631519B4"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628A1F0" w14:textId="77777777" w:rsid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lastRenderedPageBreak/>
              <w:t xml:space="preserve">NuMicro M23 Family: </w:t>
            </w:r>
            <w:r w:rsidRPr="00460AF7">
              <w:rPr>
                <w:rFonts w:ascii="Calibri" w:hAnsi="Calibri" w:cs="Calibri"/>
                <w:bCs/>
                <w:color w:val="000000"/>
              </w:rPr>
              <w:t xml:space="preserve">M251 and </w:t>
            </w:r>
            <w:r w:rsidRPr="00460AF7">
              <w:rPr>
                <w:rFonts w:asciiTheme="minorHAnsi" w:eastAsia="微軟正黑體" w:hAnsiTheme="minorHAnsi" w:cstheme="minorHAnsi"/>
                <w:noProof/>
                <w:lang w:eastAsia="zh-TW"/>
              </w:rPr>
              <w:t>NUC1262</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p w14:paraId="4927B43C" w14:textId="4B2E9C22" w:rsidR="009323FD" w:rsidRPr="00015593" w:rsidRDefault="009323FD" w:rsidP="00015593">
            <w:pPr>
              <w:numPr>
                <w:ilvl w:val="0"/>
                <w:numId w:val="72"/>
              </w:numPr>
              <w:spacing w:beforeLines="50" w:before="120" w:afterLines="50" w:line="200" w:lineRule="exact"/>
              <w:jc w:val="left"/>
              <w:rPr>
                <w:rFonts w:asciiTheme="minorHAnsi" w:eastAsia="微軟正黑體" w:hAnsiTheme="minorHAnsi" w:cstheme="minorHAnsi"/>
                <w:noProof/>
              </w:rPr>
            </w:pPr>
            <w:r w:rsidRPr="00015593">
              <w:rPr>
                <w:rFonts w:asciiTheme="minorHAnsi" w:eastAsia="微軟正黑體" w:hAnsiTheme="minorHAnsi" w:cstheme="minorHAnsi"/>
                <w:noProof/>
                <w:lang w:eastAsia="zh-TW"/>
              </w:rPr>
              <w:t xml:space="preserve">NuMicro M4 Family: M460 </w:t>
            </w:r>
            <w:r w:rsidRPr="00015593">
              <w:rPr>
                <w:rFonts w:asciiTheme="minorHAnsi" w:eastAsia="微軟正黑體" w:hAnsiTheme="minorHAnsi" w:cstheme="minorHAnsi" w:hint="eastAsia"/>
                <w:noProof/>
                <w:lang w:eastAsia="zh-TW"/>
              </w:rPr>
              <w:t>Series.</w:t>
            </w:r>
          </w:p>
        </w:tc>
      </w:tr>
      <w:tr w:rsidR="009323FD" w:rsidRPr="00976194" w14:paraId="2856F494" w14:textId="77777777" w:rsidTr="00BF6E92">
        <w:tc>
          <w:tcPr>
            <w:tcW w:w="1417" w:type="dxa"/>
            <w:tcBorders>
              <w:top w:val="single" w:sz="8" w:space="0" w:color="auto"/>
            </w:tcBorders>
            <w:vAlign w:val="center"/>
          </w:tcPr>
          <w:p w14:paraId="4EFB9903"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1.26</w:t>
            </w:r>
          </w:p>
        </w:tc>
        <w:tc>
          <w:tcPr>
            <w:tcW w:w="1443" w:type="dxa"/>
            <w:tcBorders>
              <w:top w:val="single" w:sz="8" w:space="0" w:color="auto"/>
            </w:tcBorders>
            <w:vAlign w:val="center"/>
          </w:tcPr>
          <w:p w14:paraId="2529E9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08</w:t>
            </w:r>
            <w:r>
              <w:rPr>
                <w:rFonts w:asciiTheme="minorHAnsi" w:hAnsiTheme="minorHAnsi" w:cstheme="minorHAnsi" w:hint="eastAsia"/>
                <w:b/>
                <w:noProof/>
              </w:rPr>
              <w:t>/03</w:t>
            </w:r>
          </w:p>
        </w:tc>
        <w:tc>
          <w:tcPr>
            <w:tcW w:w="6487" w:type="dxa"/>
            <w:tcBorders>
              <w:top w:val="single" w:sz="8" w:space="0" w:color="auto"/>
            </w:tcBorders>
            <w:vAlign w:val="center"/>
          </w:tcPr>
          <w:p w14:paraId="53F26BF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1623D797"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w:t>
            </w:r>
            <w:r w:rsidRPr="00190468">
              <w:rPr>
                <w:rFonts w:asciiTheme="minorHAnsi" w:eastAsia="微軟正黑體" w:hAnsiTheme="minorHAnsi" w:cstheme="minorHAnsi"/>
                <w:noProof/>
                <w:lang w:eastAsia="zh-TW"/>
              </w:rPr>
              <w:t>G51</w:t>
            </w:r>
            <w:r>
              <w:rPr>
                <w:rFonts w:asciiTheme="minorHAnsi" w:eastAsia="微軟正黑體" w:hAnsiTheme="minorHAnsi" w:cstheme="minorHAnsi"/>
                <w:noProof/>
                <w:lang w:eastAsia="zh-TW"/>
              </w:rPr>
              <w:t xml:space="preserve">, </w:t>
            </w:r>
            <w:r w:rsidRPr="001001FE">
              <w:rPr>
                <w:rFonts w:asciiTheme="minorHAnsi" w:eastAsia="微軟正黑體" w:hAnsiTheme="minorHAnsi" w:cstheme="minorHAnsi"/>
                <w:noProof/>
                <w:lang w:eastAsia="zh-TW"/>
              </w:rPr>
              <w:t>N76S003 and N76E003</w:t>
            </w:r>
            <w:r w:rsidRPr="00190468">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781289E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M2L31 </w:t>
            </w:r>
            <w:r>
              <w:rPr>
                <w:rFonts w:asciiTheme="minorHAnsi" w:eastAsia="微軟正黑體" w:hAnsiTheme="minorHAnsi" w:cstheme="minorHAnsi" w:hint="eastAsia"/>
                <w:noProof/>
                <w:lang w:eastAsia="zh-TW"/>
              </w:rPr>
              <w:t>Series.</w:t>
            </w:r>
          </w:p>
          <w:p w14:paraId="7A4253A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M4 Family: </w:t>
            </w:r>
            <w:r w:rsidRPr="007560DB">
              <w:rPr>
                <w:rFonts w:asciiTheme="minorHAnsi" w:eastAsia="微軟正黑體" w:hAnsiTheme="minorHAnsi" w:cstheme="minorHAnsi"/>
                <w:noProof/>
                <w:lang w:eastAsia="zh-TW"/>
              </w:rPr>
              <w:t>KM1M4BF </w:t>
            </w:r>
            <w:r>
              <w:rPr>
                <w:rFonts w:asciiTheme="minorHAnsi" w:eastAsia="微軟正黑體" w:hAnsiTheme="minorHAnsi" w:cstheme="minorHAnsi" w:hint="eastAsia"/>
                <w:noProof/>
                <w:lang w:eastAsia="zh-TW"/>
              </w:rPr>
              <w:t>Series.</w:t>
            </w:r>
          </w:p>
          <w:p w14:paraId="5D8F8EDF"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768E83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M251, </w:t>
            </w:r>
            <w:r w:rsidRPr="007560DB">
              <w:rPr>
                <w:rFonts w:asciiTheme="minorHAnsi" w:eastAsia="微軟正黑體" w:hAnsiTheme="minorHAnsi" w:cstheme="minorHAnsi"/>
                <w:noProof/>
                <w:lang w:eastAsia="zh-TW"/>
              </w:rPr>
              <w:t xml:space="preserve">M2351 </w:t>
            </w:r>
            <w:r>
              <w:rPr>
                <w:rFonts w:asciiTheme="minorHAnsi" w:eastAsia="微軟正黑體" w:hAnsiTheme="minorHAnsi" w:cstheme="minorHAnsi"/>
                <w:noProof/>
                <w:lang w:eastAsia="zh-TW"/>
              </w:rPr>
              <w:t xml:space="preserve">and </w:t>
            </w:r>
            <w:r w:rsidRPr="007560DB">
              <w:rPr>
                <w:rFonts w:asciiTheme="minorHAnsi" w:eastAsia="微軟正黑體" w:hAnsiTheme="minorHAnsi" w:cstheme="minorHAnsi"/>
                <w:noProof/>
                <w:lang w:eastAsia="zh-TW"/>
              </w:rPr>
              <w:t xml:space="preserve">NDA102 </w:t>
            </w:r>
            <w:r>
              <w:rPr>
                <w:rFonts w:asciiTheme="minorHAnsi" w:eastAsia="微軟正黑體" w:hAnsiTheme="minorHAnsi" w:cstheme="minorHAnsi" w:hint="eastAsia"/>
                <w:noProof/>
                <w:lang w:eastAsia="zh-TW"/>
              </w:rPr>
              <w:t>Series.</w:t>
            </w:r>
          </w:p>
          <w:p w14:paraId="3EA057D9" w14:textId="77777777" w:rsidR="009323FD" w:rsidRPr="007560DB"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M4 Family: M460 and M480</w:t>
            </w:r>
            <w:r w:rsidRPr="007560DB">
              <w:rPr>
                <w:rFonts w:asciiTheme="minorHAnsi" w:eastAsia="微軟正黑體" w:hAnsiTheme="minorHAnsi" w:cstheme="minorHAnsi"/>
                <w:noProof/>
                <w:lang w:eastAsia="zh-TW"/>
              </w:rPr>
              <w:t xml:space="preserve"> </w:t>
            </w:r>
            <w:r>
              <w:rPr>
                <w:rFonts w:asciiTheme="minorHAnsi" w:eastAsia="微軟正黑體" w:hAnsiTheme="minorHAnsi" w:cstheme="minorHAnsi" w:hint="eastAsia"/>
                <w:noProof/>
                <w:lang w:eastAsia="zh-TW"/>
              </w:rPr>
              <w:t>Series.</w:t>
            </w:r>
          </w:p>
        </w:tc>
      </w:tr>
      <w:tr w:rsidR="009323FD" w:rsidRPr="00976194" w14:paraId="3412B320" w14:textId="77777777" w:rsidTr="00BF6E92">
        <w:tc>
          <w:tcPr>
            <w:tcW w:w="1417" w:type="dxa"/>
            <w:tcBorders>
              <w:top w:val="single" w:sz="8" w:space="0" w:color="auto"/>
            </w:tcBorders>
            <w:vAlign w:val="center"/>
          </w:tcPr>
          <w:p w14:paraId="2AF195F4"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1.25</w:t>
            </w:r>
          </w:p>
        </w:tc>
        <w:tc>
          <w:tcPr>
            <w:tcW w:w="1443" w:type="dxa"/>
            <w:tcBorders>
              <w:top w:val="single" w:sz="8" w:space="0" w:color="auto"/>
            </w:tcBorders>
            <w:vAlign w:val="center"/>
          </w:tcPr>
          <w:p w14:paraId="1112705C"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w:t>
            </w:r>
            <w:r>
              <w:rPr>
                <w:rFonts w:asciiTheme="minorHAnsi" w:hAnsiTheme="minorHAnsi" w:cstheme="minorHAnsi" w:hint="eastAsia"/>
                <w:b/>
                <w:noProof/>
                <w:lang w:eastAsia="zh-TW"/>
              </w:rPr>
              <w:t>3</w:t>
            </w:r>
            <w:r>
              <w:rPr>
                <w:rFonts w:asciiTheme="minorHAnsi" w:hAnsiTheme="minorHAnsi" w:cstheme="minorHAnsi" w:hint="eastAsia"/>
                <w:b/>
                <w:noProof/>
              </w:rPr>
              <w:t>/</w:t>
            </w:r>
            <w:r>
              <w:rPr>
                <w:rFonts w:asciiTheme="minorHAnsi" w:hAnsiTheme="minorHAnsi" w:cstheme="minorHAnsi" w:hint="eastAsia"/>
                <w:b/>
                <w:noProof/>
                <w:lang w:eastAsia="zh-TW"/>
              </w:rPr>
              <w:t>03</w:t>
            </w:r>
            <w:r>
              <w:rPr>
                <w:rFonts w:asciiTheme="minorHAnsi" w:hAnsiTheme="minorHAnsi" w:cstheme="minorHAnsi" w:hint="eastAsia"/>
                <w:b/>
                <w:noProof/>
              </w:rPr>
              <w:t>/01</w:t>
            </w:r>
          </w:p>
        </w:tc>
        <w:tc>
          <w:tcPr>
            <w:tcW w:w="6487" w:type="dxa"/>
            <w:tcBorders>
              <w:top w:val="single" w:sz="8" w:space="0" w:color="auto"/>
            </w:tcBorders>
            <w:vAlign w:val="center"/>
          </w:tcPr>
          <w:p w14:paraId="0B6D2E2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7691230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 xml:space="preserve">Family: </w:t>
            </w:r>
            <w:r w:rsidRPr="00190468">
              <w:rPr>
                <w:rFonts w:asciiTheme="minorHAnsi" w:eastAsia="微軟正黑體" w:hAnsiTheme="minorHAnsi" w:cstheme="minorHAnsi"/>
                <w:noProof/>
                <w:lang w:eastAsia="zh-TW"/>
              </w:rPr>
              <w:t xml:space="preserve">MUG51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38F9A39A" w14:textId="77777777" w:rsidR="009323FD" w:rsidRPr="0019046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M091</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5C061FB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M23 Family: NUC1263 </w:t>
            </w:r>
            <w:r>
              <w:rPr>
                <w:rFonts w:asciiTheme="minorHAnsi" w:eastAsia="微軟正黑體" w:hAnsiTheme="minorHAnsi" w:cstheme="minorHAnsi" w:hint="eastAsia"/>
                <w:noProof/>
                <w:lang w:eastAsia="zh-TW"/>
              </w:rPr>
              <w:t>Series.</w:t>
            </w:r>
          </w:p>
          <w:p w14:paraId="71FA8D7C" w14:textId="77777777" w:rsidR="009323FD" w:rsidRPr="003D4779"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KM1M7CF Series.</w:t>
            </w:r>
          </w:p>
        </w:tc>
      </w:tr>
      <w:tr w:rsidR="009323FD" w:rsidRPr="00976194" w14:paraId="6BA6FD3A" w14:textId="77777777" w:rsidTr="00BF6E92">
        <w:tc>
          <w:tcPr>
            <w:tcW w:w="1417" w:type="dxa"/>
            <w:tcBorders>
              <w:top w:val="single" w:sz="8" w:space="0" w:color="auto"/>
            </w:tcBorders>
            <w:vAlign w:val="center"/>
          </w:tcPr>
          <w:p w14:paraId="4C6EADD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1.24</w:t>
            </w:r>
          </w:p>
        </w:tc>
        <w:tc>
          <w:tcPr>
            <w:tcW w:w="1443" w:type="dxa"/>
            <w:tcBorders>
              <w:top w:val="single" w:sz="8" w:space="0" w:color="auto"/>
            </w:tcBorders>
            <w:vAlign w:val="center"/>
          </w:tcPr>
          <w:p w14:paraId="4D0EE0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rPr>
              <w:t>2022/</w:t>
            </w:r>
            <w:r>
              <w:rPr>
                <w:rFonts w:asciiTheme="minorHAnsi" w:hAnsiTheme="minorHAnsi" w:cstheme="minorHAnsi" w:hint="eastAsia"/>
                <w:b/>
                <w:noProof/>
                <w:lang w:eastAsia="zh-TW"/>
              </w:rPr>
              <w:t>8</w:t>
            </w:r>
            <w:r>
              <w:rPr>
                <w:rFonts w:asciiTheme="minorHAnsi" w:hAnsiTheme="minorHAnsi" w:cstheme="minorHAnsi" w:hint="eastAsia"/>
                <w:b/>
                <w:noProof/>
              </w:rPr>
              <w:t>/18</w:t>
            </w:r>
          </w:p>
        </w:tc>
        <w:tc>
          <w:tcPr>
            <w:tcW w:w="6487" w:type="dxa"/>
            <w:tcBorders>
              <w:top w:val="single" w:sz="8" w:space="0" w:color="auto"/>
            </w:tcBorders>
            <w:vAlign w:val="center"/>
          </w:tcPr>
          <w:p w14:paraId="4ECA435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408635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KM1M7BF Series.</w:t>
            </w:r>
          </w:p>
          <w:p w14:paraId="77C2217D"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w:t>
            </w:r>
            <w:r w:rsidRPr="00F77D1E">
              <w:rPr>
                <w:rFonts w:asciiTheme="minorHAnsi" w:eastAsia="微軟正黑體" w:hAnsiTheme="minorHAnsi" w:cstheme="minorHAnsi"/>
                <w:noProof/>
                <w:lang w:eastAsia="zh-TW"/>
              </w:rPr>
              <w:t xml:space="preserve"> M4 Family</w:t>
            </w:r>
            <w:r>
              <w:rPr>
                <w:rFonts w:asciiTheme="minorHAnsi" w:eastAsia="微軟正黑體" w:hAnsiTheme="minorHAnsi" w:cstheme="minorHAnsi"/>
                <w:noProof/>
                <w:lang w:eastAsia="zh-TW"/>
              </w:rPr>
              <w:t>:</w:t>
            </w:r>
            <w:r>
              <w:rPr>
                <w:sz w:val="18"/>
                <w:szCs w:val="18"/>
              </w:rPr>
              <w:t xml:space="preserve"> M460</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rPr>
              <w:t xml:space="preserve"> </w:t>
            </w:r>
          </w:p>
          <w:p w14:paraId="6D8BB77C" w14:textId="77777777" w:rsidR="009323FD" w:rsidRPr="009B052C"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M0 </w:t>
            </w:r>
            <w:r>
              <w:rPr>
                <w:rFonts w:asciiTheme="minorHAnsi" w:eastAsia="微軟正黑體" w:hAnsiTheme="minorHAnsi" w:cstheme="minorHAnsi"/>
                <w:noProof/>
                <w:lang w:eastAsia="zh-TW"/>
              </w:rPr>
              <w:t>Family: M029G</w:t>
            </w:r>
            <w:r>
              <w:rPr>
                <w:rFonts w:asciiTheme="minorHAnsi" w:eastAsia="微軟正黑體" w:hAnsiTheme="minorHAnsi" w:cstheme="minorHAnsi" w:hint="eastAsia"/>
                <w:noProof/>
                <w:lang w:eastAsia="zh-TW"/>
              </w:rPr>
              <w:t xml:space="preserve"> Series</w:t>
            </w:r>
            <w:r>
              <w:rPr>
                <w:rFonts w:asciiTheme="minorHAnsi" w:eastAsia="微軟正黑體" w:hAnsiTheme="minorHAnsi" w:cstheme="minorHAnsi"/>
                <w:noProof/>
                <w:lang w:eastAsia="zh-TW"/>
              </w:rPr>
              <w:t>.</w:t>
            </w:r>
          </w:p>
          <w:p w14:paraId="240B12A6"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 xml:space="preserve">8051 </w:t>
            </w:r>
            <w:r>
              <w:rPr>
                <w:rFonts w:asciiTheme="minorHAnsi" w:eastAsia="微軟正黑體" w:hAnsiTheme="minorHAnsi" w:cstheme="minorHAnsi"/>
                <w:noProof/>
                <w:lang w:eastAsia="zh-TW"/>
              </w:rPr>
              <w:t>Family: MUG51</w:t>
            </w:r>
            <w:r>
              <w:rPr>
                <w:rFonts w:asciiTheme="minorHAnsi" w:eastAsia="微軟正黑體" w:hAnsiTheme="minorHAnsi" w:cstheme="minorHAnsi" w:hint="eastAsia"/>
                <w:noProof/>
                <w:lang w:eastAsia="zh-TW"/>
              </w:rPr>
              <w:t xml:space="preserve"> Series.</w:t>
            </w:r>
          </w:p>
          <w:p w14:paraId="57D734D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processor</w:t>
            </w:r>
            <w:r w:rsidRPr="00BD75C3">
              <w:rPr>
                <w:rFonts w:asciiTheme="minorHAnsi" w:eastAsia="微軟正黑體" w:hAnsiTheme="minorHAnsi" w:cstheme="minorHAnsi"/>
                <w:noProof/>
                <w:lang w:eastAsia="zh-TW"/>
              </w:rPr>
              <w:t>:</w:t>
            </w:r>
          </w:p>
          <w:p w14:paraId="7613AB7E" w14:textId="77777777" w:rsidR="009323FD" w:rsidRPr="00DD168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A35</w:t>
            </w:r>
            <w:r w:rsidRPr="00F77D1E">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FB2B06">
              <w:rPr>
                <w:rFonts w:hint="eastAsia"/>
                <w:sz w:val="18"/>
                <w:szCs w:val="18"/>
              </w:rPr>
              <w:t>MA35D1</w:t>
            </w:r>
            <w:r>
              <w:rPr>
                <w:sz w:val="18"/>
                <w:szCs w:val="18"/>
              </w:rPr>
              <w:t xml:space="preserve">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tc>
      </w:tr>
      <w:tr w:rsidR="009323FD" w:rsidRPr="00976194" w14:paraId="13983E39" w14:textId="77777777" w:rsidTr="00BF6E92">
        <w:tc>
          <w:tcPr>
            <w:tcW w:w="1417" w:type="dxa"/>
            <w:tcBorders>
              <w:top w:val="single" w:sz="8" w:space="0" w:color="auto"/>
            </w:tcBorders>
            <w:vAlign w:val="center"/>
          </w:tcPr>
          <w:p w14:paraId="004D8F0A"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1.23</w:t>
            </w:r>
          </w:p>
        </w:tc>
        <w:tc>
          <w:tcPr>
            <w:tcW w:w="1443" w:type="dxa"/>
            <w:tcBorders>
              <w:top w:val="single" w:sz="8" w:space="0" w:color="auto"/>
            </w:tcBorders>
            <w:vAlign w:val="center"/>
          </w:tcPr>
          <w:p w14:paraId="3A751493"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2021/6</w:t>
            </w:r>
            <w:r w:rsidRPr="00976194">
              <w:rPr>
                <w:rFonts w:asciiTheme="minorHAnsi" w:hAnsiTheme="minorHAnsi" w:cstheme="minorHAnsi"/>
                <w:b/>
                <w:noProof/>
              </w:rPr>
              <w:t>/</w:t>
            </w:r>
            <w:r>
              <w:rPr>
                <w:rFonts w:asciiTheme="minorHAnsi" w:hAnsiTheme="minorHAnsi" w:cstheme="minorHAnsi"/>
                <w:b/>
                <w:noProof/>
              </w:rPr>
              <w:t>30</w:t>
            </w:r>
          </w:p>
        </w:tc>
        <w:tc>
          <w:tcPr>
            <w:tcW w:w="6487" w:type="dxa"/>
            <w:tcBorders>
              <w:top w:val="single" w:sz="8" w:space="0" w:color="auto"/>
            </w:tcBorders>
            <w:vAlign w:val="center"/>
          </w:tcPr>
          <w:p w14:paraId="38A3301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controller:</w:t>
            </w:r>
          </w:p>
          <w:p w14:paraId="677968D4" w14:textId="77777777" w:rsidR="009323FD" w:rsidRPr="001336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NuMicro M7 Family: </w:t>
            </w:r>
            <w:r>
              <w:rPr>
                <w:rFonts w:asciiTheme="minorHAnsi" w:eastAsia="微軟正黑體" w:hAnsiTheme="minorHAnsi" w:cstheme="minorHAnsi" w:hint="eastAsia"/>
                <w:noProof/>
                <w:lang w:eastAsia="zh-TW"/>
              </w:rPr>
              <w:t>KM1M7AF Series.</w:t>
            </w:r>
          </w:p>
          <w:p w14:paraId="37B771DF" w14:textId="77777777" w:rsidR="009323FD" w:rsidRPr="0068042A"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6</w:t>
            </w:r>
            <w:r>
              <w:rPr>
                <w:rFonts w:asciiTheme="minorHAnsi" w:eastAsia="微軟正黑體" w:hAnsiTheme="minorHAnsi" w:cstheme="minorHAnsi"/>
                <w:noProof/>
                <w:lang w:eastAsia="zh-TW"/>
              </w:rPr>
              <w:t>D and M258G</w:t>
            </w:r>
            <w:r>
              <w:rPr>
                <w:rFonts w:asciiTheme="minorHAnsi" w:eastAsia="微軟正黑體" w:hAnsiTheme="minorHAnsi" w:cstheme="minorHAnsi" w:hint="eastAsia"/>
                <w:noProof/>
                <w:lang w:eastAsia="zh-TW"/>
              </w:rPr>
              <w:t xml:space="preserve"> Series.</w:t>
            </w:r>
          </w:p>
        </w:tc>
      </w:tr>
      <w:tr w:rsidR="009323FD" w:rsidRPr="00976194" w14:paraId="1F397E12" w14:textId="77777777" w:rsidTr="00BF6E92">
        <w:tc>
          <w:tcPr>
            <w:tcW w:w="1417" w:type="dxa"/>
            <w:tcBorders>
              <w:top w:val="single" w:sz="8" w:space="0" w:color="auto"/>
            </w:tcBorders>
            <w:vAlign w:val="center"/>
          </w:tcPr>
          <w:p w14:paraId="5297CBC0"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1.22</w:t>
            </w:r>
          </w:p>
        </w:tc>
        <w:tc>
          <w:tcPr>
            <w:tcW w:w="1443" w:type="dxa"/>
            <w:tcBorders>
              <w:top w:val="single" w:sz="8" w:space="0" w:color="auto"/>
            </w:tcBorders>
            <w:vAlign w:val="center"/>
          </w:tcPr>
          <w:p w14:paraId="247063B0"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2021/3</w:t>
            </w:r>
            <w:r w:rsidRPr="00976194">
              <w:rPr>
                <w:rFonts w:asciiTheme="minorHAnsi" w:hAnsiTheme="minorHAnsi" w:cstheme="minorHAnsi"/>
                <w:b/>
                <w:noProof/>
              </w:rPr>
              <w:t>/</w:t>
            </w:r>
            <w:r>
              <w:rPr>
                <w:rFonts w:asciiTheme="minorHAnsi" w:hAnsiTheme="minorHAnsi" w:cstheme="minorHAnsi"/>
                <w:b/>
                <w:noProof/>
              </w:rPr>
              <w:t>19</w:t>
            </w:r>
          </w:p>
        </w:tc>
        <w:tc>
          <w:tcPr>
            <w:tcW w:w="6487" w:type="dxa"/>
            <w:tcBorders>
              <w:top w:val="single" w:sz="8" w:space="0" w:color="auto"/>
            </w:tcBorders>
            <w:vAlign w:val="center"/>
          </w:tcPr>
          <w:p w14:paraId="06AD0FBD"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38416D0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w:t>
            </w:r>
            <w:r>
              <w:rPr>
                <w:rFonts w:asciiTheme="minorHAnsi" w:eastAsia="微軟正黑體" w:hAnsiTheme="minorHAnsi" w:cstheme="minorHAnsi"/>
                <w:noProof/>
                <w:lang w:eastAsia="zh-TW"/>
              </w:rPr>
              <w:t>3</w:t>
            </w:r>
            <w:r>
              <w:rPr>
                <w:rFonts w:asciiTheme="minorHAnsi" w:eastAsia="微軟正黑體" w:hAnsiTheme="minorHAnsi" w:cstheme="minorHAnsi" w:hint="eastAsia"/>
                <w:noProof/>
                <w:lang w:eastAsia="zh-TW"/>
              </w:rPr>
              <w:t>1</w:t>
            </w:r>
            <w:r>
              <w:rPr>
                <w:rFonts w:asciiTheme="minorHAnsi" w:eastAsia="微軟正黑體" w:hAnsiTheme="minorHAnsi" w:cstheme="minorHAnsi"/>
                <w:noProof/>
                <w:lang w:eastAsia="zh-TW"/>
              </w:rPr>
              <w:t>G</w:t>
            </w:r>
            <w:r>
              <w:rPr>
                <w:rFonts w:asciiTheme="minorHAnsi" w:eastAsia="微軟正黑體" w:hAnsiTheme="minorHAnsi" w:cstheme="minorHAnsi" w:hint="eastAsia"/>
                <w:noProof/>
                <w:lang w:eastAsia="zh-TW"/>
              </w:rPr>
              <w:t xml:space="preserve"> Series.</w:t>
            </w:r>
          </w:p>
          <w:p w14:paraId="40FF5A56" w14:textId="77777777" w:rsidR="009323FD" w:rsidRPr="00564DB8"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NUC1262 </w:t>
            </w:r>
            <w:r>
              <w:rPr>
                <w:rFonts w:asciiTheme="minorHAnsi" w:eastAsia="微軟正黑體" w:hAnsiTheme="minorHAnsi" w:cstheme="minorHAnsi" w:hint="eastAsia"/>
                <w:noProof/>
                <w:lang w:eastAsia="zh-TW"/>
              </w:rPr>
              <w:t>Series.</w:t>
            </w:r>
          </w:p>
        </w:tc>
      </w:tr>
      <w:tr w:rsidR="009323FD" w:rsidRPr="00976194" w14:paraId="354DB51E" w14:textId="77777777" w:rsidTr="00BF6E92">
        <w:tc>
          <w:tcPr>
            <w:tcW w:w="1417" w:type="dxa"/>
            <w:tcBorders>
              <w:top w:val="single" w:sz="8" w:space="0" w:color="auto"/>
            </w:tcBorders>
            <w:vAlign w:val="center"/>
          </w:tcPr>
          <w:p w14:paraId="7BA6306F" w14:textId="77777777" w:rsidR="009323FD"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1.21</w:t>
            </w:r>
          </w:p>
        </w:tc>
        <w:tc>
          <w:tcPr>
            <w:tcW w:w="1443" w:type="dxa"/>
            <w:tcBorders>
              <w:top w:val="single" w:sz="8" w:space="0" w:color="auto"/>
            </w:tcBorders>
            <w:vAlign w:val="center"/>
          </w:tcPr>
          <w:p w14:paraId="319CFF7F" w14:textId="77777777" w:rsidR="009323FD" w:rsidRDefault="009323FD" w:rsidP="009323FD">
            <w:pPr>
              <w:spacing w:before="80" w:after="80"/>
              <w:jc w:val="center"/>
              <w:rPr>
                <w:rFonts w:asciiTheme="minorHAnsi" w:hAnsiTheme="minorHAnsi" w:cstheme="minorHAnsi"/>
                <w:b/>
                <w:noProof/>
              </w:rPr>
            </w:pPr>
            <w:r>
              <w:rPr>
                <w:rFonts w:asciiTheme="minorHAnsi" w:hAnsiTheme="minorHAnsi" w:cstheme="minorHAnsi"/>
                <w:b/>
                <w:noProof/>
              </w:rPr>
              <w:t>2020/11</w:t>
            </w:r>
            <w:r w:rsidRPr="00976194">
              <w:rPr>
                <w:rFonts w:asciiTheme="minorHAnsi" w:hAnsiTheme="minorHAnsi" w:cstheme="minorHAnsi"/>
                <w:b/>
                <w:noProof/>
              </w:rPr>
              <w:t>/</w:t>
            </w:r>
            <w:r>
              <w:rPr>
                <w:rFonts w:asciiTheme="minorHAnsi" w:hAnsiTheme="minorHAnsi" w:cstheme="minorHAnsi"/>
                <w:b/>
                <w:noProof/>
              </w:rPr>
              <w:t>20</w:t>
            </w:r>
          </w:p>
        </w:tc>
        <w:tc>
          <w:tcPr>
            <w:tcW w:w="6487" w:type="dxa"/>
            <w:tcBorders>
              <w:top w:val="single" w:sz="8" w:space="0" w:color="auto"/>
            </w:tcBorders>
            <w:vAlign w:val="center"/>
          </w:tcPr>
          <w:p w14:paraId="6F0277A3"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CB4938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Pr>
                <w:rFonts w:asciiTheme="minorHAnsi" w:eastAsia="微軟正黑體" w:hAnsiTheme="minorHAnsi" w:cstheme="minorHAnsi" w:hint="eastAsia"/>
                <w:noProof/>
                <w:lang w:eastAsia="zh-TW"/>
              </w:rPr>
              <w:t>M071 Series.</w:t>
            </w:r>
          </w:p>
          <w:p w14:paraId="468BE6A0"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M471 Series.</w:t>
            </w:r>
          </w:p>
          <w:p w14:paraId="001B6065" w14:textId="77777777" w:rsidR="009323FD" w:rsidRPr="00C7633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M23 Family: </w:t>
            </w:r>
            <w:r>
              <w:rPr>
                <w:rFonts w:asciiTheme="minorHAnsi" w:eastAsia="微軟正黑體" w:hAnsiTheme="minorHAnsi" w:cstheme="minorHAnsi" w:hint="eastAsia"/>
                <w:noProof/>
                <w:lang w:eastAsia="zh-TW"/>
              </w:rPr>
              <w:t>M2</w:t>
            </w:r>
            <w:r>
              <w:rPr>
                <w:rFonts w:asciiTheme="minorHAnsi" w:eastAsia="微軟正黑體" w:hAnsiTheme="minorHAnsi" w:cstheme="minorHAnsi"/>
                <w:noProof/>
                <w:lang w:eastAsia="zh-TW"/>
              </w:rPr>
              <w:t>5</w:t>
            </w:r>
            <w:r>
              <w:rPr>
                <w:rFonts w:asciiTheme="minorHAnsi" w:eastAsia="微軟正黑體" w:hAnsiTheme="minorHAnsi" w:cstheme="minorHAnsi" w:hint="eastAsia"/>
                <w:noProof/>
                <w:lang w:eastAsia="zh-TW"/>
              </w:rPr>
              <w:t>3</w:t>
            </w:r>
            <w:r>
              <w:rPr>
                <w:rFonts w:asciiTheme="minorHAnsi" w:eastAsia="微軟正黑體" w:hAnsiTheme="minorHAnsi" w:cstheme="minorHAnsi"/>
                <w:noProof/>
                <w:lang w:eastAsia="zh-TW"/>
              </w:rPr>
              <w:t>, M258 and M2354</w:t>
            </w:r>
            <w:r>
              <w:rPr>
                <w:rFonts w:asciiTheme="minorHAnsi" w:eastAsia="微軟正黑體" w:hAnsiTheme="minorHAnsi" w:cstheme="minorHAnsi" w:hint="eastAsia"/>
                <w:noProof/>
                <w:lang w:eastAsia="zh-TW"/>
              </w:rPr>
              <w:t xml:space="preserve"> Series.</w:t>
            </w:r>
          </w:p>
        </w:tc>
      </w:tr>
      <w:tr w:rsidR="009323FD" w:rsidRPr="00976194" w14:paraId="09AB7945" w14:textId="77777777" w:rsidTr="00BF6E92">
        <w:tc>
          <w:tcPr>
            <w:tcW w:w="1417" w:type="dxa"/>
            <w:tcBorders>
              <w:top w:val="single" w:sz="8" w:space="0" w:color="auto"/>
            </w:tcBorders>
            <w:vAlign w:val="center"/>
          </w:tcPr>
          <w:p w14:paraId="012A231C"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1.20</w:t>
            </w:r>
          </w:p>
        </w:tc>
        <w:tc>
          <w:tcPr>
            <w:tcW w:w="1443" w:type="dxa"/>
            <w:tcBorders>
              <w:top w:val="single" w:sz="8" w:space="0" w:color="auto"/>
            </w:tcBorders>
            <w:vAlign w:val="center"/>
          </w:tcPr>
          <w:p w14:paraId="4891978D"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b/>
                <w:noProof/>
              </w:rPr>
              <w:t>2020/</w:t>
            </w:r>
            <w:r>
              <w:rPr>
                <w:rFonts w:asciiTheme="minorHAnsi" w:hAnsiTheme="minorHAnsi" w:cstheme="minorHAnsi" w:hint="eastAsia"/>
                <w:b/>
                <w:noProof/>
                <w:lang w:eastAsia="zh-TW"/>
              </w:rPr>
              <w:t>4</w:t>
            </w:r>
            <w:r w:rsidRPr="00976194">
              <w:rPr>
                <w:rFonts w:asciiTheme="minorHAnsi" w:hAnsiTheme="minorHAnsi" w:cstheme="minorHAnsi"/>
                <w:b/>
                <w:noProof/>
              </w:rPr>
              <w:t>/</w:t>
            </w:r>
            <w:r>
              <w:rPr>
                <w:rFonts w:asciiTheme="minorHAnsi" w:hAnsiTheme="minorHAnsi" w:cstheme="minorHAnsi" w:hint="eastAsia"/>
                <w:b/>
                <w:noProof/>
                <w:lang w:eastAsia="zh-TW"/>
              </w:rPr>
              <w:t>30</w:t>
            </w:r>
          </w:p>
        </w:tc>
        <w:tc>
          <w:tcPr>
            <w:tcW w:w="6487" w:type="dxa"/>
            <w:tcBorders>
              <w:top w:val="single" w:sz="8" w:space="0" w:color="auto"/>
            </w:tcBorders>
            <w:vAlign w:val="center"/>
          </w:tcPr>
          <w:p w14:paraId="146FE6C6" w14:textId="77777777" w:rsidR="009323FD" w:rsidRDefault="009323FD" w:rsidP="009323F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w:t>
            </w:r>
            <w:r>
              <w:rPr>
                <w:rFonts w:asciiTheme="minorHAnsi" w:eastAsia="微軟正黑體" w:hAnsiTheme="minorHAnsi" w:cstheme="minorHAnsi"/>
                <w:noProof/>
                <w:lang w:eastAsia="zh-TW"/>
              </w:rPr>
              <w:t xml:space="preserve"> </w:t>
            </w:r>
            <w:r w:rsidRPr="00BD75C3">
              <w:rPr>
                <w:rFonts w:asciiTheme="minorHAnsi" w:eastAsia="微軟正黑體" w:hAnsiTheme="minorHAnsi" w:cstheme="minorHAnsi"/>
                <w:noProof/>
                <w:lang w:eastAsia="zh-TW"/>
              </w:rPr>
              <w:t xml:space="preserve">controller: </w:t>
            </w:r>
          </w:p>
          <w:p w14:paraId="23F5041C" w14:textId="77777777" w:rsidR="009323FD" w:rsidRPr="00BD75C3"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M0</w:t>
            </w:r>
            <w:r>
              <w:rPr>
                <w:rFonts w:asciiTheme="minorHAnsi" w:eastAsia="微軟正黑體" w:hAnsiTheme="minorHAnsi" w:cstheme="minorHAnsi" w:hint="eastAsia"/>
                <w:noProof/>
                <w:lang w:eastAsia="zh-TW"/>
              </w:rPr>
              <w:t>A21 and M030G Series.</w:t>
            </w:r>
          </w:p>
        </w:tc>
      </w:tr>
      <w:tr w:rsidR="009323FD" w:rsidRPr="00976194" w14:paraId="2CA7B6BE" w14:textId="77777777" w:rsidTr="00BF6E92">
        <w:tc>
          <w:tcPr>
            <w:tcW w:w="1417" w:type="dxa"/>
            <w:vAlign w:val="center"/>
          </w:tcPr>
          <w:p w14:paraId="12581067"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rPr>
              <w:t>.</w:t>
            </w:r>
            <w:r>
              <w:rPr>
                <w:rFonts w:asciiTheme="minorHAnsi" w:hAnsiTheme="minorHAnsi" w:cstheme="minorHAnsi" w:hint="eastAsia"/>
                <w:b/>
                <w:noProof/>
                <w:lang w:eastAsia="zh-TW"/>
              </w:rPr>
              <w:t>19</w:t>
            </w:r>
          </w:p>
        </w:tc>
        <w:tc>
          <w:tcPr>
            <w:tcW w:w="1443" w:type="dxa"/>
            <w:vAlign w:val="center"/>
          </w:tcPr>
          <w:p w14:paraId="577A0C12"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w:t>
            </w:r>
            <w:r>
              <w:rPr>
                <w:rFonts w:asciiTheme="minorHAnsi" w:hAnsiTheme="minorHAnsi" w:cstheme="minorHAnsi" w:hint="eastAsia"/>
                <w:b/>
                <w:noProof/>
                <w:lang w:eastAsia="zh-TW"/>
              </w:rPr>
              <w:t>20</w:t>
            </w:r>
            <w:r w:rsidRPr="00976194">
              <w:rPr>
                <w:rFonts w:asciiTheme="minorHAnsi" w:hAnsiTheme="minorHAnsi" w:cstheme="minorHAnsi"/>
                <w:b/>
                <w:noProof/>
              </w:rPr>
              <w:t>/</w:t>
            </w:r>
            <w:r>
              <w:rPr>
                <w:rFonts w:asciiTheme="minorHAnsi" w:hAnsiTheme="minorHAnsi" w:cstheme="minorHAnsi" w:hint="eastAsia"/>
                <w:b/>
                <w:noProof/>
                <w:lang w:eastAsia="zh-TW"/>
              </w:rPr>
              <w:t>3</w:t>
            </w:r>
            <w:r w:rsidRPr="00976194">
              <w:rPr>
                <w:rFonts w:asciiTheme="minorHAnsi" w:hAnsiTheme="minorHAnsi" w:cstheme="minorHAnsi"/>
                <w:b/>
                <w:noProof/>
              </w:rPr>
              <w:t>/</w:t>
            </w:r>
            <w:r>
              <w:rPr>
                <w:rFonts w:asciiTheme="minorHAnsi" w:hAnsiTheme="minorHAnsi" w:cstheme="minorHAnsi" w:hint="eastAsia"/>
                <w:b/>
                <w:noProof/>
                <w:lang w:eastAsia="zh-TW"/>
              </w:rPr>
              <w:t>6</w:t>
            </w:r>
          </w:p>
        </w:tc>
        <w:tc>
          <w:tcPr>
            <w:tcW w:w="6487" w:type="dxa"/>
            <w:vAlign w:val="center"/>
          </w:tcPr>
          <w:p w14:paraId="002DE16A"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B2D4EE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M0 Family: </w:t>
            </w:r>
            <w:r w:rsidRPr="00BD75C3">
              <w:rPr>
                <w:rFonts w:asciiTheme="minorHAnsi" w:eastAsia="微軟正黑體" w:hAnsiTheme="minorHAnsi" w:cstheme="minorHAnsi"/>
                <w:noProof/>
              </w:rPr>
              <w:t>NUC</w:t>
            </w:r>
            <w:r>
              <w:rPr>
                <w:rFonts w:asciiTheme="minorHAnsi" w:eastAsia="微軟正黑體" w:hAnsiTheme="minorHAnsi" w:cstheme="minorHAnsi" w:hint="eastAsia"/>
                <w:noProof/>
                <w:lang w:eastAsia="zh-TW"/>
              </w:rPr>
              <w:t>029MDE.</w:t>
            </w:r>
          </w:p>
          <w:p w14:paraId="143A2635"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M487KMCAN.</w:t>
            </w:r>
          </w:p>
          <w:p w14:paraId="15D87907" w14:textId="77777777" w:rsidR="009323FD" w:rsidRPr="00316D6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ML56 Series.</w:t>
            </w:r>
          </w:p>
        </w:tc>
      </w:tr>
      <w:tr w:rsidR="009323FD" w:rsidRPr="00976194" w14:paraId="61C3C907" w14:textId="77777777" w:rsidTr="00BF6E92">
        <w:tc>
          <w:tcPr>
            <w:tcW w:w="1417" w:type="dxa"/>
            <w:vAlign w:val="center"/>
          </w:tcPr>
          <w:p w14:paraId="391A6F8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18</w:t>
            </w:r>
          </w:p>
        </w:tc>
        <w:tc>
          <w:tcPr>
            <w:tcW w:w="1443" w:type="dxa"/>
            <w:vAlign w:val="center"/>
          </w:tcPr>
          <w:p w14:paraId="4634E249"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20</w:t>
            </w:r>
            <w:r>
              <w:rPr>
                <w:rFonts w:asciiTheme="minorHAnsi" w:hAnsiTheme="minorHAnsi" w:cstheme="minorHAnsi" w:hint="eastAsia"/>
                <w:b/>
                <w:noProof/>
                <w:lang w:eastAsia="zh-TW"/>
              </w:rPr>
              <w:t>20</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31</w:t>
            </w:r>
          </w:p>
        </w:tc>
        <w:tc>
          <w:tcPr>
            <w:tcW w:w="6487" w:type="dxa"/>
            <w:vAlign w:val="center"/>
          </w:tcPr>
          <w:p w14:paraId="75D9E15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2A77444"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M031BT series.</w:t>
            </w:r>
          </w:p>
          <w:p w14:paraId="2D2439A2"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M479 series.</w:t>
            </w:r>
          </w:p>
        </w:tc>
      </w:tr>
      <w:tr w:rsidR="009323FD" w:rsidRPr="00976194" w14:paraId="2D9272EE" w14:textId="77777777" w:rsidTr="00BF6E92">
        <w:tc>
          <w:tcPr>
            <w:tcW w:w="1417" w:type="dxa"/>
            <w:vAlign w:val="center"/>
          </w:tcPr>
          <w:p w14:paraId="2F03EED4" w14:textId="77777777" w:rsidR="009323FD" w:rsidRPr="00976194"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976194">
              <w:rPr>
                <w:rFonts w:asciiTheme="minorHAnsi" w:hAnsiTheme="minorHAnsi" w:cstheme="minorHAnsi"/>
                <w:b/>
                <w:noProof/>
                <w:lang w:eastAsia="zh-TW"/>
              </w:rPr>
              <w:t>.</w:t>
            </w:r>
            <w:r>
              <w:rPr>
                <w:rFonts w:asciiTheme="minorHAnsi" w:hAnsiTheme="minorHAnsi" w:cstheme="minorHAnsi" w:hint="eastAsia"/>
                <w:b/>
                <w:noProof/>
                <w:lang w:eastAsia="zh-TW"/>
              </w:rPr>
              <w:t>17</w:t>
            </w:r>
          </w:p>
        </w:tc>
        <w:tc>
          <w:tcPr>
            <w:tcW w:w="1443" w:type="dxa"/>
            <w:vAlign w:val="center"/>
          </w:tcPr>
          <w:p w14:paraId="44EE1A53" w14:textId="77777777" w:rsidR="009323FD" w:rsidRPr="00976194" w:rsidRDefault="009323FD" w:rsidP="009323FD">
            <w:pPr>
              <w:spacing w:before="80" w:after="80"/>
              <w:jc w:val="center"/>
              <w:rPr>
                <w:rFonts w:asciiTheme="minorHAnsi" w:hAnsiTheme="minorHAnsi" w:cstheme="minorHAnsi"/>
                <w:b/>
                <w:noProof/>
                <w:lang w:eastAsia="zh-TW"/>
              </w:rPr>
            </w:pPr>
            <w:r w:rsidRPr="00976194">
              <w:rPr>
                <w:rFonts w:asciiTheme="minorHAnsi" w:hAnsiTheme="minorHAnsi" w:cstheme="minorHAnsi"/>
                <w:b/>
                <w:noProof/>
              </w:rPr>
              <w:t>2019/</w:t>
            </w:r>
            <w:r>
              <w:rPr>
                <w:rFonts w:asciiTheme="minorHAnsi" w:hAnsiTheme="minorHAnsi" w:cstheme="minorHAnsi" w:hint="eastAsia"/>
                <w:b/>
                <w:noProof/>
                <w:lang w:eastAsia="zh-TW"/>
              </w:rPr>
              <w:t>11</w:t>
            </w:r>
            <w:r w:rsidRPr="00976194">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7D74BDC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2A1CDD8"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NUC029ZAN.</w:t>
            </w:r>
          </w:p>
          <w:p w14:paraId="14629AD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DA9C2C"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 Series.</w:t>
            </w:r>
          </w:p>
          <w:p w14:paraId="4EA616B4"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p w14:paraId="54C1E59C"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1BA89211" w14:textId="77777777" w:rsidTr="00BF6E92">
        <w:tc>
          <w:tcPr>
            <w:tcW w:w="1417" w:type="dxa"/>
            <w:vAlign w:val="center"/>
          </w:tcPr>
          <w:p w14:paraId="664FE575"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Pr>
                <w:rFonts w:asciiTheme="minorHAnsi" w:hAnsiTheme="minorHAnsi" w:cstheme="minorHAnsi"/>
                <w:b/>
                <w:noProof/>
                <w:lang w:eastAsia="zh-TW"/>
              </w:rPr>
              <w:t>.</w:t>
            </w:r>
            <w:r>
              <w:rPr>
                <w:rFonts w:asciiTheme="minorHAnsi" w:hAnsiTheme="minorHAnsi" w:cstheme="minorHAnsi" w:hint="eastAsia"/>
                <w:b/>
                <w:noProof/>
                <w:lang w:eastAsia="zh-TW"/>
              </w:rPr>
              <w:t>16</w:t>
            </w:r>
          </w:p>
        </w:tc>
        <w:tc>
          <w:tcPr>
            <w:tcW w:w="1443" w:type="dxa"/>
            <w:vAlign w:val="center"/>
          </w:tcPr>
          <w:p w14:paraId="2222A0E8" w14:textId="77777777" w:rsidR="009323FD" w:rsidRPr="008D2EA7" w:rsidRDefault="009323FD" w:rsidP="009323FD">
            <w:pPr>
              <w:spacing w:before="80" w:after="80"/>
              <w:jc w:val="center"/>
              <w:rPr>
                <w:rFonts w:asciiTheme="minorHAnsi" w:hAnsiTheme="minorHAnsi" w:cstheme="minorHAnsi"/>
                <w:b/>
                <w:noProof/>
              </w:rPr>
            </w:pPr>
            <w:r w:rsidRPr="00932DF1">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932DF1">
              <w:rPr>
                <w:rFonts w:asciiTheme="minorHAnsi" w:hAnsiTheme="minorHAnsi" w:cstheme="minorHAnsi"/>
                <w:b/>
                <w:noProof/>
              </w:rPr>
              <w:t>9</w:t>
            </w:r>
            <w:r>
              <w:rPr>
                <w:rFonts w:asciiTheme="minorHAnsi" w:hAnsiTheme="minorHAnsi" w:cstheme="minorHAnsi"/>
                <w:b/>
                <w:noProof/>
              </w:rPr>
              <w:t>/</w:t>
            </w:r>
            <w:r w:rsidRPr="00932DF1">
              <w:rPr>
                <w:rFonts w:asciiTheme="minorHAnsi" w:hAnsiTheme="minorHAnsi" w:cstheme="minorHAnsi"/>
                <w:b/>
                <w:noProof/>
              </w:rPr>
              <w:t>6</w:t>
            </w:r>
          </w:p>
        </w:tc>
        <w:tc>
          <w:tcPr>
            <w:tcW w:w="6487" w:type="dxa"/>
            <w:vAlign w:val="center"/>
          </w:tcPr>
          <w:p w14:paraId="2583B13C"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833132D"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M031</w:t>
            </w:r>
            <w:r w:rsidRPr="00527940">
              <w:rPr>
                <w:rFonts w:asciiTheme="minorHAnsi" w:eastAsia="微軟正黑體" w:hAnsiTheme="minorHAnsi" w:cstheme="minorHAnsi"/>
                <w:noProof/>
                <w:lang w:eastAsia="zh-TW"/>
              </w:rPr>
              <w:t>(G/I/Keyboard/Mouse)</w:t>
            </w:r>
            <w:r>
              <w:rPr>
                <w:rFonts w:asciiTheme="minorHAnsi" w:eastAsia="微軟正黑體" w:hAnsiTheme="minorHAnsi" w:cstheme="minorHAnsi" w:hint="eastAsia"/>
                <w:noProof/>
                <w:lang w:eastAsia="zh-TW"/>
              </w:rPr>
              <w:t xml:space="preserve"> and NUC1311 Series.</w:t>
            </w:r>
          </w:p>
          <w:p w14:paraId="6A739104"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M2353SIAAE Series.</w:t>
            </w:r>
          </w:p>
          <w:p w14:paraId="6E8F4754" w14:textId="77777777" w:rsidR="009323FD" w:rsidRPr="00623714"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MS51(8K/32K) Series.</w:t>
            </w:r>
          </w:p>
          <w:p w14:paraId="09B04B8B"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4B4EC7D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NANO100BN Series.</w:t>
            </w:r>
          </w:p>
          <w:p w14:paraId="28568E94" w14:textId="77777777" w:rsidR="009323FD" w:rsidRPr="00623714"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M480LD Series</w:t>
            </w:r>
          </w:p>
        </w:tc>
      </w:tr>
      <w:tr w:rsidR="009323FD" w:rsidRPr="008D2EA7" w14:paraId="00116E0B" w14:textId="77777777" w:rsidTr="00BF6E92">
        <w:tc>
          <w:tcPr>
            <w:tcW w:w="1417" w:type="dxa"/>
            <w:vAlign w:val="center"/>
          </w:tcPr>
          <w:p w14:paraId="2CF868E6"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15</w:t>
            </w:r>
          </w:p>
        </w:tc>
        <w:tc>
          <w:tcPr>
            <w:tcW w:w="1443" w:type="dxa"/>
            <w:vAlign w:val="center"/>
          </w:tcPr>
          <w:p w14:paraId="50DD076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9</w:t>
            </w:r>
            <w:r>
              <w:rPr>
                <w:rFonts w:asciiTheme="minorHAnsi" w:hAnsiTheme="minorHAnsi" w:cstheme="minorHAnsi"/>
                <w:b/>
                <w:noProof/>
              </w:rPr>
              <w:t>/</w:t>
            </w:r>
            <w:r w:rsidRPr="00FB7D4E">
              <w:rPr>
                <w:rFonts w:asciiTheme="minorHAnsi" w:hAnsiTheme="minorHAnsi" w:cstheme="minorHAnsi"/>
                <w:b/>
                <w:noProof/>
              </w:rPr>
              <w:t>4</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4A72286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884C86B"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NUC1261, M05641, NUC029xDE, NUC029xEE, NUC029xGE and M031 Series.</w:t>
            </w:r>
          </w:p>
          <w:p w14:paraId="390971E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M261 Series.</w:t>
            </w:r>
          </w:p>
          <w:p w14:paraId="3A63C499"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M4521 Series.</w:t>
            </w:r>
          </w:p>
          <w:p w14:paraId="2079E9F7" w14:textId="77777777" w:rsidR="009323FD" w:rsidRPr="00FB7D4E"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MS51 Series.</w:t>
            </w:r>
          </w:p>
        </w:tc>
      </w:tr>
      <w:tr w:rsidR="009323FD" w:rsidRPr="008D2EA7" w14:paraId="54D727AE" w14:textId="77777777" w:rsidTr="00BF6E92">
        <w:tc>
          <w:tcPr>
            <w:tcW w:w="1417" w:type="dxa"/>
            <w:vAlign w:val="center"/>
          </w:tcPr>
          <w:p w14:paraId="37B75026"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14</w:t>
            </w:r>
          </w:p>
        </w:tc>
        <w:tc>
          <w:tcPr>
            <w:tcW w:w="1443" w:type="dxa"/>
            <w:vAlign w:val="center"/>
          </w:tcPr>
          <w:p w14:paraId="0E8A8578"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sidRPr="00FB7D4E">
              <w:rPr>
                <w:rFonts w:asciiTheme="minorHAnsi" w:hAnsiTheme="minorHAnsi" w:cstheme="minorHAnsi"/>
                <w:b/>
                <w:noProof/>
              </w:rPr>
              <w:t>12</w:t>
            </w:r>
            <w:r>
              <w:rPr>
                <w:rFonts w:asciiTheme="minorHAnsi" w:hAnsiTheme="minorHAnsi" w:cstheme="minorHAnsi"/>
                <w:b/>
                <w:noProof/>
              </w:rPr>
              <w:t>/</w:t>
            </w:r>
            <w:r>
              <w:rPr>
                <w:rFonts w:asciiTheme="minorHAnsi" w:hAnsiTheme="minorHAnsi" w:cstheme="minorHAnsi" w:hint="eastAsia"/>
                <w:b/>
                <w:noProof/>
                <w:lang w:eastAsia="zh-TW"/>
              </w:rPr>
              <w:t>28</w:t>
            </w:r>
          </w:p>
        </w:tc>
        <w:tc>
          <w:tcPr>
            <w:tcW w:w="6487" w:type="dxa"/>
            <w:vAlign w:val="center"/>
          </w:tcPr>
          <w:p w14:paraId="732F0E87"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F4D4B40"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NUC2201 Series.</w:t>
            </w:r>
          </w:p>
          <w:p w14:paraId="034CB9FC" w14:textId="77777777" w:rsidR="009323FD" w:rsidRPr="00527940"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M251 Series.</w:t>
            </w:r>
          </w:p>
          <w:p w14:paraId="3187A308" w14:textId="77777777" w:rsidR="009323FD" w:rsidRPr="00A12702"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 xml:space="preserve">NuMicro </w:t>
            </w:r>
            <w:r>
              <w:rPr>
                <w:rFonts w:asciiTheme="minorHAnsi" w:eastAsia="微軟正黑體" w:hAnsiTheme="minorHAnsi" w:cstheme="minorHAnsi" w:hint="eastAsia"/>
                <w:noProof/>
                <w:lang w:eastAsia="zh-TW"/>
              </w:rPr>
              <w:t>8051 1T</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ML51 Series.</w:t>
            </w:r>
          </w:p>
          <w:p w14:paraId="3B864360"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8D37FB6" w14:textId="3B893F76" w:rsidR="009323FD" w:rsidRPr="002D49F7"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43EFBBE0" w14:textId="77777777" w:rsidTr="00BF6E92">
        <w:tc>
          <w:tcPr>
            <w:tcW w:w="1417" w:type="dxa"/>
            <w:vAlign w:val="center"/>
          </w:tcPr>
          <w:p w14:paraId="5D1A31C0" w14:textId="77777777" w:rsidR="009323FD" w:rsidRPr="00A32348"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13</w:t>
            </w:r>
          </w:p>
        </w:tc>
        <w:tc>
          <w:tcPr>
            <w:tcW w:w="1443" w:type="dxa"/>
            <w:vAlign w:val="center"/>
          </w:tcPr>
          <w:p w14:paraId="50F37009"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261DE895"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4705167" w14:textId="77777777" w:rsidR="009323FD" w:rsidRPr="00CB4415"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Mini57, NDA102 and NM1120 Series.</w:t>
            </w:r>
          </w:p>
        </w:tc>
      </w:tr>
      <w:tr w:rsidR="009323FD" w:rsidRPr="008D2EA7" w14:paraId="69AFC046" w14:textId="77777777" w:rsidTr="00BF6E92">
        <w:tc>
          <w:tcPr>
            <w:tcW w:w="1417" w:type="dxa"/>
            <w:vAlign w:val="center"/>
          </w:tcPr>
          <w:p w14:paraId="5F0769F3"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.12</w:t>
            </w:r>
          </w:p>
        </w:tc>
        <w:tc>
          <w:tcPr>
            <w:tcW w:w="1443" w:type="dxa"/>
            <w:vAlign w:val="center"/>
          </w:tcPr>
          <w:p w14:paraId="3A78667F"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8</w:t>
            </w:r>
            <w:r>
              <w:rPr>
                <w:rFonts w:asciiTheme="minorHAnsi" w:hAnsiTheme="minorHAnsi" w:cstheme="minorHAnsi"/>
                <w:b/>
                <w:noProof/>
              </w:rPr>
              <w:t>/</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29</w:t>
            </w:r>
          </w:p>
        </w:tc>
        <w:tc>
          <w:tcPr>
            <w:tcW w:w="6487" w:type="dxa"/>
            <w:vAlign w:val="center"/>
          </w:tcPr>
          <w:p w14:paraId="3800DA1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hint="eastAsia"/>
                <w:noProof/>
                <w:lang w:eastAsia="zh-TW"/>
              </w:rPr>
              <w:t>Updat</w:t>
            </w:r>
            <w:r w:rsidRPr="00BD75C3">
              <w:rPr>
                <w:rFonts w:asciiTheme="minorHAnsi" w:eastAsia="微軟正黑體" w:hAnsiTheme="minorHAnsi" w:cstheme="minorHAnsi"/>
                <w:noProof/>
                <w:lang w:eastAsia="zh-TW"/>
              </w:rPr>
              <w:t>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13BBC142"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24F1C217" w14:textId="77777777" w:rsidR="009323FD" w:rsidRPr="00001A07"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2398B6EE" w14:textId="77777777" w:rsidTr="00BF6E92">
        <w:tc>
          <w:tcPr>
            <w:tcW w:w="1417" w:type="dxa"/>
            <w:vAlign w:val="center"/>
          </w:tcPr>
          <w:p w14:paraId="1670280E" w14:textId="77777777" w:rsidR="009323FD" w:rsidRPr="00A32348" w:rsidRDefault="009323FD" w:rsidP="009323FD">
            <w:pPr>
              <w:spacing w:before="80" w:after="80"/>
              <w:jc w:val="center"/>
              <w:rPr>
                <w:rFonts w:asciiTheme="minorHAnsi" w:hAnsiTheme="minorHAnsi" w:cstheme="minorHAnsi"/>
                <w:b/>
                <w:noProof/>
              </w:rPr>
            </w:pPr>
            <w:r>
              <w:rPr>
                <w:rFonts w:asciiTheme="minorHAnsi" w:hAnsiTheme="minorHAnsi" w:cstheme="minorHAnsi" w:hint="eastAsia"/>
                <w:b/>
                <w:noProof/>
                <w:lang w:eastAsia="zh-TW"/>
              </w:rPr>
              <w:t>1</w:t>
            </w:r>
            <w:r w:rsidRPr="00A32348">
              <w:rPr>
                <w:rFonts w:asciiTheme="minorHAnsi" w:hAnsiTheme="minorHAnsi" w:cstheme="minorHAnsi"/>
                <w:b/>
                <w:noProof/>
              </w:rPr>
              <w:t>.</w:t>
            </w:r>
            <w:r>
              <w:rPr>
                <w:rFonts w:asciiTheme="minorHAnsi" w:hAnsiTheme="minorHAnsi" w:cstheme="minorHAnsi" w:hint="eastAsia"/>
                <w:b/>
                <w:noProof/>
                <w:lang w:eastAsia="zh-TW"/>
              </w:rPr>
              <w:t>1</w:t>
            </w:r>
            <w:r w:rsidRPr="00A32348">
              <w:rPr>
                <w:rFonts w:asciiTheme="minorHAnsi" w:hAnsiTheme="minorHAnsi" w:cstheme="minorHAnsi"/>
                <w:b/>
                <w:noProof/>
              </w:rPr>
              <w:t>1</w:t>
            </w:r>
          </w:p>
        </w:tc>
        <w:tc>
          <w:tcPr>
            <w:tcW w:w="1443" w:type="dxa"/>
            <w:vAlign w:val="center"/>
          </w:tcPr>
          <w:p w14:paraId="67BD66C4" w14:textId="77777777" w:rsidR="009323FD" w:rsidRPr="008D2EA7" w:rsidRDefault="009323FD" w:rsidP="009323FD">
            <w:pPr>
              <w:spacing w:before="80" w:after="80"/>
              <w:jc w:val="center"/>
              <w:rPr>
                <w:rFonts w:asciiTheme="minorHAnsi" w:hAnsiTheme="minorHAnsi" w:cstheme="minorHAnsi"/>
                <w:b/>
                <w:noProof/>
                <w:lang w:eastAsia="zh-TW"/>
              </w:rPr>
            </w:pPr>
            <w:r w:rsidRPr="00FB7D4E">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10</w:t>
            </w:r>
            <w:r>
              <w:rPr>
                <w:rFonts w:asciiTheme="minorHAnsi" w:hAnsiTheme="minorHAnsi" w:cstheme="minorHAnsi"/>
                <w:b/>
                <w:noProof/>
              </w:rPr>
              <w:t>/</w:t>
            </w:r>
            <w:r w:rsidRPr="00FB7D4E">
              <w:rPr>
                <w:rFonts w:asciiTheme="minorHAnsi" w:hAnsiTheme="minorHAnsi" w:cstheme="minorHAnsi"/>
                <w:b/>
                <w:noProof/>
              </w:rPr>
              <w:t>2</w:t>
            </w:r>
            <w:r>
              <w:rPr>
                <w:rFonts w:asciiTheme="minorHAnsi" w:hAnsiTheme="minorHAnsi" w:cstheme="minorHAnsi" w:hint="eastAsia"/>
                <w:b/>
                <w:noProof/>
                <w:lang w:eastAsia="zh-TW"/>
              </w:rPr>
              <w:t>0</w:t>
            </w:r>
          </w:p>
        </w:tc>
        <w:tc>
          <w:tcPr>
            <w:tcW w:w="6487" w:type="dxa"/>
            <w:vAlign w:val="center"/>
          </w:tcPr>
          <w:p w14:paraId="681C6A8E"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2530C55F"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23</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M2351 Series.</w:t>
            </w:r>
          </w:p>
          <w:p w14:paraId="5B1083AF" w14:textId="77777777" w:rsidR="009323FD" w:rsidRPr="00FB7D4E"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CB4415">
              <w:rPr>
                <w:rFonts w:asciiTheme="minorHAnsi" w:eastAsia="Arial Rounded MT Bold" w:hAnsiTheme="minorHAnsi" w:cstheme="minorHAnsi" w:hint="eastAsia"/>
                <w:noProof/>
              </w:rPr>
              <w:t>Supported the adjustment of conflicts</w:t>
            </w:r>
            <w:r>
              <w:rPr>
                <w:rFonts w:asciiTheme="minorHAnsi" w:eastAsiaTheme="minorEastAsia" w:hAnsiTheme="minorHAnsi" w:cstheme="minorHAnsi" w:hint="eastAsia"/>
                <w:noProof/>
              </w:rPr>
              <w:t>.</w:t>
            </w:r>
          </w:p>
        </w:tc>
      </w:tr>
      <w:tr w:rsidR="009323FD" w:rsidRPr="008D2EA7" w14:paraId="7BCD2663" w14:textId="77777777" w:rsidTr="00BF6E92">
        <w:tc>
          <w:tcPr>
            <w:tcW w:w="1417" w:type="dxa"/>
            <w:vAlign w:val="center"/>
          </w:tcPr>
          <w:p w14:paraId="34AE8095"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lastRenderedPageBreak/>
              <w:t>1.</w:t>
            </w:r>
            <w:r>
              <w:rPr>
                <w:rFonts w:asciiTheme="minorHAnsi" w:hAnsiTheme="minorHAnsi" w:cstheme="minorHAnsi" w:hint="eastAsia"/>
                <w:b/>
                <w:noProof/>
                <w:lang w:eastAsia="zh-TW"/>
              </w:rPr>
              <w:t>10</w:t>
            </w:r>
          </w:p>
        </w:tc>
        <w:tc>
          <w:tcPr>
            <w:tcW w:w="1443" w:type="dxa"/>
            <w:vAlign w:val="center"/>
          </w:tcPr>
          <w:p w14:paraId="2587AFD8" w14:textId="77777777" w:rsidR="009323FD" w:rsidRPr="008D2EA7" w:rsidRDefault="009323FD" w:rsidP="009323FD">
            <w:pPr>
              <w:spacing w:before="80" w:after="80"/>
              <w:jc w:val="center"/>
              <w:rPr>
                <w:rFonts w:asciiTheme="minorHAnsi" w:hAnsiTheme="minorHAnsi" w:cstheme="minorHAnsi"/>
                <w:b/>
                <w:noProof/>
              </w:rPr>
            </w:pPr>
            <w:r w:rsidRPr="001745D3">
              <w:rPr>
                <w:rFonts w:asciiTheme="minorHAnsi" w:hAnsiTheme="minorHAnsi" w:cstheme="minorHAnsi"/>
                <w:b/>
                <w:noProof/>
              </w:rPr>
              <w:t>201</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8</w:t>
            </w:r>
            <w:r>
              <w:rPr>
                <w:rFonts w:asciiTheme="minorHAnsi" w:hAnsiTheme="minorHAnsi" w:cstheme="minorHAnsi"/>
                <w:b/>
                <w:noProof/>
              </w:rPr>
              <w:t>/</w:t>
            </w:r>
            <w:r w:rsidRPr="001745D3">
              <w:rPr>
                <w:rFonts w:asciiTheme="minorHAnsi" w:hAnsiTheme="minorHAnsi" w:cstheme="minorHAnsi"/>
                <w:b/>
                <w:noProof/>
              </w:rPr>
              <w:t>1</w:t>
            </w:r>
          </w:p>
        </w:tc>
        <w:tc>
          <w:tcPr>
            <w:tcW w:w="6487" w:type="dxa"/>
            <w:vAlign w:val="center"/>
          </w:tcPr>
          <w:p w14:paraId="6171B18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61B493DC" w14:textId="77777777" w:rsidR="009323FD" w:rsidRPr="00CB4415"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NUC121, NUC125, NUC126 and M0564 Series.</w:t>
            </w:r>
          </w:p>
          <w:p w14:paraId="67993683" w14:textId="77777777" w:rsidR="009323FD" w:rsidRPr="001745D3" w:rsidRDefault="009323FD" w:rsidP="009323FD">
            <w:pPr>
              <w:numPr>
                <w:ilvl w:val="0"/>
                <w:numId w:val="72"/>
              </w:numPr>
              <w:spacing w:beforeLines="50" w:before="120" w:afterLines="50" w:line="200" w:lineRule="exact"/>
              <w:jc w:val="left"/>
              <w:rPr>
                <w:rFonts w:asciiTheme="minorHAnsi" w:eastAsia="Arial Rounded MT Bold"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M480 Series.</w:t>
            </w:r>
          </w:p>
        </w:tc>
      </w:tr>
      <w:tr w:rsidR="009323FD" w:rsidRPr="008D2EA7" w14:paraId="55B9483A" w14:textId="77777777" w:rsidTr="00BF6E92">
        <w:tc>
          <w:tcPr>
            <w:tcW w:w="1417" w:type="dxa"/>
            <w:vAlign w:val="center"/>
          </w:tcPr>
          <w:p w14:paraId="0846AC43"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09</w:t>
            </w:r>
          </w:p>
        </w:tc>
        <w:tc>
          <w:tcPr>
            <w:tcW w:w="1443" w:type="dxa"/>
            <w:vAlign w:val="center"/>
          </w:tcPr>
          <w:p w14:paraId="1A4B4967"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7</w:t>
            </w:r>
            <w:r>
              <w:rPr>
                <w:rFonts w:asciiTheme="minorHAnsi" w:hAnsiTheme="minorHAnsi" w:cstheme="minorHAnsi"/>
                <w:b/>
                <w:noProof/>
              </w:rPr>
              <w:t>/</w:t>
            </w:r>
            <w:r>
              <w:rPr>
                <w:rFonts w:asciiTheme="minorHAnsi" w:hAnsiTheme="minorHAnsi" w:cstheme="minorHAnsi" w:hint="eastAsia"/>
                <w:b/>
                <w:noProof/>
                <w:lang w:eastAsia="zh-TW"/>
              </w:rPr>
              <w:t>22</w:t>
            </w:r>
          </w:p>
        </w:tc>
        <w:tc>
          <w:tcPr>
            <w:tcW w:w="6487" w:type="dxa"/>
            <w:vAlign w:val="center"/>
          </w:tcPr>
          <w:p w14:paraId="554BBDB2"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Pr>
                <w:sz w:val="18"/>
                <w:szCs w:val="18"/>
              </w:rPr>
              <w:t>Added new part numbers.</w:t>
            </w:r>
          </w:p>
        </w:tc>
      </w:tr>
      <w:tr w:rsidR="009323FD" w:rsidRPr="008D2EA7" w14:paraId="1735AA4D" w14:textId="77777777" w:rsidTr="00BF6E92">
        <w:tc>
          <w:tcPr>
            <w:tcW w:w="1417" w:type="dxa"/>
            <w:vAlign w:val="center"/>
          </w:tcPr>
          <w:p w14:paraId="4014CEDC"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08</w:t>
            </w:r>
          </w:p>
        </w:tc>
        <w:tc>
          <w:tcPr>
            <w:tcW w:w="1443" w:type="dxa"/>
            <w:vAlign w:val="center"/>
          </w:tcPr>
          <w:p w14:paraId="79509613"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w:t>
            </w:r>
            <w:r>
              <w:rPr>
                <w:rFonts w:asciiTheme="minorHAnsi" w:hAnsiTheme="minorHAnsi" w:cstheme="minorHAnsi" w:hint="eastAsia"/>
                <w:b/>
                <w:noProof/>
                <w:lang w:eastAsia="zh-TW"/>
              </w:rPr>
              <w:t>6</w:t>
            </w:r>
            <w:r>
              <w:rPr>
                <w:rFonts w:asciiTheme="minorHAnsi" w:hAnsiTheme="minorHAnsi" w:cstheme="minorHAnsi"/>
                <w:b/>
                <w:noProof/>
              </w:rPr>
              <w:t>/</w:t>
            </w:r>
            <w:r>
              <w:rPr>
                <w:rFonts w:asciiTheme="minorHAnsi" w:hAnsiTheme="minorHAnsi" w:cstheme="minorHAnsi" w:hint="eastAsia"/>
                <w:b/>
                <w:noProof/>
                <w:lang w:eastAsia="zh-TW"/>
              </w:rPr>
              <w:t>2</w:t>
            </w:r>
            <w:r>
              <w:rPr>
                <w:rFonts w:asciiTheme="minorHAnsi" w:hAnsiTheme="minorHAnsi" w:cstheme="minorHAnsi"/>
                <w:b/>
                <w:noProof/>
              </w:rPr>
              <w:t>/</w:t>
            </w:r>
            <w:r w:rsidRPr="001745D3">
              <w:rPr>
                <w:rFonts w:asciiTheme="minorHAnsi" w:hAnsiTheme="minorHAnsi" w:cstheme="minorHAnsi"/>
                <w:b/>
                <w:noProof/>
              </w:rPr>
              <w:t>2</w:t>
            </w:r>
            <w:r>
              <w:rPr>
                <w:rFonts w:asciiTheme="minorHAnsi" w:hAnsiTheme="minorHAnsi" w:cstheme="minorHAnsi" w:hint="eastAsia"/>
                <w:b/>
                <w:noProof/>
                <w:lang w:eastAsia="zh-TW"/>
              </w:rPr>
              <w:t>9</w:t>
            </w:r>
          </w:p>
        </w:tc>
        <w:tc>
          <w:tcPr>
            <w:tcW w:w="6487" w:type="dxa"/>
            <w:vAlign w:val="center"/>
          </w:tcPr>
          <w:p w14:paraId="239A5409"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2969DEE" w14:textId="77777777" w:rsidR="009323FD" w:rsidRPr="00CF02B0"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NANO103 Series.</w:t>
            </w:r>
          </w:p>
        </w:tc>
      </w:tr>
      <w:tr w:rsidR="009323FD" w:rsidRPr="008D2EA7" w14:paraId="32C4E53C" w14:textId="77777777" w:rsidTr="00BF6E92">
        <w:tc>
          <w:tcPr>
            <w:tcW w:w="1417" w:type="dxa"/>
            <w:vAlign w:val="center"/>
          </w:tcPr>
          <w:p w14:paraId="00D302C0"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07</w:t>
            </w:r>
          </w:p>
        </w:tc>
        <w:tc>
          <w:tcPr>
            <w:tcW w:w="1443" w:type="dxa"/>
            <w:vAlign w:val="center"/>
          </w:tcPr>
          <w:p w14:paraId="3A1D2AC2" w14:textId="77777777" w:rsidR="009323FD" w:rsidRPr="008D2EA7" w:rsidRDefault="009323FD" w:rsidP="009323FD">
            <w:pPr>
              <w:spacing w:before="80" w:after="80"/>
              <w:jc w:val="center"/>
              <w:rPr>
                <w:rFonts w:asciiTheme="minorHAnsi" w:hAnsiTheme="minorHAnsi" w:cstheme="minorHAnsi"/>
                <w:b/>
                <w:noProof/>
                <w:lang w:eastAsia="zh-TW"/>
              </w:rPr>
            </w:pPr>
            <w:r w:rsidRPr="001745D3">
              <w:rPr>
                <w:rFonts w:asciiTheme="minorHAnsi" w:hAnsiTheme="minorHAnsi" w:cstheme="minorHAnsi"/>
                <w:b/>
                <w:noProof/>
              </w:rPr>
              <w:t>2015</w:t>
            </w:r>
            <w:r>
              <w:rPr>
                <w:rFonts w:asciiTheme="minorHAnsi" w:hAnsiTheme="minorHAnsi" w:cstheme="minorHAnsi"/>
                <w:b/>
                <w:noProof/>
              </w:rPr>
              <w:t>/</w:t>
            </w:r>
            <w:r>
              <w:rPr>
                <w:rFonts w:asciiTheme="minorHAnsi" w:hAnsiTheme="minorHAnsi" w:cstheme="minorHAnsi" w:hint="eastAsia"/>
                <w:b/>
                <w:noProof/>
                <w:lang w:eastAsia="zh-TW"/>
              </w:rPr>
              <w:t>12</w:t>
            </w:r>
            <w:r>
              <w:rPr>
                <w:rFonts w:asciiTheme="minorHAnsi" w:hAnsiTheme="minorHAnsi" w:cstheme="minorHAnsi"/>
                <w:b/>
                <w:noProof/>
              </w:rPr>
              <w:t>/</w:t>
            </w:r>
            <w:r>
              <w:rPr>
                <w:rFonts w:asciiTheme="minorHAnsi" w:hAnsiTheme="minorHAnsi" w:cstheme="minorHAnsi" w:hint="eastAsia"/>
                <w:b/>
                <w:noProof/>
                <w:lang w:eastAsia="zh-TW"/>
              </w:rPr>
              <w:t>1</w:t>
            </w:r>
          </w:p>
        </w:tc>
        <w:tc>
          <w:tcPr>
            <w:tcW w:w="6487" w:type="dxa"/>
            <w:vAlign w:val="center"/>
          </w:tcPr>
          <w:p w14:paraId="0BFE385C" w14:textId="77777777" w:rsidR="009323FD" w:rsidRPr="001745D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1745D3">
              <w:rPr>
                <w:rFonts w:asciiTheme="minorHAnsi" w:eastAsia="Arial Rounded MT Bold" w:hAnsiTheme="minorHAnsi" w:cstheme="minorHAnsi"/>
                <w:noProof/>
              </w:rPr>
              <w:t xml:space="preserve">Supported </w:t>
            </w:r>
            <w:r w:rsidRPr="00E574BF">
              <w:rPr>
                <w:rFonts w:asciiTheme="minorHAnsi" w:eastAsia="Arial Rounded MT Bold" w:hAnsiTheme="minorHAnsi" w:cstheme="minorHAnsi" w:hint="eastAsia"/>
                <w:noProof/>
              </w:rPr>
              <w:t>the Generate Report of Pin Description feature</w:t>
            </w:r>
            <w:r w:rsidRPr="001745D3">
              <w:rPr>
                <w:rFonts w:asciiTheme="minorHAnsi" w:eastAsia="Arial Rounded MT Bold" w:hAnsiTheme="minorHAnsi" w:cstheme="minorHAnsi"/>
                <w:noProof/>
              </w:rPr>
              <w:t>.</w:t>
            </w:r>
          </w:p>
        </w:tc>
      </w:tr>
      <w:tr w:rsidR="009323FD" w:rsidRPr="008D2EA7" w14:paraId="09660EEA" w14:textId="77777777" w:rsidTr="00BF6E92">
        <w:tc>
          <w:tcPr>
            <w:tcW w:w="1417" w:type="dxa"/>
            <w:vAlign w:val="center"/>
          </w:tcPr>
          <w:p w14:paraId="469AF109" w14:textId="77777777" w:rsidR="009323FD" w:rsidRPr="00A32348" w:rsidRDefault="009323FD" w:rsidP="009323FD">
            <w:pPr>
              <w:spacing w:before="80" w:after="80"/>
              <w:jc w:val="center"/>
              <w:rPr>
                <w:rFonts w:asciiTheme="minorHAnsi" w:hAnsiTheme="minorHAnsi" w:cstheme="minorHAnsi"/>
                <w:b/>
                <w:noProof/>
              </w:rPr>
            </w:pPr>
            <w:r w:rsidRPr="00A32348">
              <w:rPr>
                <w:rFonts w:asciiTheme="minorHAnsi" w:hAnsiTheme="minorHAnsi" w:cstheme="minorHAnsi"/>
                <w:b/>
                <w:noProof/>
              </w:rPr>
              <w:t>1.</w:t>
            </w:r>
            <w:r>
              <w:rPr>
                <w:rFonts w:asciiTheme="minorHAnsi" w:hAnsiTheme="minorHAnsi" w:cstheme="minorHAnsi" w:hint="eastAsia"/>
                <w:b/>
                <w:noProof/>
                <w:lang w:eastAsia="zh-TW"/>
              </w:rPr>
              <w:t>06</w:t>
            </w:r>
          </w:p>
        </w:tc>
        <w:tc>
          <w:tcPr>
            <w:tcW w:w="1443" w:type="dxa"/>
            <w:vAlign w:val="center"/>
          </w:tcPr>
          <w:p w14:paraId="411DAFA0" w14:textId="77777777" w:rsidR="009323FD" w:rsidRPr="008D2EA7" w:rsidRDefault="009323FD" w:rsidP="009323FD">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w:t>
            </w:r>
            <w:r>
              <w:rPr>
                <w:rFonts w:asciiTheme="minorHAnsi" w:hAnsiTheme="minorHAnsi" w:cstheme="minorHAnsi"/>
                <w:b/>
                <w:noProof/>
                <w:lang w:eastAsia="zh-TW"/>
              </w:rPr>
              <w:t>01</w:t>
            </w:r>
            <w:r>
              <w:rPr>
                <w:rFonts w:asciiTheme="minorHAnsi" w:hAnsiTheme="minorHAnsi" w:cstheme="minorHAnsi" w:hint="eastAsia"/>
                <w:b/>
                <w:noProof/>
                <w:lang w:eastAsia="zh-TW"/>
              </w:rPr>
              <w:t>5</w:t>
            </w:r>
            <w:r>
              <w:rPr>
                <w:rFonts w:asciiTheme="minorHAnsi" w:hAnsiTheme="minorHAnsi" w:cstheme="minorHAnsi"/>
                <w:b/>
                <w:noProof/>
                <w:lang w:eastAsia="zh-TW"/>
              </w:rPr>
              <w:t>/</w:t>
            </w:r>
            <w:r>
              <w:rPr>
                <w:rFonts w:asciiTheme="minorHAnsi" w:hAnsiTheme="minorHAnsi" w:cstheme="minorHAnsi" w:hint="eastAsia"/>
                <w:b/>
                <w:noProof/>
                <w:lang w:eastAsia="zh-TW"/>
              </w:rPr>
              <w:t>11</w:t>
            </w:r>
            <w:r>
              <w:rPr>
                <w:rFonts w:asciiTheme="minorHAnsi" w:hAnsiTheme="minorHAnsi" w:cstheme="minorHAnsi"/>
                <w:b/>
                <w:noProof/>
                <w:lang w:eastAsia="zh-TW"/>
              </w:rPr>
              <w:t>/</w:t>
            </w:r>
            <w:r>
              <w:rPr>
                <w:rFonts w:asciiTheme="minorHAnsi" w:hAnsiTheme="minorHAnsi" w:cstheme="minorHAnsi" w:hint="eastAsia"/>
                <w:b/>
                <w:noProof/>
                <w:lang w:eastAsia="zh-TW"/>
              </w:rPr>
              <w:t>1</w:t>
            </w:r>
          </w:p>
        </w:tc>
        <w:tc>
          <w:tcPr>
            <w:tcW w:w="6487" w:type="dxa"/>
            <w:vAlign w:val="center"/>
          </w:tcPr>
          <w:p w14:paraId="2AE7604C"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w:t>
            </w:r>
            <w:r>
              <w:rPr>
                <w:rFonts w:asciiTheme="minorHAnsi" w:eastAsiaTheme="minorEastAsia" w:hAnsiTheme="minorHAnsi" w:cstheme="minorHAnsi" w:hint="eastAsia"/>
                <w:noProof/>
                <w:lang w:eastAsia="zh-TW"/>
              </w:rPr>
              <w:t>NuCAD</w:t>
            </w:r>
            <w:r w:rsidRPr="00E574BF">
              <w:rPr>
                <w:rFonts w:asciiTheme="minorHAnsi" w:eastAsia="Arial Rounded MT Bold" w:hAnsiTheme="minorHAnsi" w:cstheme="minorHAnsi" w:hint="eastAsia"/>
                <w:noProof/>
              </w:rPr>
              <w:t xml:space="preserve"> feature</w:t>
            </w:r>
            <w:r>
              <w:rPr>
                <w:rFonts w:asciiTheme="minorHAnsi" w:eastAsiaTheme="minorEastAsia" w:hAnsiTheme="minorHAnsi" w:cstheme="minorHAnsi" w:hint="eastAsia"/>
                <w:noProof/>
              </w:rPr>
              <w:t>.</w:t>
            </w:r>
          </w:p>
        </w:tc>
      </w:tr>
      <w:tr w:rsidR="009323FD" w:rsidRPr="008D2EA7" w14:paraId="39C19A62" w14:textId="77777777" w:rsidTr="00BF6E92">
        <w:tc>
          <w:tcPr>
            <w:tcW w:w="1417" w:type="dxa"/>
            <w:vAlign w:val="center"/>
          </w:tcPr>
          <w:p w14:paraId="2B56EF8A"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05</w:t>
            </w:r>
          </w:p>
        </w:tc>
        <w:tc>
          <w:tcPr>
            <w:tcW w:w="1443" w:type="dxa"/>
            <w:vAlign w:val="center"/>
          </w:tcPr>
          <w:p w14:paraId="41305461" w14:textId="77777777" w:rsidR="009323FD" w:rsidRPr="008D2EA7" w:rsidRDefault="009323FD" w:rsidP="009323FD">
            <w:pPr>
              <w:spacing w:before="80" w:after="80"/>
              <w:jc w:val="center"/>
              <w:rPr>
                <w:rFonts w:asciiTheme="minorHAnsi" w:hAnsiTheme="minorHAnsi" w:cstheme="minorHAnsi"/>
                <w:b/>
                <w:noProof/>
              </w:rPr>
            </w:pPr>
            <w:r w:rsidRPr="00965120">
              <w:rPr>
                <w:rFonts w:asciiTheme="minorHAnsi" w:hAnsiTheme="minorHAnsi" w:cstheme="minorHAnsi"/>
                <w:b/>
                <w:noProof/>
              </w:rPr>
              <w:t>201</w:t>
            </w:r>
            <w:r>
              <w:rPr>
                <w:rFonts w:asciiTheme="minorHAnsi" w:hAnsiTheme="minorHAnsi" w:cstheme="minorHAnsi" w:hint="eastAsia"/>
                <w:b/>
                <w:noProof/>
                <w:lang w:eastAsia="zh-TW"/>
              </w:rPr>
              <w:t>5</w:t>
            </w:r>
            <w:r>
              <w:rPr>
                <w:rFonts w:asciiTheme="minorHAnsi" w:hAnsiTheme="minorHAnsi" w:cstheme="minorHAnsi"/>
                <w:b/>
                <w:noProof/>
              </w:rPr>
              <w:t>/</w:t>
            </w:r>
            <w:r w:rsidRPr="00965120">
              <w:rPr>
                <w:rFonts w:asciiTheme="minorHAnsi" w:hAnsiTheme="minorHAnsi" w:cstheme="minorHAnsi"/>
                <w:b/>
                <w:noProof/>
              </w:rPr>
              <w:t>7</w:t>
            </w:r>
            <w:r>
              <w:rPr>
                <w:rFonts w:asciiTheme="minorHAnsi" w:hAnsiTheme="minorHAnsi" w:cstheme="minorHAnsi"/>
                <w:b/>
                <w:noProof/>
              </w:rPr>
              <w:t>/</w:t>
            </w:r>
            <w:r w:rsidRPr="00965120">
              <w:rPr>
                <w:rFonts w:asciiTheme="minorHAnsi" w:hAnsiTheme="minorHAnsi" w:cstheme="minorHAnsi"/>
                <w:b/>
                <w:noProof/>
              </w:rPr>
              <w:t>1</w:t>
            </w:r>
          </w:p>
        </w:tc>
        <w:tc>
          <w:tcPr>
            <w:tcW w:w="6487" w:type="dxa"/>
            <w:vAlign w:val="center"/>
          </w:tcPr>
          <w:p w14:paraId="7621DF82"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0C886901"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Mini58 and M0519 Series.</w:t>
            </w:r>
          </w:p>
          <w:p w14:paraId="6830F8B1" w14:textId="77777777" w:rsidR="009323FD" w:rsidRPr="00965120"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Supported</w:t>
            </w:r>
            <w:r w:rsidRPr="00E574BF">
              <w:rPr>
                <w:rFonts w:asciiTheme="minorHAnsi" w:eastAsia="Arial Rounded MT Bold" w:hAnsiTheme="minorHAnsi" w:cstheme="minorHAnsi" w:hint="eastAsia"/>
                <w:noProof/>
              </w:rPr>
              <w:t xml:space="preserve"> the Tooltip feature</w:t>
            </w:r>
            <w:r>
              <w:rPr>
                <w:rFonts w:asciiTheme="minorHAnsi" w:eastAsiaTheme="minorEastAsia" w:hAnsiTheme="minorHAnsi" w:cstheme="minorHAnsi" w:hint="eastAsia"/>
                <w:noProof/>
              </w:rPr>
              <w:t>.</w:t>
            </w:r>
          </w:p>
        </w:tc>
      </w:tr>
      <w:tr w:rsidR="009323FD" w:rsidRPr="008D2EA7" w14:paraId="1FDDD65F" w14:textId="77777777" w:rsidTr="00BF6E92">
        <w:tc>
          <w:tcPr>
            <w:tcW w:w="1417" w:type="dxa"/>
            <w:vAlign w:val="center"/>
          </w:tcPr>
          <w:p w14:paraId="534C73A6" w14:textId="77777777" w:rsidR="009323FD" w:rsidRPr="00A32348" w:rsidRDefault="009323FD" w:rsidP="009323FD">
            <w:pPr>
              <w:spacing w:before="80" w:after="80"/>
              <w:jc w:val="center"/>
              <w:rPr>
                <w:rFonts w:asciiTheme="minorHAnsi" w:hAnsiTheme="minorHAnsi" w:cstheme="minorHAnsi"/>
                <w:b/>
                <w:noProof/>
                <w:lang w:eastAsia="zh-TW"/>
              </w:rPr>
            </w:pPr>
            <w:r w:rsidRPr="00A32348">
              <w:rPr>
                <w:rFonts w:asciiTheme="minorHAnsi" w:hAnsiTheme="minorHAnsi" w:cstheme="minorHAnsi"/>
                <w:b/>
                <w:noProof/>
              </w:rPr>
              <w:t>1.</w:t>
            </w:r>
            <w:r>
              <w:rPr>
                <w:rFonts w:asciiTheme="minorHAnsi" w:hAnsiTheme="minorHAnsi" w:cstheme="minorHAnsi" w:hint="eastAsia"/>
                <w:b/>
                <w:noProof/>
                <w:lang w:eastAsia="zh-TW"/>
              </w:rPr>
              <w:t>04</w:t>
            </w:r>
          </w:p>
        </w:tc>
        <w:tc>
          <w:tcPr>
            <w:tcW w:w="1443" w:type="dxa"/>
            <w:vAlign w:val="center"/>
          </w:tcPr>
          <w:p w14:paraId="36FD7D2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sidRPr="001160F3">
              <w:rPr>
                <w:rFonts w:asciiTheme="minorHAnsi" w:hAnsiTheme="minorHAnsi" w:cstheme="minorHAnsi"/>
                <w:b/>
                <w:noProof/>
              </w:rPr>
              <w:t>2</w:t>
            </w:r>
            <w:r>
              <w:rPr>
                <w:rFonts w:asciiTheme="minorHAnsi" w:hAnsiTheme="minorHAnsi" w:cstheme="minorHAnsi" w:hint="eastAsia"/>
                <w:b/>
                <w:noProof/>
                <w:lang w:eastAsia="zh-TW"/>
              </w:rPr>
              <w:t>8</w:t>
            </w:r>
          </w:p>
        </w:tc>
        <w:tc>
          <w:tcPr>
            <w:tcW w:w="6487" w:type="dxa"/>
            <w:vAlign w:val="center"/>
          </w:tcPr>
          <w:p w14:paraId="35B7E0F8" w14:textId="77777777" w:rsidR="009323FD" w:rsidRPr="001160F3" w:rsidRDefault="009323FD" w:rsidP="009323FD">
            <w:pPr>
              <w:numPr>
                <w:ilvl w:val="0"/>
                <w:numId w:val="71"/>
              </w:numPr>
              <w:spacing w:beforeLines="50" w:before="120" w:afterLines="50" w:line="200" w:lineRule="exact"/>
              <w:jc w:val="left"/>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Pr>
                <w:rFonts w:asciiTheme="minorHAnsi" w:eastAsiaTheme="minorEastAsia" w:hAnsiTheme="minorHAnsi" w:cstheme="minorHAnsi" w:hint="eastAsia"/>
                <w:noProof/>
                <w:lang w:eastAsia="zh-TW"/>
              </w:rPr>
              <w:t>11</w:t>
            </w:r>
            <w:r w:rsidRPr="001160F3">
              <w:rPr>
                <w:rFonts w:asciiTheme="minorHAnsi" w:eastAsia="Arial Rounded MT Bold" w:hAnsiTheme="minorHAnsi" w:cstheme="minorHAnsi"/>
                <w:noProof/>
              </w:rPr>
              <w:t>.</w:t>
            </w:r>
          </w:p>
          <w:p w14:paraId="6A3E57B8"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74B80E93"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NUC100, NUC200, NUC029, M051, M0518, Mini51, Nano100 and NM1500 Series.</w:t>
            </w:r>
          </w:p>
          <w:p w14:paraId="54140A59" w14:textId="77777777" w:rsidR="009323FD" w:rsidRPr="00E574BF"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NUC505 Series.</w:t>
            </w:r>
          </w:p>
        </w:tc>
      </w:tr>
      <w:tr w:rsidR="009323FD" w:rsidRPr="008D2EA7" w14:paraId="30A65731" w14:textId="77777777" w:rsidTr="00BF6E92">
        <w:tc>
          <w:tcPr>
            <w:tcW w:w="1417" w:type="dxa"/>
            <w:vAlign w:val="center"/>
          </w:tcPr>
          <w:p w14:paraId="1C75AC6B" w14:textId="77777777" w:rsidR="009323FD" w:rsidRPr="00A3234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03</w:t>
            </w:r>
          </w:p>
        </w:tc>
        <w:tc>
          <w:tcPr>
            <w:tcW w:w="1443" w:type="dxa"/>
            <w:vAlign w:val="center"/>
          </w:tcPr>
          <w:p w14:paraId="6964374C" w14:textId="77777777" w:rsidR="009323FD" w:rsidRPr="008D2EA7" w:rsidRDefault="009323FD" w:rsidP="009323FD">
            <w:pPr>
              <w:spacing w:before="80" w:after="80"/>
              <w:jc w:val="center"/>
              <w:rPr>
                <w:rFonts w:asciiTheme="minorHAnsi" w:hAnsiTheme="minorHAnsi" w:cstheme="minorHAnsi"/>
                <w:b/>
                <w:noProof/>
                <w:lang w:eastAsia="zh-TW"/>
              </w:rPr>
            </w:pPr>
            <w:r w:rsidRPr="001160F3">
              <w:rPr>
                <w:rFonts w:asciiTheme="minorHAnsi" w:hAnsiTheme="minorHAnsi" w:cstheme="minorHAnsi"/>
                <w:b/>
                <w:noProof/>
              </w:rPr>
              <w:t>2014</w:t>
            </w:r>
            <w:r>
              <w:rPr>
                <w:rFonts w:asciiTheme="minorHAnsi" w:hAnsiTheme="minorHAnsi" w:cstheme="minorHAnsi"/>
                <w:b/>
                <w:noProof/>
              </w:rPr>
              <w:t>/</w:t>
            </w:r>
            <w:r w:rsidRPr="001160F3">
              <w:rPr>
                <w:rFonts w:asciiTheme="minorHAnsi" w:hAnsiTheme="minorHAnsi" w:cstheme="minorHAnsi"/>
                <w:b/>
                <w:noProof/>
              </w:rPr>
              <w:t>1</w:t>
            </w:r>
            <w:r>
              <w:rPr>
                <w:rFonts w:asciiTheme="minorHAnsi" w:hAnsiTheme="minorHAnsi" w:cstheme="minorHAnsi"/>
                <w:b/>
                <w:noProof/>
              </w:rPr>
              <w:t>/</w:t>
            </w:r>
            <w:r>
              <w:rPr>
                <w:rFonts w:asciiTheme="minorHAnsi" w:hAnsiTheme="minorHAnsi" w:cstheme="minorHAnsi" w:hint="eastAsia"/>
                <w:b/>
                <w:noProof/>
                <w:lang w:eastAsia="zh-TW"/>
              </w:rPr>
              <w:t>24</w:t>
            </w:r>
          </w:p>
        </w:tc>
        <w:tc>
          <w:tcPr>
            <w:tcW w:w="6487" w:type="dxa"/>
            <w:vAlign w:val="center"/>
          </w:tcPr>
          <w:p w14:paraId="44AA41D1" w14:textId="77777777" w:rsidR="009323FD" w:rsidRDefault="009323FD" w:rsidP="009323FD">
            <w:pPr>
              <w:numPr>
                <w:ilvl w:val="0"/>
                <w:numId w:val="71"/>
              </w:numPr>
              <w:spacing w:beforeLines="50" w:before="120" w:afterLines="50" w:line="200" w:lineRule="exact"/>
              <w:jc w:val="left"/>
              <w:rPr>
                <w:rFonts w:asciiTheme="minorHAnsi" w:eastAsia="微軟正黑體" w:hAnsiTheme="minorHAnsi" w:cstheme="minorHAnsi"/>
                <w:noProof/>
              </w:rPr>
            </w:pPr>
            <w:r w:rsidRPr="00BD75C3">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micro controller</w:t>
            </w:r>
            <w:r w:rsidRPr="00BD75C3">
              <w:rPr>
                <w:rFonts w:asciiTheme="minorHAnsi" w:eastAsia="微軟正黑體" w:hAnsiTheme="minorHAnsi" w:cstheme="minorHAnsi"/>
                <w:noProof/>
                <w:lang w:eastAsia="zh-TW"/>
              </w:rPr>
              <w:t xml:space="preserve">: </w:t>
            </w:r>
          </w:p>
          <w:p w14:paraId="52ABB548" w14:textId="77777777" w:rsidR="009323FD" w:rsidRDefault="009323FD" w:rsidP="009323FD">
            <w:pPr>
              <w:numPr>
                <w:ilvl w:val="0"/>
                <w:numId w:val="72"/>
              </w:numPr>
              <w:spacing w:beforeLines="50" w:before="120" w:afterLines="50" w:line="200" w:lineRule="exact"/>
              <w:jc w:val="left"/>
              <w:rPr>
                <w:rFonts w:asciiTheme="minorHAnsi" w:eastAsia="微軟正黑體" w:hAnsiTheme="minorHAnsi" w:cstheme="minorHAnsi"/>
                <w:noProof/>
              </w:rPr>
            </w:pPr>
            <w:r>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Pr>
                <w:rFonts w:asciiTheme="minorHAnsi" w:eastAsia="微軟正黑體" w:hAnsiTheme="minorHAnsi" w:cstheme="minorHAnsi"/>
                <w:noProof/>
                <w:lang w:eastAsia="zh-TW"/>
              </w:rPr>
              <w:t xml:space="preserve"> Family: </w:t>
            </w:r>
            <w:r>
              <w:rPr>
                <w:rFonts w:asciiTheme="minorHAnsi" w:eastAsia="微軟正黑體" w:hAnsiTheme="minorHAnsi" w:cstheme="minorHAnsi" w:hint="eastAsia"/>
                <w:noProof/>
                <w:lang w:eastAsia="zh-TW"/>
              </w:rPr>
              <w:t>M451 Series.</w:t>
            </w:r>
          </w:p>
          <w:p w14:paraId="20567A80" w14:textId="77777777" w:rsidR="009323FD" w:rsidRPr="00E574BF" w:rsidRDefault="009323FD" w:rsidP="009323FD">
            <w:pPr>
              <w:pStyle w:val="afff0"/>
              <w:numPr>
                <w:ilvl w:val="0"/>
                <w:numId w:val="71"/>
              </w:numPr>
              <w:ind w:leftChars="0"/>
              <w:rPr>
                <w:rFonts w:asciiTheme="minorHAnsi" w:eastAsia="Arial Rounded MT Bold" w:hAnsiTheme="minorHAnsi" w:cstheme="minorHAnsi"/>
                <w:noProof/>
                <w:szCs w:val="20"/>
                <w:lang w:eastAsia="en-US"/>
              </w:rPr>
            </w:pPr>
            <w:r w:rsidRPr="00E574BF">
              <w:rPr>
                <w:rFonts w:asciiTheme="minorHAnsi" w:eastAsia="Arial Rounded MT Bold" w:hAnsiTheme="minorHAnsi" w:cstheme="minorHAnsi" w:hint="eastAsia"/>
                <w:noProof/>
                <w:szCs w:val="20"/>
                <w:lang w:eastAsia="en-US"/>
              </w:rPr>
              <w:t>Enhanced stability</w:t>
            </w:r>
            <w:r>
              <w:rPr>
                <w:rFonts w:asciiTheme="minorHAnsi" w:eastAsiaTheme="minorEastAsia" w:hAnsiTheme="minorHAnsi" w:cstheme="minorHAnsi" w:hint="eastAsia"/>
                <w:noProof/>
                <w:szCs w:val="20"/>
              </w:rPr>
              <w:t>.</w:t>
            </w:r>
          </w:p>
        </w:tc>
      </w:tr>
      <w:tr w:rsidR="009323FD" w:rsidRPr="008D2EA7" w14:paraId="7E04E823" w14:textId="77777777" w:rsidTr="00BF6E92">
        <w:tc>
          <w:tcPr>
            <w:tcW w:w="1417" w:type="dxa"/>
            <w:vAlign w:val="center"/>
          </w:tcPr>
          <w:p w14:paraId="786BD2B5"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02</w:t>
            </w:r>
          </w:p>
        </w:tc>
        <w:tc>
          <w:tcPr>
            <w:tcW w:w="1443" w:type="dxa"/>
            <w:vAlign w:val="center"/>
          </w:tcPr>
          <w:p w14:paraId="5B7F56C6"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4</w:t>
            </w:r>
            <w:r>
              <w:rPr>
                <w:rFonts w:asciiTheme="minorHAnsi" w:hAnsiTheme="minorHAnsi" w:cstheme="minorHAnsi"/>
                <w:b/>
                <w:noProof/>
              </w:rPr>
              <w:t>/</w:t>
            </w:r>
            <w:r>
              <w:rPr>
                <w:rFonts w:asciiTheme="minorHAnsi" w:hAnsiTheme="minorHAnsi" w:cstheme="minorHAnsi" w:hint="eastAsia"/>
                <w:b/>
                <w:noProof/>
                <w:lang w:eastAsia="zh-TW"/>
              </w:rPr>
              <w:t>1</w:t>
            </w:r>
            <w:r>
              <w:rPr>
                <w:rFonts w:asciiTheme="minorHAnsi" w:hAnsiTheme="minorHAnsi" w:cstheme="minorHAnsi"/>
                <w:b/>
                <w:noProof/>
              </w:rPr>
              <w:t>/</w:t>
            </w:r>
            <w:r>
              <w:rPr>
                <w:rFonts w:asciiTheme="minorHAnsi" w:hAnsiTheme="minorHAnsi" w:cstheme="minorHAnsi" w:hint="eastAsia"/>
                <w:b/>
                <w:noProof/>
                <w:lang w:eastAsia="zh-TW"/>
              </w:rPr>
              <w:t>3</w:t>
            </w:r>
          </w:p>
        </w:tc>
        <w:tc>
          <w:tcPr>
            <w:tcW w:w="6487" w:type="dxa"/>
            <w:vAlign w:val="center"/>
          </w:tcPr>
          <w:p w14:paraId="3F30CEDC"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250CAD">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IE</w:t>
            </w:r>
            <w:r w:rsidRPr="00D76C54">
              <w:rPr>
                <w:rFonts w:asciiTheme="minorHAnsi" w:eastAsia="Arial Rounded MT Bold" w:hAnsiTheme="minorHAnsi" w:cstheme="minorHAnsi" w:hint="eastAsia"/>
                <w:noProof/>
              </w:rPr>
              <w:t>10</w:t>
            </w:r>
            <w:r w:rsidRPr="00322475">
              <w:rPr>
                <w:rFonts w:asciiTheme="minorHAnsi" w:eastAsia="Arial Rounded MT Bold" w:hAnsiTheme="minorHAnsi" w:cstheme="minorHAnsi"/>
                <w:noProof/>
              </w:rPr>
              <w:t>.</w:t>
            </w:r>
          </w:p>
          <w:p w14:paraId="4E7C9B19"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I</w:t>
            </w:r>
            <w:r w:rsidRPr="00D76C54">
              <w:rPr>
                <w:rFonts w:asciiTheme="minorHAnsi" w:eastAsia="Arial Rounded MT Bold" w:hAnsiTheme="minorHAnsi" w:cstheme="minorHAnsi"/>
                <w:noProof/>
              </w:rPr>
              <w:t>mprove</w:t>
            </w:r>
            <w:r w:rsidRPr="00D76C54">
              <w:rPr>
                <w:rFonts w:asciiTheme="minorHAnsi" w:eastAsia="Arial Rounded MT Bold" w:hAnsiTheme="minorHAnsi" w:cstheme="minorHAnsi" w:hint="eastAsia"/>
                <w:noProof/>
              </w:rPr>
              <w:t>d</w:t>
            </w:r>
            <w:r w:rsidRPr="00D76C54">
              <w:rPr>
                <w:rFonts w:asciiTheme="minorHAnsi" w:eastAsia="Arial Rounded MT Bold" w:hAnsiTheme="minorHAnsi" w:cstheme="minorHAnsi"/>
                <w:noProof/>
              </w:rPr>
              <w:t xml:space="preserve"> performance and GUI</w:t>
            </w:r>
            <w:r w:rsidRPr="00D76C54">
              <w:rPr>
                <w:rFonts w:asciiTheme="minorHAnsi" w:eastAsia="Arial Rounded MT Bold" w:hAnsiTheme="minorHAnsi" w:cstheme="minorHAnsi" w:hint="eastAsia"/>
                <w:noProof/>
              </w:rPr>
              <w:t>.</w:t>
            </w:r>
          </w:p>
          <w:p w14:paraId="1D56EB5F"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the </w:t>
            </w:r>
            <w:r w:rsidRPr="00D76C54">
              <w:rPr>
                <w:rFonts w:asciiTheme="minorHAnsi" w:eastAsia="Arial Rounded MT Bold" w:hAnsiTheme="minorHAnsi" w:cstheme="minorHAnsi" w:hint="eastAsia"/>
                <w:noProof/>
              </w:rPr>
              <w:t>Search feature</w:t>
            </w:r>
            <w:r w:rsidRPr="00322475">
              <w:rPr>
                <w:rFonts w:asciiTheme="minorHAnsi" w:eastAsia="Arial Rounded MT Bold" w:hAnsiTheme="minorHAnsi" w:cstheme="minorHAnsi"/>
                <w:noProof/>
              </w:rPr>
              <w:t>.</w:t>
            </w:r>
          </w:p>
          <w:p w14:paraId="2A905475"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the Print Report feature</w:t>
            </w:r>
            <w:r w:rsidRPr="00322475">
              <w:rPr>
                <w:rFonts w:asciiTheme="minorHAnsi" w:eastAsia="Arial Rounded MT Bold" w:hAnsiTheme="minorHAnsi" w:cstheme="minorHAnsi"/>
                <w:noProof/>
              </w:rPr>
              <w:t>.</w:t>
            </w:r>
          </w:p>
        </w:tc>
      </w:tr>
      <w:tr w:rsidR="009323FD" w:rsidRPr="008D2EA7" w14:paraId="590CBAA2" w14:textId="77777777" w:rsidTr="00BF6E92">
        <w:tc>
          <w:tcPr>
            <w:tcW w:w="1417" w:type="dxa"/>
            <w:vAlign w:val="center"/>
          </w:tcPr>
          <w:p w14:paraId="1D4A8C8A"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01</w:t>
            </w:r>
          </w:p>
        </w:tc>
        <w:tc>
          <w:tcPr>
            <w:tcW w:w="1443" w:type="dxa"/>
            <w:vAlign w:val="center"/>
          </w:tcPr>
          <w:p w14:paraId="4FFE4D7E"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2013</w:t>
            </w:r>
            <w:r>
              <w:rPr>
                <w:rFonts w:asciiTheme="minorHAnsi" w:hAnsiTheme="minorHAnsi" w:cstheme="minorHAnsi"/>
                <w:b/>
                <w:noProof/>
              </w:rPr>
              <w:t>/</w:t>
            </w:r>
            <w:r>
              <w:rPr>
                <w:rFonts w:asciiTheme="minorHAnsi" w:hAnsiTheme="minorHAnsi" w:cstheme="minorHAnsi" w:hint="eastAsia"/>
                <w:b/>
                <w:noProof/>
                <w:lang w:eastAsia="zh-TW"/>
              </w:rPr>
              <w:t>11</w:t>
            </w:r>
            <w:r>
              <w:rPr>
                <w:rFonts w:asciiTheme="minorHAnsi" w:hAnsiTheme="minorHAnsi" w:cstheme="minorHAnsi"/>
                <w:b/>
                <w:noProof/>
              </w:rPr>
              <w:t>/</w:t>
            </w:r>
            <w:r>
              <w:rPr>
                <w:rFonts w:asciiTheme="minorHAnsi" w:hAnsiTheme="minorHAnsi" w:cstheme="minorHAnsi" w:hint="eastAsia"/>
                <w:b/>
                <w:noProof/>
                <w:lang w:eastAsia="zh-TW"/>
              </w:rPr>
              <w:t>8</w:t>
            </w:r>
          </w:p>
        </w:tc>
        <w:tc>
          <w:tcPr>
            <w:tcW w:w="6487" w:type="dxa"/>
            <w:vAlign w:val="center"/>
          </w:tcPr>
          <w:p w14:paraId="69EFBFED" w14:textId="77777777" w:rsidR="009323FD" w:rsidRPr="00322475"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D76C54">
              <w:rPr>
                <w:rFonts w:asciiTheme="minorHAnsi" w:eastAsia="Arial Rounded MT Bold" w:hAnsiTheme="minorHAnsi" w:cstheme="minorHAnsi" w:hint="eastAsia"/>
                <w:noProof/>
              </w:rPr>
              <w:t>IE9.</w:t>
            </w:r>
          </w:p>
          <w:p w14:paraId="2DA2C92E" w14:textId="77777777" w:rsidR="009323FD" w:rsidRPr="00250CAD" w:rsidRDefault="009323FD" w:rsidP="009323FD">
            <w:pPr>
              <w:pStyle w:val="afff0"/>
              <w:numPr>
                <w:ilvl w:val="0"/>
                <w:numId w:val="71"/>
              </w:numPr>
              <w:ind w:leftChars="0"/>
              <w:rPr>
                <w:rFonts w:asciiTheme="minorHAnsi" w:eastAsia="Arial Rounded MT Bold" w:hAnsiTheme="minorHAnsi" w:cstheme="minorHAnsi"/>
                <w:noProof/>
              </w:rPr>
            </w:pPr>
            <w:r w:rsidRPr="00322475">
              <w:rPr>
                <w:rFonts w:asciiTheme="minorHAnsi" w:eastAsia="Arial Rounded MT Bold" w:hAnsiTheme="minorHAnsi" w:cstheme="minorHAnsi"/>
                <w:noProof/>
              </w:rPr>
              <w:t xml:space="preserve">Supported </w:t>
            </w:r>
            <w:r w:rsidRPr="00250CAD">
              <w:rPr>
                <w:rFonts w:asciiTheme="minorHAnsi" w:eastAsia="Arial Rounded MT Bold" w:hAnsiTheme="minorHAnsi" w:cstheme="minorHAnsi" w:hint="eastAsia"/>
                <w:noProof/>
              </w:rPr>
              <w:t>Simplified Chinese and Traditional Chinese</w:t>
            </w:r>
            <w:r w:rsidRPr="00322475">
              <w:rPr>
                <w:rFonts w:asciiTheme="minorHAnsi" w:eastAsia="Arial Rounded MT Bold" w:hAnsiTheme="minorHAnsi" w:cstheme="minorHAnsi"/>
                <w:noProof/>
              </w:rPr>
              <w:t>.</w:t>
            </w:r>
          </w:p>
        </w:tc>
      </w:tr>
      <w:tr w:rsidR="009323FD" w:rsidRPr="008D2EA7" w14:paraId="51C992E6" w14:textId="77777777" w:rsidTr="00BF6E92">
        <w:tc>
          <w:tcPr>
            <w:tcW w:w="1417" w:type="dxa"/>
            <w:vAlign w:val="center"/>
          </w:tcPr>
          <w:p w14:paraId="5860B948" w14:textId="77777777" w:rsidR="009323FD" w:rsidRPr="006779A8" w:rsidRDefault="009323FD" w:rsidP="009323FD">
            <w:pPr>
              <w:spacing w:before="80" w:after="80"/>
              <w:jc w:val="center"/>
              <w:rPr>
                <w:rFonts w:asciiTheme="minorHAnsi" w:hAnsiTheme="minorHAnsi" w:cstheme="minorHAnsi"/>
                <w:b/>
                <w:noProof/>
                <w:lang w:eastAsia="zh-TW"/>
              </w:rPr>
            </w:pPr>
            <w:r w:rsidRPr="006779A8">
              <w:rPr>
                <w:rFonts w:asciiTheme="minorHAnsi" w:hAnsiTheme="minorHAnsi" w:cstheme="minorHAnsi"/>
                <w:b/>
                <w:noProof/>
              </w:rPr>
              <w:t>1.</w:t>
            </w:r>
            <w:r>
              <w:rPr>
                <w:rFonts w:asciiTheme="minorHAnsi" w:hAnsiTheme="minorHAnsi" w:cstheme="minorHAnsi" w:hint="eastAsia"/>
                <w:b/>
                <w:noProof/>
                <w:lang w:eastAsia="zh-TW"/>
              </w:rPr>
              <w:t>00</w:t>
            </w:r>
          </w:p>
        </w:tc>
        <w:tc>
          <w:tcPr>
            <w:tcW w:w="1443" w:type="dxa"/>
            <w:vAlign w:val="center"/>
          </w:tcPr>
          <w:p w14:paraId="11B0F698" w14:textId="77777777" w:rsidR="009323FD" w:rsidRPr="008D2EA7" w:rsidRDefault="009323FD" w:rsidP="009323FD">
            <w:pPr>
              <w:spacing w:before="80" w:after="80"/>
              <w:jc w:val="center"/>
              <w:rPr>
                <w:rFonts w:asciiTheme="minorHAnsi" w:hAnsiTheme="minorHAnsi" w:cstheme="minorHAnsi"/>
                <w:b/>
                <w:noProof/>
                <w:lang w:eastAsia="zh-TW"/>
              </w:rPr>
            </w:pPr>
            <w:r w:rsidRPr="00322475">
              <w:rPr>
                <w:rFonts w:asciiTheme="minorHAnsi" w:hAnsiTheme="minorHAnsi" w:cstheme="minorHAnsi"/>
                <w:b/>
                <w:noProof/>
              </w:rPr>
              <w:t>201</w:t>
            </w:r>
            <w:r>
              <w:rPr>
                <w:rFonts w:asciiTheme="minorHAnsi" w:hAnsiTheme="minorHAnsi" w:cstheme="minorHAnsi" w:hint="eastAsia"/>
                <w:b/>
                <w:noProof/>
                <w:lang w:eastAsia="zh-TW"/>
              </w:rPr>
              <w:t>3</w:t>
            </w:r>
            <w:r>
              <w:rPr>
                <w:rFonts w:asciiTheme="minorHAnsi" w:hAnsiTheme="minorHAnsi" w:cstheme="minorHAnsi"/>
                <w:b/>
                <w:noProof/>
              </w:rPr>
              <w:t>/</w:t>
            </w:r>
            <w:r w:rsidRPr="00322475">
              <w:rPr>
                <w:rFonts w:asciiTheme="minorHAnsi" w:hAnsiTheme="minorHAnsi" w:cstheme="minorHAnsi"/>
                <w:b/>
                <w:noProof/>
              </w:rPr>
              <w:t>1</w:t>
            </w:r>
            <w:r>
              <w:rPr>
                <w:rFonts w:asciiTheme="minorHAnsi" w:hAnsiTheme="minorHAnsi" w:cstheme="minorHAnsi" w:hint="eastAsia"/>
                <w:b/>
                <w:noProof/>
                <w:lang w:eastAsia="zh-TW"/>
              </w:rPr>
              <w:t>0</w:t>
            </w:r>
            <w:r>
              <w:rPr>
                <w:rFonts w:asciiTheme="minorHAnsi" w:hAnsiTheme="minorHAnsi" w:cstheme="minorHAnsi"/>
                <w:b/>
                <w:noProof/>
              </w:rPr>
              <w:t>/</w:t>
            </w:r>
            <w:r>
              <w:rPr>
                <w:rFonts w:asciiTheme="minorHAnsi" w:hAnsiTheme="minorHAnsi" w:cstheme="minorHAnsi" w:hint="eastAsia"/>
                <w:b/>
                <w:noProof/>
                <w:lang w:eastAsia="zh-TW"/>
              </w:rPr>
              <w:t>18</w:t>
            </w:r>
          </w:p>
        </w:tc>
        <w:tc>
          <w:tcPr>
            <w:tcW w:w="6487" w:type="dxa"/>
            <w:vAlign w:val="center"/>
          </w:tcPr>
          <w:p w14:paraId="4CF0ED39" w14:textId="77777777" w:rsidR="009323FD" w:rsidRPr="00A32348" w:rsidRDefault="009323FD" w:rsidP="009323FD">
            <w:pPr>
              <w:pStyle w:val="afff0"/>
              <w:numPr>
                <w:ilvl w:val="0"/>
                <w:numId w:val="71"/>
              </w:numPr>
              <w:ind w:leftChars="0"/>
              <w:rPr>
                <w:rFonts w:asciiTheme="minorHAnsi" w:eastAsia="Arial Rounded MT Bold" w:hAnsiTheme="minorHAnsi" w:cstheme="minorHAnsi"/>
                <w:noProof/>
              </w:rPr>
            </w:pPr>
            <w:r w:rsidRPr="00D76C54">
              <w:rPr>
                <w:rFonts w:asciiTheme="minorHAnsi" w:eastAsia="Arial Rounded MT Bold" w:hAnsiTheme="minorHAnsi" w:cstheme="minorHAnsi" w:hint="eastAsia"/>
                <w:noProof/>
              </w:rPr>
              <w:t>R</w:t>
            </w:r>
            <w:r w:rsidRPr="00D76C54">
              <w:rPr>
                <w:rFonts w:asciiTheme="minorHAnsi" w:eastAsia="Arial Rounded MT Bold" w:hAnsiTheme="minorHAnsi" w:cstheme="minorHAnsi"/>
                <w:noProof/>
              </w:rPr>
              <w:t>elease primary version.</w:t>
            </w:r>
          </w:p>
        </w:tc>
      </w:tr>
    </w:tbl>
    <w:p w14:paraId="3D1570AD" w14:textId="77777777" w:rsidR="00612E6E" w:rsidRDefault="00B93D2D" w:rsidP="00612E6E">
      <w:pPr>
        <w:pStyle w:val="1"/>
        <w:tabs>
          <w:tab w:val="clear" w:pos="431"/>
          <w:tab w:val="left" w:pos="397"/>
        </w:tabs>
        <w:spacing w:before="120" w:after="120"/>
        <w:ind w:left="0" w:firstLine="0"/>
        <w:rPr>
          <w:rFonts w:asciiTheme="minorHAnsi" w:hAnsiTheme="minorHAnsi" w:cstheme="minorHAnsi"/>
          <w:caps w:val="0"/>
          <w:noProof/>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Start w:id="58" w:name="_Toc9969740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rFonts w:asciiTheme="minorHAnsi" w:hAnsiTheme="minorHAnsi" w:cstheme="minorHAnsi"/>
          <w:caps w:val="0"/>
          <w:noProof/>
        </w:rPr>
        <w:lastRenderedPageBreak/>
        <w:t>SUPPO</w:t>
      </w:r>
      <w:r w:rsidR="00ED5FF3">
        <w:rPr>
          <w:rFonts w:asciiTheme="minorHAnsi" w:hAnsiTheme="minorHAnsi" w:cstheme="minorHAnsi"/>
          <w:caps w:val="0"/>
          <w:noProof/>
        </w:rPr>
        <w:t>RTED MIRCO CONTROLLER</w:t>
      </w:r>
      <w:bookmarkEnd w:id="58"/>
    </w:p>
    <w:tbl>
      <w:tblPr>
        <w:tblW w:w="919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0"/>
        <w:gridCol w:w="1517"/>
        <w:gridCol w:w="6538"/>
      </w:tblGrid>
      <w:tr w:rsidR="00F37031" w:rsidRPr="00F37031" w14:paraId="081B5BD3" w14:textId="77777777" w:rsidTr="00F37031">
        <w:trPr>
          <w:tblCellSpacing w:w="0" w:type="dxa"/>
        </w:trPr>
        <w:tc>
          <w:tcPr>
            <w:tcW w:w="0" w:type="auto"/>
            <w:shd w:val="clear" w:color="auto" w:fill="D9D9D9"/>
            <w:vAlign w:val="center"/>
            <w:hideMark/>
          </w:tcPr>
          <w:p w14:paraId="7A905EA2"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Product Line</w:t>
            </w:r>
          </w:p>
        </w:tc>
        <w:tc>
          <w:tcPr>
            <w:tcW w:w="0" w:type="auto"/>
            <w:shd w:val="clear" w:color="auto" w:fill="D9D9D9"/>
            <w:vAlign w:val="center"/>
            <w:hideMark/>
          </w:tcPr>
          <w:p w14:paraId="0F8B5920"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Series</w:t>
            </w:r>
          </w:p>
        </w:tc>
        <w:tc>
          <w:tcPr>
            <w:tcW w:w="0" w:type="auto"/>
            <w:shd w:val="clear" w:color="auto" w:fill="D9D9D9"/>
            <w:vAlign w:val="center"/>
            <w:hideMark/>
          </w:tcPr>
          <w:p w14:paraId="6FE6E63B"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Part Number</w:t>
            </w:r>
          </w:p>
        </w:tc>
      </w:tr>
      <w:tr w:rsidR="00F37031" w:rsidRPr="00F37031" w14:paraId="2E28A870" w14:textId="77777777" w:rsidTr="00F37031">
        <w:trPr>
          <w:tblCellSpacing w:w="0" w:type="dxa"/>
        </w:trPr>
        <w:tc>
          <w:tcPr>
            <w:tcW w:w="1140" w:type="dxa"/>
            <w:vMerge w:val="restart"/>
            <w:vAlign w:val="center"/>
            <w:hideMark/>
          </w:tcPr>
          <w:p w14:paraId="1C9E60D5"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8051 Family</w:t>
            </w:r>
          </w:p>
        </w:tc>
        <w:tc>
          <w:tcPr>
            <w:tcW w:w="1517" w:type="dxa"/>
            <w:vAlign w:val="center"/>
            <w:hideMark/>
          </w:tcPr>
          <w:p w14:paraId="02F5812E"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MS51</w:t>
            </w:r>
          </w:p>
        </w:tc>
        <w:tc>
          <w:tcPr>
            <w:tcW w:w="0" w:type="auto"/>
            <w:vAlign w:val="center"/>
            <w:hideMark/>
          </w:tcPr>
          <w:p w14:paraId="1F698539"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MS51BA9AE, MS51DA9AE, MS51EB0AE, MS51EC0AE, MS51FB9AE, MS51FC0AE, MS51PC0AE, MS51TC0AE, MS51XB9AE, MS51XB9BE, MS51XC0BE</w:t>
            </w:r>
          </w:p>
        </w:tc>
      </w:tr>
      <w:tr w:rsidR="009346F0" w:rsidRPr="00F37031" w14:paraId="34ACCEAC" w14:textId="77777777" w:rsidTr="00F37031">
        <w:trPr>
          <w:tblCellSpacing w:w="0" w:type="dxa"/>
        </w:trPr>
        <w:tc>
          <w:tcPr>
            <w:tcW w:w="1140" w:type="dxa"/>
            <w:vMerge/>
            <w:vAlign w:val="center"/>
          </w:tcPr>
          <w:p w14:paraId="68D29B2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72978939"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MG51</w:t>
            </w:r>
          </w:p>
        </w:tc>
        <w:tc>
          <w:tcPr>
            <w:tcW w:w="0" w:type="auto"/>
            <w:vAlign w:val="center"/>
          </w:tcPr>
          <w:p w14:paraId="3A785049" w14:textId="77777777" w:rsidR="009346F0" w:rsidRPr="009346F0"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MG51XC9AE, MG51XB9AE, MG51FC9AE, MG51FB9AE</w:t>
            </w:r>
          </w:p>
        </w:tc>
      </w:tr>
      <w:tr w:rsidR="00F37031" w:rsidRPr="00F37031" w14:paraId="3CCA5A3F" w14:textId="77777777" w:rsidTr="00F37031">
        <w:trPr>
          <w:tblCellSpacing w:w="0" w:type="dxa"/>
        </w:trPr>
        <w:tc>
          <w:tcPr>
            <w:tcW w:w="0" w:type="auto"/>
            <w:vMerge/>
            <w:vAlign w:val="center"/>
            <w:hideMark/>
          </w:tcPr>
          <w:p w14:paraId="6481614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7D642A" w14:textId="77777777" w:rsidR="00F37031" w:rsidRPr="00F37031" w:rsidRDefault="00F37031"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ML51</w:t>
            </w:r>
          </w:p>
        </w:tc>
        <w:tc>
          <w:tcPr>
            <w:tcW w:w="0" w:type="auto"/>
            <w:vAlign w:val="center"/>
            <w:hideMark/>
          </w:tcPr>
          <w:p w14:paraId="2F787FC4"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ML51BB9AE, ML51DB9AE, ML51EB9AE, ML51EC0AE, ML51FB9AE, ML51OB9AE, ML51PB9AE, ML51PC0AE, ML51TB9AE, ML51TC0AE, ML51UB9AE, ML51UC0AE, ML51XB9AE, ML51LD1AE, ML51SD1AE, ML51TD1AE, ML54LD1AE, ML54MD1AE, ML54SD1AE, ML56LD1AE, ML56MD1AE, ML56SD1AE</w:t>
            </w:r>
          </w:p>
        </w:tc>
      </w:tr>
      <w:tr w:rsidR="009346F0" w:rsidRPr="00F37031" w14:paraId="1C5DAFD4" w14:textId="77777777" w:rsidTr="00F37031">
        <w:trPr>
          <w:tblCellSpacing w:w="0" w:type="dxa"/>
        </w:trPr>
        <w:tc>
          <w:tcPr>
            <w:tcW w:w="0" w:type="auto"/>
            <w:vMerge/>
            <w:vAlign w:val="center"/>
          </w:tcPr>
          <w:p w14:paraId="39F4E6C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460323"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MUG51</w:t>
            </w:r>
          </w:p>
        </w:tc>
        <w:tc>
          <w:tcPr>
            <w:tcW w:w="0" w:type="auto"/>
            <w:vAlign w:val="center"/>
          </w:tcPr>
          <w:p w14:paraId="2FF31AF3"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MUG51TB9AE</w:t>
            </w:r>
          </w:p>
        </w:tc>
      </w:tr>
      <w:tr w:rsidR="009346F0" w:rsidRPr="00F37031" w14:paraId="67999271" w14:textId="77777777" w:rsidTr="00F37031">
        <w:trPr>
          <w:tblCellSpacing w:w="0" w:type="dxa"/>
        </w:trPr>
        <w:tc>
          <w:tcPr>
            <w:tcW w:w="0" w:type="auto"/>
            <w:vMerge/>
            <w:vAlign w:val="center"/>
          </w:tcPr>
          <w:p w14:paraId="512F1070"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59669EA" w14:textId="77777777" w:rsidR="009346F0" w:rsidRPr="00F37031" w:rsidRDefault="009346F0"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N76S003</w:t>
            </w:r>
          </w:p>
        </w:tc>
        <w:tc>
          <w:tcPr>
            <w:tcW w:w="0" w:type="auto"/>
            <w:vAlign w:val="center"/>
          </w:tcPr>
          <w:p w14:paraId="4669E596"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N76S003AQ20, N76S003AT20</w:t>
            </w:r>
          </w:p>
        </w:tc>
      </w:tr>
      <w:tr w:rsidR="00F37031" w:rsidRPr="00F37031" w14:paraId="4E6295AB" w14:textId="77777777" w:rsidTr="005B5B02">
        <w:trPr>
          <w:tblCellSpacing w:w="0" w:type="dxa"/>
        </w:trPr>
        <w:tc>
          <w:tcPr>
            <w:tcW w:w="0" w:type="auto"/>
            <w:vMerge/>
            <w:vAlign w:val="center"/>
            <w:hideMark/>
          </w:tcPr>
          <w:p w14:paraId="0993E8EC" w14:textId="77777777" w:rsidR="00F37031" w:rsidRPr="00F37031" w:rsidRDefault="00F37031"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A5B607B" w14:textId="77777777" w:rsidR="00F37031" w:rsidRPr="00F37031" w:rsidRDefault="009346F0" w:rsidP="00F37031">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N76E003</w:t>
            </w:r>
          </w:p>
        </w:tc>
        <w:tc>
          <w:tcPr>
            <w:tcW w:w="0" w:type="auto"/>
            <w:vAlign w:val="center"/>
            <w:hideMark/>
          </w:tcPr>
          <w:p w14:paraId="6E9111BE" w14:textId="77777777" w:rsidR="009346F0" w:rsidRPr="00F37031" w:rsidRDefault="009346F0"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N76E003AQ20, N76E003BQ20, N76E003AT20</w:t>
            </w:r>
          </w:p>
        </w:tc>
      </w:tr>
      <w:tr w:rsidR="00556D2A" w:rsidRPr="00F37031" w14:paraId="71BE0DE7" w14:textId="77777777" w:rsidTr="00F37031">
        <w:trPr>
          <w:trHeight w:val="323"/>
          <w:tblCellSpacing w:w="0" w:type="dxa"/>
        </w:trPr>
        <w:tc>
          <w:tcPr>
            <w:tcW w:w="1140" w:type="dxa"/>
            <w:vMerge w:val="restart"/>
            <w:vAlign w:val="center"/>
            <w:hideMark/>
          </w:tcPr>
          <w:p w14:paraId="37148D7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M0 Family</w:t>
            </w:r>
          </w:p>
        </w:tc>
        <w:tc>
          <w:tcPr>
            <w:tcW w:w="0" w:type="auto"/>
            <w:vAlign w:val="center"/>
            <w:hideMark/>
          </w:tcPr>
          <w:p w14:paraId="2A843852" w14:textId="77777777" w:rsidR="00556D2A" w:rsidRPr="00F37031" w:rsidRDefault="00556D2A" w:rsidP="00F37031">
            <w:pPr>
              <w:spacing w:before="80" w:after="80"/>
              <w:jc w:val="center"/>
              <w:rPr>
                <w:rFonts w:ascii="Times New Roman" w:eastAsia="Times New Roman" w:hAnsi="Times New Roman"/>
                <w:lang w:eastAsia="zh-TW"/>
              </w:rPr>
            </w:pPr>
            <w:r w:rsidRPr="00F37031">
              <w:rPr>
                <w:rFonts w:ascii="Calibri" w:hAnsi="Calibri" w:cs="Calibri"/>
                <w:b/>
                <w:bCs/>
                <w:lang w:eastAsia="zh-TW"/>
              </w:rPr>
              <w:t>M0A21</w:t>
            </w:r>
          </w:p>
        </w:tc>
        <w:tc>
          <w:tcPr>
            <w:tcW w:w="0" w:type="auto"/>
            <w:vAlign w:val="center"/>
            <w:hideMark/>
          </w:tcPr>
          <w:p w14:paraId="2D7161B4" w14:textId="77777777" w:rsidR="00556D2A" w:rsidRPr="00F37031" w:rsidRDefault="00556D2A" w:rsidP="00F37031">
            <w:pPr>
              <w:spacing w:before="80" w:after="80"/>
              <w:jc w:val="left"/>
              <w:rPr>
                <w:rFonts w:ascii="Times New Roman" w:eastAsia="Times New Roman" w:hAnsi="Times New Roman"/>
                <w:lang w:eastAsia="zh-TW"/>
              </w:rPr>
            </w:pPr>
            <w:r w:rsidRPr="00F37031">
              <w:rPr>
                <w:rFonts w:ascii="Calibri" w:hAnsi="Calibri" w:cs="Calibri"/>
                <w:lang w:eastAsia="zh-TW"/>
              </w:rPr>
              <w:t>M0A21EB1AC, M0A21EC1AC, M0A21OB1AC, M0A21OC1AC, M0A23EC1AC, M0A23OC1AC</w:t>
            </w:r>
          </w:p>
        </w:tc>
      </w:tr>
      <w:tr w:rsidR="00556D2A" w:rsidRPr="00F37031" w14:paraId="42B3A151" w14:textId="77777777" w:rsidTr="00F37031">
        <w:trPr>
          <w:tblCellSpacing w:w="0" w:type="dxa"/>
        </w:trPr>
        <w:tc>
          <w:tcPr>
            <w:tcW w:w="0" w:type="auto"/>
            <w:vMerge/>
            <w:vAlign w:val="center"/>
            <w:hideMark/>
          </w:tcPr>
          <w:p w14:paraId="23285D1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E8907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M030G</w:t>
            </w:r>
          </w:p>
        </w:tc>
        <w:tc>
          <w:tcPr>
            <w:tcW w:w="0" w:type="auto"/>
            <w:vAlign w:val="center"/>
            <w:hideMark/>
          </w:tcPr>
          <w:p w14:paraId="49F7CE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M029GGC0AE, M030GGC0AE, M030GGC1AE, M030GGD1AE, M030GTC0AE, M030GTC1AE, M030GTD1AE</w:t>
            </w:r>
          </w:p>
        </w:tc>
      </w:tr>
      <w:tr w:rsidR="00556D2A" w:rsidRPr="00F37031" w14:paraId="259CBC57" w14:textId="77777777" w:rsidTr="00F37031">
        <w:trPr>
          <w:tblCellSpacing w:w="0" w:type="dxa"/>
        </w:trPr>
        <w:tc>
          <w:tcPr>
            <w:tcW w:w="0" w:type="auto"/>
            <w:vMerge/>
            <w:vAlign w:val="center"/>
            <w:hideMark/>
          </w:tcPr>
          <w:p w14:paraId="004085B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657209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M031G</w:t>
            </w:r>
          </w:p>
        </w:tc>
        <w:tc>
          <w:tcPr>
            <w:tcW w:w="0" w:type="auto"/>
            <w:vAlign w:val="center"/>
            <w:hideMark/>
          </w:tcPr>
          <w:p w14:paraId="178A098A"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M031GGC1AE, M031GGC2AE, M031GGD2AE, M031GTC1AE, M031GTC2AE, M031GTD2AE</w:t>
            </w:r>
          </w:p>
        </w:tc>
      </w:tr>
      <w:tr w:rsidR="00556D2A" w:rsidRPr="00F37031" w14:paraId="1FF51111" w14:textId="77777777" w:rsidTr="00F37031">
        <w:trPr>
          <w:tblCellSpacing w:w="0" w:type="dxa"/>
        </w:trPr>
        <w:tc>
          <w:tcPr>
            <w:tcW w:w="0" w:type="auto"/>
            <w:vMerge/>
            <w:vAlign w:val="center"/>
            <w:hideMark/>
          </w:tcPr>
          <w:p w14:paraId="08F21AD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AFC7DA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M030</w:t>
            </w:r>
          </w:p>
        </w:tc>
        <w:tc>
          <w:tcPr>
            <w:tcW w:w="0" w:type="auto"/>
            <w:vAlign w:val="center"/>
            <w:hideMark/>
          </w:tcPr>
          <w:p w14:paraId="536D37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M030FD2AE, M030LD2AE, M030TD2AE,</w:t>
            </w:r>
          </w:p>
        </w:tc>
      </w:tr>
      <w:tr w:rsidR="00556D2A" w:rsidRPr="00F37031" w14:paraId="2B9B7E0E" w14:textId="77777777" w:rsidTr="00F37031">
        <w:trPr>
          <w:tblCellSpacing w:w="0" w:type="dxa"/>
        </w:trPr>
        <w:tc>
          <w:tcPr>
            <w:tcW w:w="0" w:type="auto"/>
            <w:vMerge/>
            <w:vAlign w:val="center"/>
            <w:hideMark/>
          </w:tcPr>
          <w:p w14:paraId="179C8E4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C0BBA4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M031</w:t>
            </w:r>
          </w:p>
        </w:tc>
        <w:tc>
          <w:tcPr>
            <w:tcW w:w="0" w:type="auto"/>
            <w:vAlign w:val="center"/>
            <w:hideMark/>
          </w:tcPr>
          <w:p w14:paraId="18F5DFE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M031BTYD2AN, M031BTYE3AN, M031EB0AE, M031EC1AE, M031FB0AE, M031FC1AE, M031KG6AE, M031KG8AE, M031KIAAE, M031LC2AE, M031LD2AE, M031LE3AE, M031LG6AE, M031LG8AE, M031SC2AE, M031SD2AE, M031SE3AE, M031SG6AE, M031SG8AE, M031SIAAE, M031TB0AE, M031TC1AE, M031TD2AE, M031TE3AE</w:t>
            </w:r>
          </w:p>
        </w:tc>
      </w:tr>
      <w:tr w:rsidR="00556D2A" w:rsidRPr="00F37031" w14:paraId="558C9951" w14:textId="77777777" w:rsidTr="00F37031">
        <w:trPr>
          <w:tblCellSpacing w:w="0" w:type="dxa"/>
        </w:trPr>
        <w:tc>
          <w:tcPr>
            <w:tcW w:w="0" w:type="auto"/>
            <w:vMerge/>
            <w:vAlign w:val="center"/>
            <w:hideMark/>
          </w:tcPr>
          <w:p w14:paraId="073FB07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1615C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M032</w:t>
            </w:r>
          </w:p>
        </w:tc>
        <w:tc>
          <w:tcPr>
            <w:tcW w:w="0" w:type="auto"/>
            <w:vAlign w:val="center"/>
            <w:hideMark/>
          </w:tcPr>
          <w:p w14:paraId="7F21FA4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M032BTAG8AN, M032BTAIAAN, M032EC1AE, M032FC1AE, M032KG6AE, M032KG8AE, M032KIAAE, M032LC2AE, M032LD2AE, M032LE3AE, M032LG6AE, M032LG8AE, M032SE3AE, M032SG6AE, M032SG8AE, M032SIAAE, M032TC1AE, M032TD2AE</w:t>
            </w:r>
          </w:p>
        </w:tc>
      </w:tr>
      <w:tr w:rsidR="00556D2A" w:rsidRPr="00F37031" w14:paraId="691C77BD" w14:textId="77777777" w:rsidTr="00F37031">
        <w:trPr>
          <w:tblCellSpacing w:w="0" w:type="dxa"/>
        </w:trPr>
        <w:tc>
          <w:tcPr>
            <w:tcW w:w="0" w:type="auto"/>
            <w:vMerge/>
            <w:vAlign w:val="center"/>
            <w:hideMark/>
          </w:tcPr>
          <w:p w14:paraId="0DE2929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81D8BD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M071</w:t>
            </w:r>
          </w:p>
        </w:tc>
        <w:tc>
          <w:tcPr>
            <w:tcW w:w="0" w:type="auto"/>
            <w:vAlign w:val="center"/>
            <w:hideMark/>
          </w:tcPr>
          <w:p w14:paraId="308B3FD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M071MC2AE, M071MD2AE, M071R1D3AE, M071R1E3AE, M071SD3AE, M071SE3AE, M071VG4AE</w:t>
            </w:r>
          </w:p>
        </w:tc>
      </w:tr>
      <w:tr w:rsidR="00556D2A" w:rsidRPr="00F37031" w14:paraId="1AE7DCC1" w14:textId="77777777" w:rsidTr="00F37031">
        <w:trPr>
          <w:tblCellSpacing w:w="0" w:type="dxa"/>
        </w:trPr>
        <w:tc>
          <w:tcPr>
            <w:tcW w:w="0" w:type="auto"/>
            <w:vMerge/>
            <w:vAlign w:val="center"/>
          </w:tcPr>
          <w:p w14:paraId="042A71B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6B58599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M091</w:t>
            </w:r>
          </w:p>
        </w:tc>
        <w:tc>
          <w:tcPr>
            <w:tcW w:w="0" w:type="auto"/>
            <w:vAlign w:val="center"/>
          </w:tcPr>
          <w:p w14:paraId="3771918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M091TC2AE, M091TD2AE, M091YC2AE, M091YD2AE</w:t>
            </w:r>
          </w:p>
        </w:tc>
      </w:tr>
      <w:tr w:rsidR="00556D2A" w:rsidRPr="00F37031" w14:paraId="6E4FDFD0" w14:textId="77777777" w:rsidTr="00F37031">
        <w:trPr>
          <w:tblCellSpacing w:w="0" w:type="dxa"/>
        </w:trPr>
        <w:tc>
          <w:tcPr>
            <w:tcW w:w="0" w:type="auto"/>
            <w:vMerge/>
            <w:vAlign w:val="center"/>
            <w:hideMark/>
          </w:tcPr>
          <w:p w14:paraId="4C0C98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39BBA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M051DN</w:t>
            </w:r>
          </w:p>
        </w:tc>
        <w:tc>
          <w:tcPr>
            <w:tcW w:w="0" w:type="auto"/>
            <w:vAlign w:val="center"/>
            <w:hideMark/>
          </w:tcPr>
          <w:p w14:paraId="33E188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M0516LDN, M0516ZDN, M052LDN, M052ZDN, M054LDN, M054ZDN, M058LDN, M058ZDN</w:t>
            </w:r>
          </w:p>
        </w:tc>
      </w:tr>
      <w:tr w:rsidR="00556D2A" w:rsidRPr="00F37031" w14:paraId="7DE461F2" w14:textId="77777777" w:rsidTr="00F37031">
        <w:trPr>
          <w:tblCellSpacing w:w="0" w:type="dxa"/>
        </w:trPr>
        <w:tc>
          <w:tcPr>
            <w:tcW w:w="0" w:type="auto"/>
            <w:vMerge/>
            <w:vAlign w:val="center"/>
            <w:hideMark/>
          </w:tcPr>
          <w:p w14:paraId="094A335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EA03EF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M051DE</w:t>
            </w:r>
          </w:p>
        </w:tc>
        <w:tc>
          <w:tcPr>
            <w:tcW w:w="0" w:type="auto"/>
            <w:vAlign w:val="center"/>
            <w:hideMark/>
          </w:tcPr>
          <w:p w14:paraId="649D341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M0515LDE, M0516LDE, M0516ZDE, M052LDE, M052ZDE, M054LDE, M054ZDE, M058LDE, M058ZDE</w:t>
            </w:r>
          </w:p>
        </w:tc>
      </w:tr>
      <w:tr w:rsidR="00556D2A" w:rsidRPr="00F37031" w14:paraId="13FF3651" w14:textId="77777777" w:rsidTr="00F37031">
        <w:trPr>
          <w:tblCellSpacing w:w="0" w:type="dxa"/>
        </w:trPr>
        <w:tc>
          <w:tcPr>
            <w:tcW w:w="0" w:type="auto"/>
            <w:vMerge/>
            <w:vAlign w:val="center"/>
            <w:hideMark/>
          </w:tcPr>
          <w:p w14:paraId="3D8E69F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83F5A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M0518AE</w:t>
            </w:r>
          </w:p>
        </w:tc>
        <w:tc>
          <w:tcPr>
            <w:tcW w:w="0" w:type="auto"/>
            <w:vAlign w:val="center"/>
            <w:hideMark/>
          </w:tcPr>
          <w:p w14:paraId="307502F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M0518LC2AE, M0518LD2AE, M0518SC2AE, M0518SD2AE</w:t>
            </w:r>
          </w:p>
        </w:tc>
      </w:tr>
      <w:tr w:rsidR="00556D2A" w:rsidRPr="00F37031" w14:paraId="19B6CDF0" w14:textId="77777777" w:rsidTr="00F37031">
        <w:trPr>
          <w:tblCellSpacing w:w="0" w:type="dxa"/>
        </w:trPr>
        <w:tc>
          <w:tcPr>
            <w:tcW w:w="0" w:type="auto"/>
            <w:vMerge/>
            <w:vAlign w:val="center"/>
            <w:hideMark/>
          </w:tcPr>
          <w:p w14:paraId="40D3759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52726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M0519AE</w:t>
            </w:r>
          </w:p>
        </w:tc>
        <w:tc>
          <w:tcPr>
            <w:tcW w:w="0" w:type="auto"/>
            <w:vAlign w:val="center"/>
            <w:hideMark/>
          </w:tcPr>
          <w:p w14:paraId="74FC9A4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M0519LD3AE, M0519LE3AE, M0519SD3AE, M0519SE3AE, M0519VE3AE</w:t>
            </w:r>
          </w:p>
        </w:tc>
      </w:tr>
      <w:tr w:rsidR="00556D2A" w:rsidRPr="00F37031" w14:paraId="05B571DF" w14:textId="77777777" w:rsidTr="00F37031">
        <w:trPr>
          <w:tblCellSpacing w:w="0" w:type="dxa"/>
        </w:trPr>
        <w:tc>
          <w:tcPr>
            <w:tcW w:w="0" w:type="auto"/>
            <w:vMerge/>
            <w:vAlign w:val="center"/>
            <w:hideMark/>
          </w:tcPr>
          <w:p w14:paraId="150742B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960CE3"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w:t>
            </w:r>
          </w:p>
        </w:tc>
        <w:tc>
          <w:tcPr>
            <w:tcW w:w="0" w:type="auto"/>
            <w:vAlign w:val="center"/>
            <w:hideMark/>
          </w:tcPr>
          <w:p w14:paraId="61794E1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M0564LE4AE, M0564LG4AE, M0564SE4AE, M0564SG4AE, M0564VG4AE</w:t>
            </w:r>
          </w:p>
        </w:tc>
      </w:tr>
      <w:tr w:rsidR="00556D2A" w:rsidRPr="00F37031" w14:paraId="39E13684" w14:textId="77777777" w:rsidTr="00F37031">
        <w:trPr>
          <w:tblCellSpacing w:w="0" w:type="dxa"/>
        </w:trPr>
        <w:tc>
          <w:tcPr>
            <w:tcW w:w="0" w:type="auto"/>
            <w:vMerge/>
            <w:vAlign w:val="center"/>
            <w:hideMark/>
          </w:tcPr>
          <w:p w14:paraId="1CDE1D4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504A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M05641</w:t>
            </w:r>
          </w:p>
        </w:tc>
        <w:tc>
          <w:tcPr>
            <w:tcW w:w="0" w:type="auto"/>
            <w:vAlign w:val="center"/>
            <w:hideMark/>
          </w:tcPr>
          <w:p w14:paraId="116063C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M05641LG4AE, M05641LE4AE, M05641SG4AE, M05641SE4AE</w:t>
            </w:r>
          </w:p>
        </w:tc>
      </w:tr>
      <w:tr w:rsidR="00556D2A" w:rsidRPr="00F37031" w14:paraId="5572FA45" w14:textId="77777777" w:rsidTr="00F37031">
        <w:trPr>
          <w:tblCellSpacing w:w="0" w:type="dxa"/>
        </w:trPr>
        <w:tc>
          <w:tcPr>
            <w:tcW w:w="0" w:type="auto"/>
            <w:vMerge/>
            <w:vAlign w:val="center"/>
            <w:hideMark/>
          </w:tcPr>
          <w:p w14:paraId="0FF542A5"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0A5B8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M058SAN</w:t>
            </w:r>
          </w:p>
        </w:tc>
        <w:tc>
          <w:tcPr>
            <w:tcW w:w="0" w:type="auto"/>
            <w:vAlign w:val="center"/>
            <w:hideMark/>
          </w:tcPr>
          <w:p w14:paraId="5B653A1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M058SFAN, M058SLAN, M058SSAN, M058SZAN</w:t>
            </w:r>
          </w:p>
        </w:tc>
      </w:tr>
      <w:tr w:rsidR="00556D2A" w:rsidRPr="00F37031" w14:paraId="6491B922" w14:textId="77777777" w:rsidTr="00F37031">
        <w:trPr>
          <w:tblCellSpacing w:w="0" w:type="dxa"/>
        </w:trPr>
        <w:tc>
          <w:tcPr>
            <w:tcW w:w="0" w:type="auto"/>
            <w:vMerge/>
            <w:vAlign w:val="center"/>
            <w:hideMark/>
          </w:tcPr>
          <w:p w14:paraId="36F8087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4690662"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MINI51DE</w:t>
            </w:r>
          </w:p>
        </w:tc>
        <w:tc>
          <w:tcPr>
            <w:tcW w:w="0" w:type="auto"/>
            <w:vAlign w:val="center"/>
            <w:hideMark/>
          </w:tcPr>
          <w:p w14:paraId="2C26B8F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MINI51FDE, MINI51LDE, MINI51TDE, MINI51ZDE, MINI52FDE, MINI52LDE, MINI52TDE, MINI52ZDE, MINI54FDE, MINI54LDE, MINI54TDE, MINI54ZDE</w:t>
            </w:r>
          </w:p>
        </w:tc>
      </w:tr>
      <w:tr w:rsidR="00556D2A" w:rsidRPr="00F37031" w14:paraId="33B5FEBF" w14:textId="77777777" w:rsidTr="00F37031">
        <w:trPr>
          <w:tblCellSpacing w:w="0" w:type="dxa"/>
        </w:trPr>
        <w:tc>
          <w:tcPr>
            <w:tcW w:w="0" w:type="auto"/>
            <w:vMerge/>
            <w:vAlign w:val="center"/>
            <w:hideMark/>
          </w:tcPr>
          <w:p w14:paraId="4578476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2585CD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MINI55</w:t>
            </w:r>
          </w:p>
        </w:tc>
        <w:tc>
          <w:tcPr>
            <w:tcW w:w="0" w:type="auto"/>
            <w:vAlign w:val="center"/>
            <w:hideMark/>
          </w:tcPr>
          <w:p w14:paraId="02EF5C5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MINI55LDE, MINI55ZDE</w:t>
            </w:r>
          </w:p>
        </w:tc>
      </w:tr>
      <w:tr w:rsidR="00556D2A" w:rsidRPr="00F37031" w14:paraId="6528F4CB" w14:textId="77777777" w:rsidTr="00F37031">
        <w:trPr>
          <w:tblCellSpacing w:w="0" w:type="dxa"/>
        </w:trPr>
        <w:tc>
          <w:tcPr>
            <w:tcW w:w="0" w:type="auto"/>
            <w:vMerge/>
            <w:vAlign w:val="center"/>
            <w:hideMark/>
          </w:tcPr>
          <w:p w14:paraId="67FAC55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A72B22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MINI57</w:t>
            </w:r>
          </w:p>
        </w:tc>
        <w:tc>
          <w:tcPr>
            <w:tcW w:w="0" w:type="auto"/>
            <w:vAlign w:val="center"/>
            <w:hideMark/>
          </w:tcPr>
          <w:p w14:paraId="3D28E6B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MINI57TDE, MINI57EDE, MINI57FDE</w:t>
            </w:r>
          </w:p>
        </w:tc>
      </w:tr>
      <w:tr w:rsidR="00556D2A" w:rsidRPr="00F37031" w14:paraId="4E6F7626" w14:textId="77777777" w:rsidTr="00F37031">
        <w:trPr>
          <w:tblCellSpacing w:w="0" w:type="dxa"/>
        </w:trPr>
        <w:tc>
          <w:tcPr>
            <w:tcW w:w="0" w:type="auto"/>
            <w:vMerge/>
            <w:vAlign w:val="center"/>
            <w:hideMark/>
          </w:tcPr>
          <w:p w14:paraId="6F43ED8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FD4A50"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MINI58</w:t>
            </w:r>
          </w:p>
        </w:tc>
        <w:tc>
          <w:tcPr>
            <w:tcW w:w="0" w:type="auto"/>
            <w:vAlign w:val="center"/>
            <w:hideMark/>
          </w:tcPr>
          <w:p w14:paraId="5F189DED"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MINI58FDE, MINI58LDE, MINI58TDE, MINI58ZDE</w:t>
            </w:r>
          </w:p>
        </w:tc>
      </w:tr>
      <w:tr w:rsidR="00556D2A" w:rsidRPr="00F37031" w14:paraId="133CB08B" w14:textId="77777777" w:rsidTr="00F37031">
        <w:trPr>
          <w:tblCellSpacing w:w="0" w:type="dxa"/>
        </w:trPr>
        <w:tc>
          <w:tcPr>
            <w:tcW w:w="0" w:type="auto"/>
            <w:vMerge/>
            <w:vAlign w:val="center"/>
            <w:hideMark/>
          </w:tcPr>
          <w:p w14:paraId="25145C9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931871E"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NANO100AN</w:t>
            </w:r>
          </w:p>
        </w:tc>
        <w:tc>
          <w:tcPr>
            <w:tcW w:w="0" w:type="auto"/>
            <w:vAlign w:val="center"/>
            <w:hideMark/>
          </w:tcPr>
          <w:p w14:paraId="1C19577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NANO100LC2AN, NANO100LD2AN, NANO100LD3AN, NANO100SC2AN, NANO100SD2AN, NANO100SD3AN, NANO100VD2AN, NANO100VD3AN, NANO100ZC2AN, NANO100ZD2AN, NANO100ZD3AN, NANO120LC2AN, NANO120LD2AN, NANO120LD3AN, NANO120SC2AN, NANO120SD2AN, NANO120SD3AN, NANO120VD2AN, NANO120VD3AN, NANO120ZC2AN, NANO120ZD2AN, NANO120ZD3AN</w:t>
            </w:r>
          </w:p>
        </w:tc>
      </w:tr>
      <w:tr w:rsidR="00556D2A" w:rsidRPr="00F37031" w14:paraId="6C0F3A52" w14:textId="77777777" w:rsidTr="00F37031">
        <w:trPr>
          <w:tblCellSpacing w:w="0" w:type="dxa"/>
        </w:trPr>
        <w:tc>
          <w:tcPr>
            <w:tcW w:w="0" w:type="auto"/>
            <w:vMerge/>
            <w:vAlign w:val="center"/>
            <w:hideMark/>
          </w:tcPr>
          <w:p w14:paraId="1A4D8F3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C7B750A"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NANO100BN</w:t>
            </w:r>
          </w:p>
        </w:tc>
        <w:tc>
          <w:tcPr>
            <w:tcW w:w="0" w:type="auto"/>
            <w:vAlign w:val="center"/>
            <w:hideMark/>
          </w:tcPr>
          <w:p w14:paraId="1745CE7C"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NANO100KD3BN, NANO100KE3BN, NANO100LC2BN, NANO100LD2BN, NANO100LD3BN, NANO100LE3BN, NANO100NC2BN, NANO100ND2BN, NANO100ND3BN, NANO100NE3BN, NANO100SC2BN, NANO100SD2BN, NANO100SD3BN, NANO100SE3BN, NANO110KC2BN, NANO110KD2BN, NANO110KD3BN, NANO110KE3BN, NANO110RC2BN, NANO110RD2BN, NANO110RD3BN, NANO110RE3BN, NANO110SC2BN, NANO110SD2BN, NANO110SD3BN, NANO110SE3BN, NANO120KD3BN, NANO120KE3BN, NANO120LC2BN, NANO120LD2BN, NANO120LD3BN, NANO120LE3BN, NANO120SC2BN, NANO120SD2BN, NANO120SD3BN, NANO120SE3BN, NANO130KC2BN, NANO130KD2BN, NANO130KD3BN, NANO130KE3BN, NANO130SC2BN, NANO130SD2BN, NANO130SD3BN, NANO130SE3BN</w:t>
            </w:r>
          </w:p>
        </w:tc>
      </w:tr>
      <w:tr w:rsidR="00556D2A" w:rsidRPr="00F37031" w14:paraId="1B12ABE3" w14:textId="77777777" w:rsidTr="00F37031">
        <w:trPr>
          <w:tblCellSpacing w:w="0" w:type="dxa"/>
        </w:trPr>
        <w:tc>
          <w:tcPr>
            <w:tcW w:w="0" w:type="auto"/>
            <w:vMerge/>
            <w:vAlign w:val="center"/>
            <w:hideMark/>
          </w:tcPr>
          <w:p w14:paraId="1F3D3C6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41E79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NANO103</w:t>
            </w:r>
          </w:p>
        </w:tc>
        <w:tc>
          <w:tcPr>
            <w:tcW w:w="0" w:type="auto"/>
            <w:vAlign w:val="center"/>
            <w:hideMark/>
          </w:tcPr>
          <w:p w14:paraId="7A5E9F5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NANO103SD3AE, NANO103LD3AE, NANO103ZD3AE</w:t>
            </w:r>
          </w:p>
        </w:tc>
      </w:tr>
      <w:tr w:rsidR="00556D2A" w:rsidRPr="00F37031" w14:paraId="48E61E0D" w14:textId="77777777" w:rsidTr="00F37031">
        <w:trPr>
          <w:tblCellSpacing w:w="0" w:type="dxa"/>
        </w:trPr>
        <w:tc>
          <w:tcPr>
            <w:tcW w:w="0" w:type="auto"/>
            <w:vMerge/>
            <w:vAlign w:val="center"/>
            <w:hideMark/>
          </w:tcPr>
          <w:p w14:paraId="3658E5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6E13E1"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NANO102/112AN</w:t>
            </w:r>
          </w:p>
        </w:tc>
        <w:tc>
          <w:tcPr>
            <w:tcW w:w="0" w:type="auto"/>
            <w:vAlign w:val="center"/>
            <w:hideMark/>
          </w:tcPr>
          <w:p w14:paraId="18FD4FA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NANO102LB1AN, NANO102LC2AN, NANO102SC2AN, NANO102ZB1AN, NANO102ZC2AN, NANO112LB1AN, NANO112LC2AN, NANO112RB1AN, NANO112RC2AN, NANO112SB1AN, NANO112SC2AN, NANO112VC2AN</w:t>
            </w:r>
          </w:p>
        </w:tc>
      </w:tr>
      <w:tr w:rsidR="00556D2A" w:rsidRPr="00F37031" w14:paraId="430E931B" w14:textId="77777777" w:rsidTr="00F37031">
        <w:trPr>
          <w:tblCellSpacing w:w="0" w:type="dxa"/>
        </w:trPr>
        <w:tc>
          <w:tcPr>
            <w:tcW w:w="0" w:type="auto"/>
            <w:vMerge/>
            <w:vAlign w:val="center"/>
            <w:hideMark/>
          </w:tcPr>
          <w:p w14:paraId="3F1BA4C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8D27C8"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NUC029</w:t>
            </w:r>
          </w:p>
        </w:tc>
        <w:tc>
          <w:tcPr>
            <w:tcW w:w="0" w:type="auto"/>
            <w:vAlign w:val="center"/>
            <w:hideMark/>
          </w:tcPr>
          <w:p w14:paraId="1C3BF40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NUC029LAN, NUC029NAN, NUC029TAN, NUC029FAE, NUC029TAE, NUC029LDE, NUC029SDE, NUC029LEE, NUC029SEE, NUC029KGE, NUC029LGE, NUC029SGE, NUC029ZAN</w:t>
            </w:r>
          </w:p>
        </w:tc>
      </w:tr>
      <w:tr w:rsidR="00556D2A" w:rsidRPr="00F37031" w14:paraId="780BF95D" w14:textId="77777777" w:rsidTr="00F37031">
        <w:trPr>
          <w:tblCellSpacing w:w="0" w:type="dxa"/>
        </w:trPr>
        <w:tc>
          <w:tcPr>
            <w:tcW w:w="0" w:type="auto"/>
            <w:vMerge/>
            <w:vAlign w:val="center"/>
            <w:hideMark/>
          </w:tcPr>
          <w:p w14:paraId="212E3A5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581ED8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NUC130/140CN</w:t>
            </w:r>
          </w:p>
        </w:tc>
        <w:tc>
          <w:tcPr>
            <w:tcW w:w="0" w:type="auto"/>
            <w:vAlign w:val="center"/>
            <w:hideMark/>
          </w:tcPr>
          <w:p w14:paraId="64825BE3"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NUC130LC1CN, NUC130LD2CN, NUC130LE3CN, NUC130RC1CN, NUC130RD2CN, NUC130RE3CN, NUC130VE3CN, NUC140LC1CN, NUC140LD2CN, NUC140LE3CN, NUC140RC1CN, NUC140RD2CN, NUC140RE3CN, NUC140VE3CN</w:t>
            </w:r>
          </w:p>
        </w:tc>
      </w:tr>
      <w:tr w:rsidR="00556D2A" w:rsidRPr="00F37031" w14:paraId="28BC298D" w14:textId="77777777" w:rsidTr="00F37031">
        <w:trPr>
          <w:tblCellSpacing w:w="0" w:type="dxa"/>
        </w:trPr>
        <w:tc>
          <w:tcPr>
            <w:tcW w:w="0" w:type="auto"/>
            <w:vMerge/>
            <w:vAlign w:val="center"/>
            <w:hideMark/>
          </w:tcPr>
          <w:p w14:paraId="7E6A662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2DF0D96"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NUC100/120DN</w:t>
            </w:r>
          </w:p>
        </w:tc>
        <w:tc>
          <w:tcPr>
            <w:tcW w:w="0" w:type="auto"/>
            <w:vAlign w:val="center"/>
            <w:hideMark/>
          </w:tcPr>
          <w:p w14:paraId="52191EB7"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NUC100LC1DN, NUC100LD2DN, NUC100LE3DN, NUC100RC1DN, NUC100RD1DN, NUC100RD2DN, NUC100RE3DN, NUC100VE3DN, NUC120LC1DN, NUC120LD2DN, NUC120LE3DN, NUC120RC1DN, NUC120RD2DN, NUC120RE3DN, NUC120VE3DN</w:t>
            </w:r>
          </w:p>
        </w:tc>
      </w:tr>
      <w:tr w:rsidR="00556D2A" w:rsidRPr="00F37031" w14:paraId="05CA5B12" w14:textId="77777777" w:rsidTr="00F37031">
        <w:trPr>
          <w:tblCellSpacing w:w="0" w:type="dxa"/>
        </w:trPr>
        <w:tc>
          <w:tcPr>
            <w:tcW w:w="0" w:type="auto"/>
            <w:vMerge/>
            <w:vAlign w:val="center"/>
            <w:hideMark/>
          </w:tcPr>
          <w:p w14:paraId="5592BC3F"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94C954D"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NUC121</w:t>
            </w:r>
          </w:p>
        </w:tc>
        <w:tc>
          <w:tcPr>
            <w:tcW w:w="0" w:type="auto"/>
            <w:vAlign w:val="center"/>
            <w:hideMark/>
          </w:tcPr>
          <w:p w14:paraId="0A0891B4"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NUC121SC2AE, NUC121LC2AE, NUC121ZC2AE, NUC125SC2AE, NUC125LC2AE, NUC125ZC2AE</w:t>
            </w:r>
          </w:p>
        </w:tc>
      </w:tr>
      <w:tr w:rsidR="00556D2A" w:rsidRPr="00F37031" w14:paraId="297D74D8" w14:textId="77777777" w:rsidTr="00F37031">
        <w:trPr>
          <w:tblCellSpacing w:w="0" w:type="dxa"/>
        </w:trPr>
        <w:tc>
          <w:tcPr>
            <w:tcW w:w="0" w:type="auto"/>
            <w:vMerge/>
            <w:vAlign w:val="center"/>
            <w:hideMark/>
          </w:tcPr>
          <w:p w14:paraId="3F146940"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D16A06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NUC123AN</w:t>
            </w:r>
          </w:p>
        </w:tc>
        <w:tc>
          <w:tcPr>
            <w:tcW w:w="0" w:type="auto"/>
            <w:vAlign w:val="center"/>
            <w:hideMark/>
          </w:tcPr>
          <w:p w14:paraId="3815702E"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NUC123LC2AN1, NUC123LD4AN0, NUC123SC2AN1, NUC123SD4AN0, NUC123ZC2AN1, NUC123ZD4AN0</w:t>
            </w:r>
          </w:p>
        </w:tc>
      </w:tr>
      <w:tr w:rsidR="00556D2A" w:rsidRPr="00F37031" w14:paraId="741CF5CE" w14:textId="77777777" w:rsidTr="00F37031">
        <w:trPr>
          <w:tblCellSpacing w:w="0" w:type="dxa"/>
        </w:trPr>
        <w:tc>
          <w:tcPr>
            <w:tcW w:w="0" w:type="auto"/>
            <w:vMerge/>
            <w:vAlign w:val="center"/>
            <w:hideMark/>
          </w:tcPr>
          <w:p w14:paraId="4CF85E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F3C3165"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NUC123AE</w:t>
            </w:r>
          </w:p>
        </w:tc>
        <w:tc>
          <w:tcPr>
            <w:tcW w:w="0" w:type="auto"/>
            <w:vAlign w:val="center"/>
            <w:hideMark/>
          </w:tcPr>
          <w:p w14:paraId="733FDD6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NUC123LC2AE1, NUC123LD4AE0, NUC123SC2AE1, NUC123SD4AE0, NUC123ZC2AE1, NUC123ZD4AE0</w:t>
            </w:r>
          </w:p>
        </w:tc>
      </w:tr>
      <w:tr w:rsidR="00556D2A" w:rsidRPr="00F37031" w14:paraId="4D476436" w14:textId="77777777" w:rsidTr="00F37031">
        <w:trPr>
          <w:tblCellSpacing w:w="0" w:type="dxa"/>
        </w:trPr>
        <w:tc>
          <w:tcPr>
            <w:tcW w:w="0" w:type="auto"/>
            <w:vMerge/>
            <w:vAlign w:val="center"/>
            <w:hideMark/>
          </w:tcPr>
          <w:p w14:paraId="160ECD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F850EF"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w:t>
            </w:r>
          </w:p>
        </w:tc>
        <w:tc>
          <w:tcPr>
            <w:tcW w:w="0" w:type="auto"/>
            <w:vAlign w:val="center"/>
            <w:hideMark/>
          </w:tcPr>
          <w:p w14:paraId="6145C94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NUC126LE4AE, NUC126LG4AE, NUC126NE4AE, NUC126SE4AE, NUC126SG4AE, NUC126VG4AE</w:t>
            </w:r>
          </w:p>
        </w:tc>
      </w:tr>
      <w:tr w:rsidR="00556D2A" w:rsidRPr="00F37031" w14:paraId="4F6F9325" w14:textId="77777777" w:rsidTr="00F37031">
        <w:trPr>
          <w:tblCellSpacing w:w="0" w:type="dxa"/>
        </w:trPr>
        <w:tc>
          <w:tcPr>
            <w:tcW w:w="0" w:type="auto"/>
            <w:vMerge/>
            <w:vAlign w:val="center"/>
            <w:hideMark/>
          </w:tcPr>
          <w:p w14:paraId="46DC470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B9DC87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NUC1261</w:t>
            </w:r>
          </w:p>
        </w:tc>
        <w:tc>
          <w:tcPr>
            <w:tcW w:w="0" w:type="auto"/>
            <w:vAlign w:val="center"/>
            <w:hideMark/>
          </w:tcPr>
          <w:p w14:paraId="3F20267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NUC1261LG4AE, NUC1261LE4AE, NUC1261NE4AE, NUC1261SG4AE, NUC1261SE4AE</w:t>
            </w:r>
          </w:p>
        </w:tc>
      </w:tr>
      <w:tr w:rsidR="00556D2A" w:rsidRPr="00F37031" w14:paraId="433A2A64" w14:textId="77777777" w:rsidTr="00F37031">
        <w:trPr>
          <w:tblCellSpacing w:w="0" w:type="dxa"/>
        </w:trPr>
        <w:tc>
          <w:tcPr>
            <w:tcW w:w="0" w:type="auto"/>
            <w:vMerge/>
            <w:vAlign w:val="center"/>
            <w:hideMark/>
          </w:tcPr>
          <w:p w14:paraId="066CC0F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533AB5C"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NUC131AE</w:t>
            </w:r>
          </w:p>
        </w:tc>
        <w:tc>
          <w:tcPr>
            <w:tcW w:w="0" w:type="auto"/>
            <w:vAlign w:val="center"/>
            <w:hideMark/>
          </w:tcPr>
          <w:p w14:paraId="7A41A3E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NUC131LC2AE, NUC131LC2AEU, NUC131LD2AE, NUC131LD2AEU, NUC131SC2AE, NUC131SC2AEU, NUC131SD2AE, NUC131SD2AEU</w:t>
            </w:r>
          </w:p>
        </w:tc>
      </w:tr>
      <w:tr w:rsidR="00556D2A" w:rsidRPr="00F37031" w14:paraId="5CF47820" w14:textId="77777777" w:rsidTr="00F37031">
        <w:trPr>
          <w:tblCellSpacing w:w="0" w:type="dxa"/>
        </w:trPr>
        <w:tc>
          <w:tcPr>
            <w:tcW w:w="0" w:type="auto"/>
            <w:vMerge/>
            <w:vAlign w:val="center"/>
            <w:hideMark/>
          </w:tcPr>
          <w:p w14:paraId="297904D6"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22BB5CA9"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NUC1311</w:t>
            </w:r>
          </w:p>
        </w:tc>
        <w:tc>
          <w:tcPr>
            <w:tcW w:w="0" w:type="auto"/>
            <w:vAlign w:val="center"/>
            <w:hideMark/>
          </w:tcPr>
          <w:p w14:paraId="08DE8DD9"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NUC1311LD2AE</w:t>
            </w:r>
          </w:p>
        </w:tc>
      </w:tr>
      <w:tr w:rsidR="00556D2A" w:rsidRPr="00F37031" w14:paraId="720827C5" w14:textId="77777777" w:rsidTr="00F37031">
        <w:trPr>
          <w:tblCellSpacing w:w="0" w:type="dxa"/>
        </w:trPr>
        <w:tc>
          <w:tcPr>
            <w:tcW w:w="0" w:type="auto"/>
            <w:vMerge/>
            <w:vAlign w:val="center"/>
            <w:hideMark/>
          </w:tcPr>
          <w:p w14:paraId="29B1499B"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617AF4"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NUC200/220AN</w:t>
            </w:r>
          </w:p>
        </w:tc>
        <w:tc>
          <w:tcPr>
            <w:tcW w:w="0" w:type="auto"/>
            <w:vAlign w:val="center"/>
            <w:hideMark/>
          </w:tcPr>
          <w:p w14:paraId="63B6AC98"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NUC200LC2AN, NUC200LD2AN, NUC200LE3AN, NUC200SC2AN, NUC200SD2AN, NUC200SE3AN, NUC200VE3AN, NUC220LC2AN, NUC220LD2AN, NUC220LE3AN, NUC220SC2AN, NUC220SD2AN, NUC220SE3AN, NUC220VE3AN</w:t>
            </w:r>
          </w:p>
        </w:tc>
      </w:tr>
      <w:tr w:rsidR="00556D2A" w:rsidRPr="00F37031" w14:paraId="3023C89A" w14:textId="77777777" w:rsidTr="00F37031">
        <w:trPr>
          <w:tblCellSpacing w:w="0" w:type="dxa"/>
        </w:trPr>
        <w:tc>
          <w:tcPr>
            <w:tcW w:w="0" w:type="auto"/>
            <w:vMerge/>
            <w:vAlign w:val="center"/>
            <w:hideMark/>
          </w:tcPr>
          <w:p w14:paraId="3DEAA7A1"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E2D9717" w14:textId="77777777" w:rsidR="00556D2A" w:rsidRPr="00F37031" w:rsidRDefault="00556D2A"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NUC230/240AE</w:t>
            </w:r>
          </w:p>
        </w:tc>
        <w:tc>
          <w:tcPr>
            <w:tcW w:w="0" w:type="auto"/>
            <w:vAlign w:val="center"/>
            <w:hideMark/>
          </w:tcPr>
          <w:p w14:paraId="660A31C2" w14:textId="77777777" w:rsidR="00556D2A" w:rsidRPr="00F37031" w:rsidRDefault="00556D2A"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NUC230LC2AE, NUC230LD2AE, NUC230LE3AE, NUC230SC2AE, NUC230SD2AE, NUC230SE3AE, NUC230VE3AE, NUC240LC2AE, NUC240LD2AE, NUC240LE3AE, NUC240SC2AE, NUC240SD2AE, NUC240SE3AE, NUC240VE3AE</w:t>
            </w:r>
          </w:p>
        </w:tc>
      </w:tr>
      <w:tr w:rsidR="00D879F7" w:rsidRPr="00F37031" w14:paraId="7FD9D019" w14:textId="77777777" w:rsidTr="00D879F7">
        <w:trPr>
          <w:trHeight w:val="131"/>
          <w:tblCellSpacing w:w="0" w:type="dxa"/>
        </w:trPr>
        <w:tc>
          <w:tcPr>
            <w:tcW w:w="0" w:type="auto"/>
            <w:vMerge/>
            <w:vAlign w:val="center"/>
            <w:hideMark/>
          </w:tcPr>
          <w:p w14:paraId="67D38FB7"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A3D3C2B" w14:textId="77777777" w:rsidR="00D879F7" w:rsidRPr="00F37031" w:rsidRDefault="00D879F7" w:rsidP="00F37031">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NUC2201</w:t>
            </w:r>
          </w:p>
        </w:tc>
        <w:tc>
          <w:tcPr>
            <w:tcW w:w="0" w:type="auto"/>
            <w:vAlign w:val="center"/>
            <w:hideMark/>
          </w:tcPr>
          <w:p w14:paraId="5A3A0B8C" w14:textId="77777777" w:rsidR="00D879F7" w:rsidRPr="00F37031" w:rsidRDefault="00D879F7" w:rsidP="00F37031">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NUC2201LE3AE, NUC2201SE3AE</w:t>
            </w:r>
          </w:p>
        </w:tc>
      </w:tr>
      <w:tr w:rsidR="00CF6E0F" w:rsidRPr="00F37031" w14:paraId="69BA04F4" w14:textId="77777777" w:rsidTr="00CC33DF">
        <w:trPr>
          <w:tblCellSpacing w:w="0" w:type="dxa"/>
        </w:trPr>
        <w:tc>
          <w:tcPr>
            <w:tcW w:w="1140" w:type="dxa"/>
            <w:vMerge w:val="restart"/>
            <w:vAlign w:val="center"/>
          </w:tcPr>
          <w:p w14:paraId="3A92CAAF" w14:textId="100D5130"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w:t>
            </w:r>
            <w:r>
              <w:rPr>
                <w:rFonts w:ascii="Calibri" w:hAnsi="Calibri" w:cs="Calibri" w:hint="eastAsia"/>
                <w:b/>
                <w:bCs/>
                <w:lang w:eastAsia="zh-TW"/>
              </w:rPr>
              <w:t>0+</w:t>
            </w:r>
            <w:r w:rsidRPr="00F37031">
              <w:rPr>
                <w:rFonts w:ascii="Calibri" w:hAnsi="Calibri" w:cs="Calibri"/>
                <w:b/>
                <w:bCs/>
                <w:lang w:eastAsia="zh-TW"/>
              </w:rPr>
              <w:t xml:space="preserve"> Family</w:t>
            </w:r>
          </w:p>
        </w:tc>
        <w:tc>
          <w:tcPr>
            <w:tcW w:w="1517" w:type="dxa"/>
            <w:vAlign w:val="center"/>
          </w:tcPr>
          <w:p w14:paraId="2C766A8D" w14:textId="39029340" w:rsidR="00CF6E0F" w:rsidRDefault="00CF6E0F" w:rsidP="00556D2A">
            <w:pPr>
              <w:widowControl/>
              <w:overflowPunct/>
              <w:autoSpaceDE/>
              <w:autoSpaceDN/>
              <w:adjustRightInd/>
              <w:snapToGrid/>
              <w:spacing w:before="80" w:after="80"/>
              <w:jc w:val="center"/>
              <w:textAlignment w:val="auto"/>
              <w:rPr>
                <w:rFonts w:ascii="Calibri" w:hAnsi="Calibri" w:cs="Calibri"/>
                <w:b/>
                <w:bCs/>
                <w:color w:val="000000"/>
              </w:rPr>
            </w:pPr>
            <w:r w:rsidRPr="00F37031">
              <w:rPr>
                <w:rFonts w:ascii="Calibri" w:hAnsi="Calibri" w:cs="Calibri"/>
                <w:b/>
                <w:bCs/>
                <w:lang w:eastAsia="zh-TW"/>
              </w:rPr>
              <w:t>KM1M</w:t>
            </w:r>
            <w:r>
              <w:rPr>
                <w:rFonts w:ascii="Calibri" w:hAnsi="Calibri" w:cs="Calibri"/>
                <w:b/>
                <w:bCs/>
                <w:lang w:eastAsia="zh-TW"/>
              </w:rPr>
              <w:t>0DF</w:t>
            </w:r>
          </w:p>
        </w:tc>
        <w:tc>
          <w:tcPr>
            <w:tcW w:w="0" w:type="auto"/>
            <w:vAlign w:val="center"/>
          </w:tcPr>
          <w:p w14:paraId="55E267EE" w14:textId="035C6662" w:rsidR="00CF6E0F" w:rsidRDefault="00CF6E0F" w:rsidP="00556D2A">
            <w:pPr>
              <w:widowControl/>
              <w:overflowPunct/>
              <w:autoSpaceDE/>
              <w:autoSpaceDN/>
              <w:adjustRightInd/>
              <w:snapToGrid/>
              <w:spacing w:before="80" w:after="80"/>
              <w:jc w:val="left"/>
              <w:textAlignment w:val="auto"/>
              <w:rPr>
                <w:rFonts w:ascii="Calibri" w:hAnsi="Calibri" w:cs="Calibri"/>
                <w:color w:val="000000"/>
              </w:rPr>
            </w:pPr>
            <w:r w:rsidRPr="00556D2A">
              <w:rPr>
                <w:rFonts w:ascii="Calibri" w:hAnsi="Calibri" w:cs="Calibri"/>
                <w:lang w:eastAsia="zh-TW"/>
              </w:rPr>
              <w:t>KM1M0DF02N/K</w:t>
            </w:r>
            <w:r w:rsidRPr="00F37031">
              <w:rPr>
                <w:rFonts w:ascii="Calibri" w:hAnsi="Calibri" w:cs="Calibri"/>
                <w:lang w:eastAsia="zh-TW"/>
              </w:rPr>
              <w:t xml:space="preserve">, </w:t>
            </w:r>
            <w:r w:rsidRPr="00556D2A">
              <w:rPr>
                <w:rFonts w:ascii="Calibri" w:hAnsi="Calibri" w:cs="Calibri"/>
                <w:lang w:eastAsia="zh-TW"/>
              </w:rPr>
              <w:t>KM1M0DF03N/K</w:t>
            </w:r>
            <w:r w:rsidRPr="00F37031">
              <w:rPr>
                <w:rFonts w:ascii="Calibri" w:hAnsi="Calibri" w:cs="Calibri"/>
                <w:lang w:eastAsia="zh-TW"/>
              </w:rPr>
              <w:t xml:space="preserve">, </w:t>
            </w:r>
            <w:r w:rsidRPr="00556D2A">
              <w:rPr>
                <w:rFonts w:ascii="Calibri" w:hAnsi="Calibri" w:cs="Calibri"/>
                <w:lang w:eastAsia="zh-TW"/>
              </w:rPr>
              <w:t>KM1M0DF04N/K</w:t>
            </w:r>
            <w:r w:rsidRPr="00F37031">
              <w:rPr>
                <w:rFonts w:ascii="Calibri" w:hAnsi="Calibri" w:cs="Calibri"/>
                <w:lang w:eastAsia="zh-TW"/>
              </w:rPr>
              <w:t xml:space="preserve">, </w:t>
            </w:r>
            <w:r w:rsidRPr="00556D2A">
              <w:rPr>
                <w:rFonts w:ascii="Calibri" w:hAnsi="Calibri" w:cs="Calibri"/>
                <w:lang w:eastAsia="zh-TW"/>
              </w:rPr>
              <w:t>KM1M0DF13N/K</w:t>
            </w:r>
          </w:p>
        </w:tc>
      </w:tr>
      <w:tr w:rsidR="00CF6E0F" w:rsidRPr="00F37031" w14:paraId="3A74F647" w14:textId="77777777" w:rsidTr="00CC33DF">
        <w:trPr>
          <w:tblCellSpacing w:w="0" w:type="dxa"/>
        </w:trPr>
        <w:tc>
          <w:tcPr>
            <w:tcW w:w="1140" w:type="dxa"/>
            <w:vMerge/>
            <w:vAlign w:val="center"/>
          </w:tcPr>
          <w:p w14:paraId="3816C9C4" w14:textId="77777777"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D474250" w14:textId="51BD9894" w:rsidR="00CF6E0F" w:rsidRPr="00F37031" w:rsidRDefault="00CF6E0F"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KM1M</w:t>
            </w:r>
            <w:r>
              <w:rPr>
                <w:rFonts w:ascii="Calibri" w:hAnsi="Calibri" w:cs="Calibri"/>
                <w:b/>
                <w:bCs/>
                <w:lang w:eastAsia="zh-TW"/>
              </w:rPr>
              <w:t>0GF</w:t>
            </w:r>
          </w:p>
        </w:tc>
        <w:tc>
          <w:tcPr>
            <w:tcW w:w="0" w:type="auto"/>
            <w:vAlign w:val="center"/>
          </w:tcPr>
          <w:p w14:paraId="11C7D64D" w14:textId="2C9D975A" w:rsidR="00CF6E0F" w:rsidRPr="00556D2A" w:rsidRDefault="00CF6E0F" w:rsidP="00556D2A">
            <w:pPr>
              <w:widowControl/>
              <w:overflowPunct/>
              <w:autoSpaceDE/>
              <w:autoSpaceDN/>
              <w:adjustRightInd/>
              <w:snapToGrid/>
              <w:spacing w:before="80" w:after="80"/>
              <w:jc w:val="left"/>
              <w:textAlignment w:val="auto"/>
              <w:rPr>
                <w:rFonts w:ascii="Calibri" w:hAnsi="Calibri" w:cs="Calibri"/>
                <w:lang w:eastAsia="zh-TW"/>
              </w:rPr>
            </w:pPr>
            <w:r w:rsidRPr="00CF6E0F">
              <w:rPr>
                <w:rFonts w:ascii="Calibri" w:hAnsi="Calibri" w:cs="Calibri"/>
                <w:lang w:eastAsia="zh-TW"/>
              </w:rPr>
              <w:t>KM1M0GF01K/Z</w:t>
            </w:r>
            <w:r>
              <w:rPr>
                <w:rFonts w:ascii="Calibri" w:hAnsi="Calibri" w:cs="Calibri"/>
                <w:lang w:eastAsia="zh-TW"/>
              </w:rPr>
              <w:t xml:space="preserve">, </w:t>
            </w:r>
            <w:r w:rsidRPr="00CF6E0F">
              <w:rPr>
                <w:rFonts w:ascii="Calibri" w:hAnsi="Calibri" w:cs="Calibri"/>
                <w:lang w:eastAsia="zh-TW"/>
              </w:rPr>
              <w:t>KM1M0GF11Z</w:t>
            </w:r>
            <w:r>
              <w:rPr>
                <w:rFonts w:ascii="Calibri" w:hAnsi="Calibri" w:cs="Calibri"/>
                <w:lang w:eastAsia="zh-TW"/>
              </w:rPr>
              <w:t xml:space="preserve">, </w:t>
            </w:r>
            <w:r w:rsidRPr="00CF6E0F">
              <w:rPr>
                <w:rFonts w:ascii="Calibri" w:hAnsi="Calibri" w:cs="Calibri"/>
                <w:lang w:eastAsia="zh-TW"/>
              </w:rPr>
              <w:t>KM1M0GF02K/Z</w:t>
            </w:r>
            <w:r>
              <w:rPr>
                <w:rFonts w:ascii="Calibri" w:hAnsi="Calibri" w:cs="Calibri"/>
                <w:lang w:eastAsia="zh-TW"/>
              </w:rPr>
              <w:t xml:space="preserve">, </w:t>
            </w:r>
            <w:r w:rsidRPr="00CF6E0F">
              <w:rPr>
                <w:rFonts w:ascii="Calibri" w:hAnsi="Calibri" w:cs="Calibri"/>
                <w:lang w:eastAsia="zh-TW"/>
              </w:rPr>
              <w:t>KM1M0GF12Z</w:t>
            </w:r>
            <w:r>
              <w:rPr>
                <w:rFonts w:ascii="Calibri" w:hAnsi="Calibri" w:cs="Calibri"/>
                <w:lang w:eastAsia="zh-TW"/>
              </w:rPr>
              <w:t xml:space="preserve">, </w:t>
            </w:r>
            <w:r w:rsidRPr="00CF6E0F">
              <w:rPr>
                <w:rFonts w:ascii="Calibri" w:hAnsi="Calibri" w:cs="Calibri"/>
                <w:lang w:eastAsia="zh-TW"/>
              </w:rPr>
              <w:t>KM1M0GF03K/Z</w:t>
            </w:r>
            <w:r>
              <w:rPr>
                <w:rFonts w:ascii="Calibri" w:hAnsi="Calibri" w:cs="Calibri"/>
                <w:lang w:eastAsia="zh-TW"/>
              </w:rPr>
              <w:t xml:space="preserve">, </w:t>
            </w:r>
            <w:r w:rsidRPr="00CF6E0F">
              <w:rPr>
                <w:rFonts w:ascii="Calibri" w:hAnsi="Calibri" w:cs="Calibri"/>
                <w:lang w:eastAsia="zh-TW"/>
              </w:rPr>
              <w:t>KM1M0GF13Z</w:t>
            </w:r>
            <w:r>
              <w:rPr>
                <w:rFonts w:ascii="Calibri" w:hAnsi="Calibri" w:cs="Calibri"/>
                <w:lang w:eastAsia="zh-TW"/>
              </w:rPr>
              <w:t xml:space="preserve">, </w:t>
            </w:r>
            <w:r w:rsidRPr="00CF6E0F">
              <w:rPr>
                <w:rFonts w:ascii="Calibri" w:hAnsi="Calibri" w:cs="Calibri"/>
                <w:lang w:eastAsia="zh-TW"/>
              </w:rPr>
              <w:t>KM1M0GF04K/Z</w:t>
            </w:r>
            <w:r>
              <w:rPr>
                <w:rFonts w:ascii="Calibri" w:hAnsi="Calibri" w:cs="Calibri"/>
                <w:lang w:eastAsia="zh-TW"/>
              </w:rPr>
              <w:t xml:space="preserve">, </w:t>
            </w:r>
            <w:r w:rsidRPr="00CF6E0F">
              <w:rPr>
                <w:rFonts w:ascii="Calibri" w:hAnsi="Calibri" w:cs="Calibri"/>
                <w:lang w:eastAsia="zh-TW"/>
              </w:rPr>
              <w:t>KM1M0GF14Z</w:t>
            </w:r>
          </w:p>
        </w:tc>
      </w:tr>
      <w:tr w:rsidR="00556D2A" w:rsidRPr="00F37031" w14:paraId="5B9B9AE7" w14:textId="77777777" w:rsidTr="00CC33DF">
        <w:trPr>
          <w:tblCellSpacing w:w="0" w:type="dxa"/>
        </w:trPr>
        <w:tc>
          <w:tcPr>
            <w:tcW w:w="1140" w:type="dxa"/>
            <w:vMerge w:val="restart"/>
            <w:vAlign w:val="center"/>
            <w:hideMark/>
          </w:tcPr>
          <w:p w14:paraId="621151E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M23 Family</w:t>
            </w:r>
          </w:p>
        </w:tc>
        <w:tc>
          <w:tcPr>
            <w:tcW w:w="1517" w:type="dxa"/>
            <w:vAlign w:val="center"/>
          </w:tcPr>
          <w:p w14:paraId="4D8010D0" w14:textId="0DDC0B9F"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color w:val="000000"/>
              </w:rPr>
              <w:t>M2003</w:t>
            </w:r>
          </w:p>
        </w:tc>
        <w:tc>
          <w:tcPr>
            <w:tcW w:w="0" w:type="auto"/>
            <w:vAlign w:val="center"/>
          </w:tcPr>
          <w:p w14:paraId="4511EC1B" w14:textId="7E4A96EB"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M2003FC1AE, M2003XC1AE</w:t>
            </w:r>
            <w:r w:rsidR="00CF6E0F">
              <w:rPr>
                <w:rFonts w:ascii="Calibri" w:hAnsi="Calibri" w:cs="Calibri" w:hint="eastAsia"/>
                <w:color w:val="000000"/>
                <w:lang w:eastAsia="zh-TW"/>
              </w:rPr>
              <w:t>,</w:t>
            </w:r>
            <w:r w:rsidR="00CF6E0F">
              <w:rPr>
                <w:rFonts w:ascii="Calibri" w:hAnsi="Calibri" w:cs="Calibri"/>
                <w:color w:val="000000"/>
                <w:lang w:eastAsia="zh-TW"/>
              </w:rPr>
              <w:t xml:space="preserve"> </w:t>
            </w:r>
            <w:r w:rsidR="00CF6E0F" w:rsidRPr="00CF6E0F">
              <w:rPr>
                <w:rFonts w:ascii="Calibri" w:hAnsi="Calibri" w:cs="Calibri"/>
                <w:color w:val="000000"/>
                <w:lang w:eastAsia="zh-TW"/>
              </w:rPr>
              <w:t>M2003XC1BE</w:t>
            </w:r>
          </w:p>
        </w:tc>
      </w:tr>
      <w:tr w:rsidR="00556D2A" w:rsidRPr="00F37031" w14:paraId="4BA439E2" w14:textId="77777777" w:rsidTr="00F37031">
        <w:trPr>
          <w:tblCellSpacing w:w="0" w:type="dxa"/>
        </w:trPr>
        <w:tc>
          <w:tcPr>
            <w:tcW w:w="1140" w:type="dxa"/>
            <w:vMerge/>
            <w:vAlign w:val="center"/>
          </w:tcPr>
          <w:p w14:paraId="7B927A9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3D76CC0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M2351</w:t>
            </w:r>
          </w:p>
        </w:tc>
        <w:tc>
          <w:tcPr>
            <w:tcW w:w="0" w:type="auto"/>
            <w:vAlign w:val="center"/>
          </w:tcPr>
          <w:p w14:paraId="117EE1A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M2351ZIAAE, </w:t>
            </w:r>
            <w:r w:rsidRPr="005D7350">
              <w:rPr>
                <w:rFonts w:ascii="Calibri" w:hAnsi="Calibri" w:cs="Calibri"/>
                <w:lang w:eastAsia="zh-TW"/>
              </w:rPr>
              <w:t>M2351CIAAE</w:t>
            </w:r>
            <w:r>
              <w:rPr>
                <w:rFonts w:ascii="Calibri" w:hAnsi="Calibri" w:cs="Calibri" w:hint="eastAsia"/>
                <w:lang w:eastAsia="zh-TW"/>
              </w:rPr>
              <w:t xml:space="preserve">, </w:t>
            </w:r>
            <w:r w:rsidRPr="00F37031">
              <w:rPr>
                <w:rFonts w:ascii="Calibri" w:hAnsi="Calibri" w:cs="Calibri"/>
                <w:lang w:eastAsia="zh-TW"/>
              </w:rPr>
              <w:t>M2351SIAAE, M2351KIAAE</w:t>
            </w:r>
          </w:p>
        </w:tc>
      </w:tr>
      <w:tr w:rsidR="00556D2A" w:rsidRPr="00F37031" w14:paraId="5FC2F6EC" w14:textId="77777777" w:rsidTr="00F37031">
        <w:trPr>
          <w:tblCellSpacing w:w="0" w:type="dxa"/>
        </w:trPr>
        <w:tc>
          <w:tcPr>
            <w:tcW w:w="1140" w:type="dxa"/>
            <w:vMerge/>
            <w:vAlign w:val="center"/>
          </w:tcPr>
          <w:p w14:paraId="764D67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129B73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M2354</w:t>
            </w:r>
          </w:p>
        </w:tc>
        <w:tc>
          <w:tcPr>
            <w:tcW w:w="0" w:type="auto"/>
            <w:vAlign w:val="center"/>
          </w:tcPr>
          <w:p w14:paraId="70B4B6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M2354KJFAE, M2354LJFAE, M2354SJFAE</w:t>
            </w:r>
          </w:p>
        </w:tc>
      </w:tr>
      <w:tr w:rsidR="00556D2A" w:rsidRPr="00F37031" w14:paraId="30F687A8" w14:textId="77777777" w:rsidTr="00CC33DF">
        <w:trPr>
          <w:tblCellSpacing w:w="0" w:type="dxa"/>
        </w:trPr>
        <w:tc>
          <w:tcPr>
            <w:tcW w:w="0" w:type="auto"/>
            <w:vMerge/>
            <w:vAlign w:val="center"/>
            <w:hideMark/>
          </w:tcPr>
          <w:p w14:paraId="5587B03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1814C0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M251</w:t>
            </w:r>
          </w:p>
        </w:tc>
        <w:tc>
          <w:tcPr>
            <w:tcW w:w="0" w:type="auto"/>
            <w:vAlign w:val="center"/>
          </w:tcPr>
          <w:p w14:paraId="684EC55E" w14:textId="1877B929"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M251EC2AE, M251FC2AE, M251KE3AE, M251KG6AE, M251LC2AE, M251LD2AE, M251LE3AE, M251LG6AE, M251SC2AE, M251SD2AE, M251SE3AE, M251SG6AE, M251ZC2AE, M251ZD2AE, M252EC2AE, M252FC2AE, M252KE3AE, M252KG6AE, M252LC2AE, M252LD2AE, M252LE3AE, M252LG6AE, M252SC2AE, M252SD2AE, M252SE3AE, M252SG6AE, M252ZC2AE, M252ZD2AE, M253LD3AE, M253LD3BE, M253LE3AE, M253LE3BE, M253ZE3AE, M253ZE3BE, </w:t>
            </w:r>
            <w:r w:rsidRPr="000E3927">
              <w:rPr>
                <w:rFonts w:ascii="Calibri" w:hAnsi="Calibri" w:cs="Calibri"/>
                <w:color w:val="000000"/>
              </w:rPr>
              <w:t>M254AG6AE</w:t>
            </w:r>
            <w:r>
              <w:rPr>
                <w:rFonts w:ascii="Calibri" w:hAnsi="Calibri" w:cs="Calibri"/>
                <w:color w:val="000000"/>
              </w:rPr>
              <w:t>, M254KE3AE, M254KG6AE, M254MD2AE, M254SD2AE, M254SE3AE, M254SG6AE</w:t>
            </w:r>
            <w:r>
              <w:rPr>
                <w:rFonts w:ascii="Calibri" w:hAnsi="Calibri" w:cs="Calibri" w:hint="eastAsia"/>
                <w:color w:val="000000"/>
                <w:lang w:eastAsia="zh-TW"/>
              </w:rPr>
              <w:t>,</w:t>
            </w:r>
            <w:r>
              <w:rPr>
                <w:rFonts w:ascii="Calibri" w:hAnsi="Calibri" w:cs="Calibri"/>
                <w:color w:val="000000"/>
                <w:lang w:eastAsia="zh-TW"/>
              </w:rPr>
              <w:t xml:space="preserve"> </w:t>
            </w:r>
            <w:r>
              <w:rPr>
                <w:rFonts w:ascii="Calibri" w:hAnsi="Calibri" w:cs="Calibri"/>
                <w:color w:val="000000"/>
              </w:rPr>
              <w:t>M256KE3AE, M256KG6AE, M256MD2AE, M256SD2AE, M256SE3AE, M256SG6AE, M258KE3AE, M258KG6AE, M258SE3AE, M258SG6AE</w:t>
            </w:r>
          </w:p>
        </w:tc>
      </w:tr>
      <w:tr w:rsidR="00556D2A" w:rsidRPr="00F37031" w14:paraId="6B8A07D4" w14:textId="77777777" w:rsidTr="00CC33DF">
        <w:trPr>
          <w:tblCellSpacing w:w="0" w:type="dxa"/>
        </w:trPr>
        <w:tc>
          <w:tcPr>
            <w:tcW w:w="0" w:type="auto"/>
            <w:vMerge/>
            <w:vAlign w:val="center"/>
            <w:hideMark/>
          </w:tcPr>
          <w:p w14:paraId="7CBF101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D86C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M261</w:t>
            </w:r>
          </w:p>
        </w:tc>
        <w:tc>
          <w:tcPr>
            <w:tcW w:w="0" w:type="auto"/>
            <w:vAlign w:val="center"/>
          </w:tcPr>
          <w:p w14:paraId="31D24AB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M261ZIAAE, M261SIAAE, M261KIAAE, M262ZIAAE, M262SIAAE, M262KIAAE, M263ZIAAE, M263SIAAE, M263KIAAE</w:t>
            </w:r>
          </w:p>
        </w:tc>
      </w:tr>
      <w:tr w:rsidR="00556D2A" w:rsidRPr="00F37031" w14:paraId="283B2F40" w14:textId="77777777" w:rsidTr="00CC33DF">
        <w:trPr>
          <w:tblCellSpacing w:w="0" w:type="dxa"/>
        </w:trPr>
        <w:tc>
          <w:tcPr>
            <w:tcW w:w="0" w:type="auto"/>
            <w:vMerge/>
            <w:vAlign w:val="center"/>
            <w:hideMark/>
          </w:tcPr>
          <w:p w14:paraId="295B41A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2CF39F2E" w14:textId="77777777" w:rsidR="00556D2A" w:rsidRPr="00CA068C"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CA068C">
              <w:rPr>
                <w:rFonts w:ascii="Calibri" w:hAnsi="Calibri" w:cs="Calibri" w:hint="eastAsia"/>
                <w:b/>
                <w:bCs/>
                <w:lang w:eastAsia="zh-TW"/>
              </w:rPr>
              <w:t>M2L31</w:t>
            </w:r>
          </w:p>
        </w:tc>
        <w:tc>
          <w:tcPr>
            <w:tcW w:w="0" w:type="auto"/>
            <w:vAlign w:val="center"/>
          </w:tcPr>
          <w:p w14:paraId="192E81E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M2L31XD4AE, M2L31ZE4AE, M2L31ZD4AE, M2L31YG4AE, M2L31YE4AE, M2L31YD4AE, M2L31YIDAE, M2L31YGDAE, M2L31LE4AE, M2L31LG4AE, M2L31LD4AE, M2L31LIDAE, M2L31LGDAE, M2L31CIDAE, M2L31CGDAE, M2L31SG4AE, M2L31SE4AE, M2L31SIDAE, M2L31SGDAE, M2L31KIDAE, M2L31KGDAE</w:t>
            </w:r>
          </w:p>
        </w:tc>
      </w:tr>
      <w:tr w:rsidR="00556D2A" w:rsidRPr="00F37031" w14:paraId="1962CA93" w14:textId="77777777" w:rsidTr="00CC33DF">
        <w:trPr>
          <w:tblCellSpacing w:w="0" w:type="dxa"/>
        </w:trPr>
        <w:tc>
          <w:tcPr>
            <w:tcW w:w="0" w:type="auto"/>
            <w:vMerge/>
            <w:vAlign w:val="center"/>
            <w:hideMark/>
          </w:tcPr>
          <w:p w14:paraId="01906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D007C5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NDA102</w:t>
            </w:r>
          </w:p>
        </w:tc>
        <w:tc>
          <w:tcPr>
            <w:tcW w:w="0" w:type="auto"/>
            <w:vAlign w:val="center"/>
          </w:tcPr>
          <w:p w14:paraId="36B002A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NDA102SD2</w:t>
            </w:r>
            <w:r>
              <w:rPr>
                <w:rFonts w:ascii="Calibri" w:hAnsi="Calibri" w:cs="Calibri"/>
                <w:lang w:eastAsia="zh-TW"/>
              </w:rPr>
              <w:t xml:space="preserve">, </w:t>
            </w:r>
            <w:r w:rsidRPr="00012324">
              <w:rPr>
                <w:rFonts w:ascii="Calibri" w:hAnsi="Calibri" w:cs="Calibri"/>
                <w:lang w:eastAsia="zh-TW"/>
              </w:rPr>
              <w:t>NDA102SE3</w:t>
            </w:r>
          </w:p>
        </w:tc>
      </w:tr>
      <w:tr w:rsidR="00556D2A" w:rsidRPr="00F37031" w14:paraId="24F37804" w14:textId="77777777" w:rsidTr="00CC33DF">
        <w:trPr>
          <w:tblCellSpacing w:w="0" w:type="dxa"/>
        </w:trPr>
        <w:tc>
          <w:tcPr>
            <w:tcW w:w="0" w:type="auto"/>
            <w:vMerge/>
            <w:vAlign w:val="center"/>
            <w:hideMark/>
          </w:tcPr>
          <w:p w14:paraId="7E023BF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6C39FB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NUC1262</w:t>
            </w:r>
          </w:p>
        </w:tc>
        <w:tc>
          <w:tcPr>
            <w:tcW w:w="0" w:type="auto"/>
            <w:vAlign w:val="center"/>
          </w:tcPr>
          <w:p w14:paraId="09D3FF3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NUC1262LE4AE, NUC1262NE4AE, NUC1262SE4AE</w:t>
            </w:r>
            <w:r>
              <w:rPr>
                <w:rFonts w:ascii="Calibri" w:hAnsi="Calibri" w:cs="Calibri"/>
                <w:lang w:eastAsia="zh-TW"/>
              </w:rPr>
              <w:t xml:space="preserve">, </w:t>
            </w:r>
            <w:r w:rsidRPr="00D13789">
              <w:rPr>
                <w:rFonts w:ascii="Calibri" w:hAnsi="Calibri" w:cs="Calibri"/>
                <w:lang w:eastAsia="zh-TW"/>
              </w:rPr>
              <w:t>NUC1262YE4AE</w:t>
            </w:r>
          </w:p>
        </w:tc>
      </w:tr>
      <w:tr w:rsidR="00556D2A" w:rsidRPr="00F37031" w14:paraId="475590DB" w14:textId="77777777" w:rsidTr="00CC33DF">
        <w:trPr>
          <w:tblCellSpacing w:w="0" w:type="dxa"/>
        </w:trPr>
        <w:tc>
          <w:tcPr>
            <w:tcW w:w="0" w:type="auto"/>
            <w:vMerge/>
            <w:vAlign w:val="center"/>
            <w:hideMark/>
          </w:tcPr>
          <w:p w14:paraId="2B4FF56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3586B3A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NUC1263</w:t>
            </w:r>
          </w:p>
        </w:tc>
        <w:tc>
          <w:tcPr>
            <w:tcW w:w="0" w:type="auto"/>
            <w:vAlign w:val="center"/>
          </w:tcPr>
          <w:p w14:paraId="0BA801B1" w14:textId="70F0DD8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NUC1263ZD4CE, NUC1263ND4CE, NUC1263LD4CE, NUC1263SD4CE</w:t>
            </w:r>
          </w:p>
        </w:tc>
      </w:tr>
      <w:tr w:rsidR="00556D2A" w:rsidRPr="00F37031" w14:paraId="1DF66B62" w14:textId="77777777" w:rsidTr="00CC33DF">
        <w:trPr>
          <w:tblCellSpacing w:w="0" w:type="dxa"/>
        </w:trPr>
        <w:tc>
          <w:tcPr>
            <w:tcW w:w="0" w:type="auto"/>
            <w:vMerge/>
            <w:vAlign w:val="center"/>
          </w:tcPr>
          <w:p w14:paraId="04BA8D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03C81209" w14:textId="42A26958"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M</w:t>
            </w:r>
            <w:r>
              <w:rPr>
                <w:rFonts w:ascii="Calibri" w:hAnsi="Calibri" w:cs="Calibri"/>
                <w:b/>
                <w:bCs/>
                <w:lang w:eastAsia="zh-TW"/>
              </w:rPr>
              <w:t>2A23</w:t>
            </w:r>
          </w:p>
        </w:tc>
        <w:tc>
          <w:tcPr>
            <w:tcW w:w="0" w:type="auto"/>
            <w:vAlign w:val="center"/>
          </w:tcPr>
          <w:p w14:paraId="2D688656" w14:textId="15B1D26B" w:rsidR="00556D2A" w:rsidRDefault="00BE6256" w:rsidP="00556D2A">
            <w:pPr>
              <w:widowControl/>
              <w:overflowPunct/>
              <w:autoSpaceDE/>
              <w:autoSpaceDN/>
              <w:adjustRightInd/>
              <w:snapToGrid/>
              <w:spacing w:before="80" w:after="80"/>
              <w:jc w:val="left"/>
              <w:textAlignment w:val="auto"/>
              <w:rPr>
                <w:rFonts w:ascii="Calibri" w:hAnsi="Calibri" w:cs="Calibri"/>
                <w:color w:val="000000"/>
              </w:rPr>
            </w:pPr>
            <w:r w:rsidRPr="00BE6256">
              <w:rPr>
                <w:rFonts w:ascii="Calibri" w:hAnsi="Calibri" w:cs="Calibri"/>
                <w:color w:val="000000"/>
              </w:rPr>
              <w:t>M2A23YG5AC</w:t>
            </w:r>
            <w:r w:rsidR="00556D2A">
              <w:rPr>
                <w:rFonts w:ascii="Calibri" w:hAnsi="Calibri" w:cs="Calibri"/>
                <w:color w:val="000000"/>
              </w:rPr>
              <w:t xml:space="preserve">, </w:t>
            </w:r>
            <w:r w:rsidRPr="00BE6256">
              <w:rPr>
                <w:rFonts w:ascii="Calibri" w:hAnsi="Calibri" w:cs="Calibri"/>
                <w:color w:val="000000"/>
              </w:rPr>
              <w:t>M2A23YE5AC</w:t>
            </w:r>
            <w:r w:rsidR="00556D2A">
              <w:rPr>
                <w:rFonts w:ascii="Calibri" w:hAnsi="Calibri" w:cs="Calibri"/>
                <w:color w:val="000000"/>
              </w:rPr>
              <w:t xml:space="preserve">, </w:t>
            </w:r>
            <w:r w:rsidRPr="00BE6256">
              <w:rPr>
                <w:rFonts w:ascii="Calibri" w:hAnsi="Calibri" w:cs="Calibri"/>
                <w:color w:val="000000"/>
              </w:rPr>
              <w:t>M2A23LG5AC</w:t>
            </w:r>
            <w:r w:rsidR="00556D2A">
              <w:rPr>
                <w:rFonts w:ascii="Calibri" w:hAnsi="Calibri" w:cs="Calibri"/>
                <w:color w:val="000000"/>
              </w:rPr>
              <w:t xml:space="preserve">, </w:t>
            </w:r>
            <w:r w:rsidRPr="00BE6256">
              <w:rPr>
                <w:rFonts w:ascii="Calibri" w:hAnsi="Calibri" w:cs="Calibri"/>
                <w:color w:val="000000"/>
              </w:rPr>
              <w:t>M2A23LE5AC</w:t>
            </w:r>
            <w:r w:rsidR="00556D2A">
              <w:rPr>
                <w:rFonts w:ascii="Calibri" w:hAnsi="Calibri" w:cs="Calibri"/>
                <w:color w:val="000000"/>
              </w:rPr>
              <w:t xml:space="preserve">, </w:t>
            </w:r>
            <w:r w:rsidRPr="00BE6256">
              <w:rPr>
                <w:rFonts w:ascii="Calibri" w:hAnsi="Calibri" w:cs="Calibri"/>
                <w:color w:val="000000"/>
              </w:rPr>
              <w:t>M2A23SG5AC</w:t>
            </w:r>
            <w:r w:rsidR="00556D2A">
              <w:rPr>
                <w:rFonts w:ascii="Calibri" w:hAnsi="Calibri" w:cs="Calibri"/>
                <w:color w:val="000000"/>
              </w:rPr>
              <w:t xml:space="preserve">, </w:t>
            </w:r>
            <w:r w:rsidRPr="00BE6256">
              <w:rPr>
                <w:rFonts w:ascii="Calibri" w:hAnsi="Calibri" w:cs="Calibri"/>
                <w:color w:val="000000"/>
              </w:rPr>
              <w:t>M2A23SE5AC</w:t>
            </w:r>
            <w:r>
              <w:rPr>
                <w:rFonts w:ascii="Calibri" w:hAnsi="Calibri" w:cs="Calibri"/>
                <w:color w:val="000000"/>
              </w:rPr>
              <w:t xml:space="preserve">, </w:t>
            </w:r>
            <w:r w:rsidRPr="00BE6256">
              <w:rPr>
                <w:rFonts w:ascii="Calibri" w:hAnsi="Calibri" w:cs="Calibri"/>
                <w:color w:val="000000"/>
              </w:rPr>
              <w:t>M2A23NG5ACU</w:t>
            </w:r>
            <w:r>
              <w:rPr>
                <w:rFonts w:ascii="Calibri" w:hAnsi="Calibri" w:cs="Calibri"/>
                <w:color w:val="000000"/>
              </w:rPr>
              <w:t xml:space="preserve">, </w:t>
            </w:r>
            <w:r w:rsidRPr="00BE6256">
              <w:rPr>
                <w:rFonts w:ascii="Calibri" w:hAnsi="Calibri" w:cs="Calibri"/>
                <w:color w:val="000000"/>
              </w:rPr>
              <w:t>M2A23NE5ACU</w:t>
            </w:r>
            <w:r>
              <w:rPr>
                <w:rFonts w:ascii="Calibri" w:hAnsi="Calibri" w:cs="Calibri"/>
                <w:color w:val="000000"/>
              </w:rPr>
              <w:t xml:space="preserve">, </w:t>
            </w:r>
            <w:r w:rsidRPr="00BE6256">
              <w:rPr>
                <w:rFonts w:ascii="Calibri" w:hAnsi="Calibri" w:cs="Calibri"/>
                <w:color w:val="000000"/>
              </w:rPr>
              <w:t>M2A23LG5ACU</w:t>
            </w:r>
            <w:r>
              <w:rPr>
                <w:rFonts w:ascii="Calibri" w:hAnsi="Calibri" w:cs="Calibri"/>
                <w:color w:val="000000"/>
              </w:rPr>
              <w:t xml:space="preserve">, </w:t>
            </w:r>
            <w:r w:rsidRPr="00BE6256">
              <w:rPr>
                <w:rFonts w:ascii="Calibri" w:hAnsi="Calibri" w:cs="Calibri"/>
                <w:color w:val="000000"/>
              </w:rPr>
              <w:t>M2A23LE5ACU</w:t>
            </w:r>
            <w:r>
              <w:rPr>
                <w:rFonts w:ascii="Calibri" w:hAnsi="Calibri" w:cs="Calibri"/>
                <w:color w:val="000000"/>
              </w:rPr>
              <w:t xml:space="preserve">, </w:t>
            </w:r>
            <w:r w:rsidRPr="00BE6256">
              <w:rPr>
                <w:rFonts w:ascii="Calibri" w:hAnsi="Calibri" w:cs="Calibri"/>
                <w:color w:val="000000"/>
              </w:rPr>
              <w:t>M2A23SG5ACU</w:t>
            </w:r>
            <w:r>
              <w:rPr>
                <w:rFonts w:ascii="Calibri" w:hAnsi="Calibri" w:cs="Calibri"/>
                <w:color w:val="000000"/>
              </w:rPr>
              <w:t xml:space="preserve">, </w:t>
            </w:r>
            <w:r w:rsidRPr="00BE6256">
              <w:rPr>
                <w:rFonts w:ascii="Calibri" w:hAnsi="Calibri" w:cs="Calibri"/>
                <w:color w:val="000000"/>
              </w:rPr>
              <w:t>M2A23SE5ACU</w:t>
            </w:r>
          </w:p>
        </w:tc>
      </w:tr>
      <w:tr w:rsidR="00556D2A" w:rsidRPr="00F37031" w14:paraId="259C0204" w14:textId="77777777" w:rsidTr="00487781">
        <w:trPr>
          <w:tblCellSpacing w:w="0" w:type="dxa"/>
        </w:trPr>
        <w:tc>
          <w:tcPr>
            <w:tcW w:w="1140" w:type="dxa"/>
            <w:vMerge w:val="restart"/>
            <w:vAlign w:val="center"/>
            <w:hideMark/>
          </w:tcPr>
          <w:p w14:paraId="38A30C2F"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M4 Family</w:t>
            </w:r>
          </w:p>
        </w:tc>
        <w:tc>
          <w:tcPr>
            <w:tcW w:w="1517" w:type="dxa"/>
            <w:vAlign w:val="center"/>
          </w:tcPr>
          <w:p w14:paraId="62172CC1" w14:textId="4FFB596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487781">
              <w:rPr>
                <w:rFonts w:ascii="Calibri" w:hAnsi="Calibri" w:cs="Calibri" w:hint="eastAsia"/>
                <w:b/>
                <w:bCs/>
                <w:lang w:eastAsia="zh-TW"/>
              </w:rPr>
              <w:t>M</w:t>
            </w:r>
            <w:r w:rsidRPr="00487781">
              <w:rPr>
                <w:rFonts w:ascii="Calibri" w:hAnsi="Calibri" w:cs="Calibri"/>
                <w:b/>
                <w:bCs/>
                <w:lang w:eastAsia="zh-TW"/>
              </w:rPr>
              <w:t>433</w:t>
            </w:r>
          </w:p>
        </w:tc>
        <w:tc>
          <w:tcPr>
            <w:tcW w:w="0" w:type="auto"/>
            <w:vAlign w:val="center"/>
          </w:tcPr>
          <w:p w14:paraId="2E1CE578" w14:textId="0B34BE7D"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M433LE8AE, M433SE8AE</w:t>
            </w:r>
          </w:p>
        </w:tc>
      </w:tr>
      <w:tr w:rsidR="00556D2A" w:rsidRPr="00F37031" w14:paraId="70166E11" w14:textId="77777777" w:rsidTr="00F37031">
        <w:trPr>
          <w:tblCellSpacing w:w="0" w:type="dxa"/>
        </w:trPr>
        <w:tc>
          <w:tcPr>
            <w:tcW w:w="1140" w:type="dxa"/>
            <w:vMerge/>
            <w:vAlign w:val="center"/>
          </w:tcPr>
          <w:p w14:paraId="4A527F6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59EEA640" w14:textId="2742D29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M451</w:t>
            </w:r>
          </w:p>
        </w:tc>
        <w:tc>
          <w:tcPr>
            <w:tcW w:w="0" w:type="auto"/>
            <w:vAlign w:val="center"/>
          </w:tcPr>
          <w:p w14:paraId="336CCD8D" w14:textId="49960701"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M451LC3AE, M451LD3AE, M451LE6AE, M451LG6AE, M451MLC3AE, M451MLD3AE, M451MLE6AE, M451MLG6AE, M451MSC3AE, M451MSD3AE M451RC3AE, M451RD3AE, M451RE6AE, M451RG6AE, M451VE6AE, M451VG6AE, M452LC3AE, M452LD3AE, M452LE6AE, M452LG6AE, M452RD3AE, M452RE6AE, M452RG6AE, M453LC3AE, M453LD3AE, M453LE6AE, M453LG6AE, M453RD3AE, M453RE6AE, M453RG6AE, M453VD3AE, M453VE6AE, M453VG6AE</w:t>
            </w:r>
          </w:p>
        </w:tc>
      </w:tr>
      <w:tr w:rsidR="00556D2A" w:rsidRPr="00F37031" w14:paraId="01A0554B" w14:textId="77777777" w:rsidTr="00F37031">
        <w:trPr>
          <w:tblCellSpacing w:w="0" w:type="dxa"/>
        </w:trPr>
        <w:tc>
          <w:tcPr>
            <w:tcW w:w="0" w:type="auto"/>
            <w:vMerge/>
            <w:vAlign w:val="center"/>
            <w:hideMark/>
          </w:tcPr>
          <w:p w14:paraId="6D0609A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BAC257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M4521</w:t>
            </w:r>
          </w:p>
        </w:tc>
        <w:tc>
          <w:tcPr>
            <w:tcW w:w="0" w:type="auto"/>
            <w:vAlign w:val="center"/>
            <w:hideMark/>
          </w:tcPr>
          <w:p w14:paraId="362697F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M4521LE6AE, M4521SE6AE</w:t>
            </w:r>
          </w:p>
        </w:tc>
      </w:tr>
      <w:tr w:rsidR="00556D2A" w:rsidRPr="00F37031" w14:paraId="5D4DB40E" w14:textId="77777777" w:rsidTr="00390380">
        <w:trPr>
          <w:tblCellSpacing w:w="0" w:type="dxa"/>
        </w:trPr>
        <w:tc>
          <w:tcPr>
            <w:tcW w:w="0" w:type="auto"/>
            <w:vMerge/>
            <w:vAlign w:val="center"/>
            <w:hideMark/>
          </w:tcPr>
          <w:p w14:paraId="7EF4D610"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1C5306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M460</w:t>
            </w:r>
          </w:p>
        </w:tc>
        <w:tc>
          <w:tcPr>
            <w:tcW w:w="0" w:type="auto"/>
            <w:vAlign w:val="center"/>
          </w:tcPr>
          <w:p w14:paraId="54DDD55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M467SJHAE, M467KJHAE, M467H3KJHAE, M467JJHAE, M467HJHAE, M464YGCAE, M464LGCAE, M464AGCAE, M464SGCAE, M463VGCAE, M464KGCAE, M463YGCAE, M463LGCAE, M463L2GCAC, M463AGCAE, M463SGCAE, M463S2GCAC, M463KGCAE, M463K2GCAC, M460YGCAE, M460LGCAE, M460AGCAE, M460SGCAE, M460KGCAE, M467SJHAN, M467KJHAN, M467JJHAN, M467HJHAN</w:t>
            </w:r>
          </w:p>
        </w:tc>
      </w:tr>
      <w:tr w:rsidR="00556D2A" w:rsidRPr="00F37031" w14:paraId="5D4EE5B6" w14:textId="77777777" w:rsidTr="00F37031">
        <w:trPr>
          <w:tblCellSpacing w:w="0" w:type="dxa"/>
        </w:trPr>
        <w:tc>
          <w:tcPr>
            <w:tcW w:w="0" w:type="auto"/>
            <w:vMerge/>
            <w:vAlign w:val="center"/>
            <w:hideMark/>
          </w:tcPr>
          <w:p w14:paraId="0901744D"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7D7611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M471</w:t>
            </w:r>
          </w:p>
        </w:tc>
        <w:tc>
          <w:tcPr>
            <w:tcW w:w="0" w:type="auto"/>
            <w:vAlign w:val="center"/>
            <w:hideMark/>
          </w:tcPr>
          <w:p w14:paraId="3CB3EB1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M471KI8AE, M471VG7AE, M471VI8AE, M471CI8AE</w:t>
            </w:r>
          </w:p>
        </w:tc>
      </w:tr>
      <w:tr w:rsidR="00556D2A" w:rsidRPr="00F37031" w14:paraId="5C603BB4" w14:textId="77777777" w:rsidTr="00F37031">
        <w:trPr>
          <w:tblCellSpacing w:w="0" w:type="dxa"/>
        </w:trPr>
        <w:tc>
          <w:tcPr>
            <w:tcW w:w="0" w:type="auto"/>
            <w:vMerge/>
            <w:vAlign w:val="center"/>
            <w:hideMark/>
          </w:tcPr>
          <w:p w14:paraId="36CF69D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E1BEDB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M479</w:t>
            </w:r>
          </w:p>
        </w:tc>
        <w:tc>
          <w:tcPr>
            <w:tcW w:w="0" w:type="auto"/>
            <w:vAlign w:val="center"/>
            <w:hideMark/>
          </w:tcPr>
          <w:p w14:paraId="207C51F1"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M479LG8AE, M479NG8AE, M479SG8AE</w:t>
            </w:r>
          </w:p>
        </w:tc>
      </w:tr>
      <w:tr w:rsidR="00556D2A" w:rsidRPr="00F37031" w14:paraId="62C76ECA" w14:textId="77777777" w:rsidTr="00F37031">
        <w:trPr>
          <w:tblCellSpacing w:w="0" w:type="dxa"/>
        </w:trPr>
        <w:tc>
          <w:tcPr>
            <w:tcW w:w="0" w:type="auto"/>
            <w:vMerge/>
            <w:vAlign w:val="center"/>
            <w:hideMark/>
          </w:tcPr>
          <w:p w14:paraId="72DF483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7AE298C2"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M480</w:t>
            </w:r>
          </w:p>
        </w:tc>
        <w:tc>
          <w:tcPr>
            <w:tcW w:w="0" w:type="auto"/>
            <w:vAlign w:val="center"/>
            <w:hideMark/>
          </w:tcPr>
          <w:p w14:paraId="620B3399" w14:textId="77777777" w:rsidR="00556D2A" w:rsidRPr="00673600" w:rsidRDefault="00556D2A" w:rsidP="00556D2A">
            <w:pPr>
              <w:overflowPunct/>
              <w:snapToGrid/>
              <w:spacing w:before="0" w:after="0"/>
              <w:jc w:val="left"/>
              <w:textAlignment w:val="auto"/>
              <w:rPr>
                <w:rFonts w:ascii="Consolas" w:hAnsi="Consolas" w:cs="Consolas"/>
                <w:color w:val="000000"/>
                <w:sz w:val="18"/>
                <w:szCs w:val="18"/>
                <w:highlight w:val="white"/>
                <w:lang w:eastAsia="zh-TW"/>
              </w:rPr>
            </w:pPr>
            <w:r w:rsidRPr="00F37031">
              <w:rPr>
                <w:rFonts w:ascii="Calibri" w:hAnsi="Calibri" w:cs="Calibri"/>
                <w:lang w:eastAsia="zh-TW"/>
              </w:rPr>
              <w:t>M481LIDAE, M481SIDAE, M481ZIDAE, M482KIDAE, M482LIDAE, M482SIDAE, M482ZIDAE, M483KIDAE, M483SIDAE, </w:t>
            </w:r>
            <w:r w:rsidRPr="005B06D1">
              <w:rPr>
                <w:rFonts w:ascii="Calibri" w:hAnsi="Calibri" w:cs="Calibri"/>
                <w:lang w:eastAsia="zh-TW"/>
              </w:rPr>
              <w:t>M485YIDAE</w:t>
            </w:r>
            <w:r>
              <w:rPr>
                <w:rFonts w:ascii="Calibri" w:hAnsi="Calibri" w:cs="Calibri" w:hint="eastAsia"/>
                <w:lang w:eastAsia="zh-TW"/>
              </w:rPr>
              <w:t xml:space="preserve">, </w:t>
            </w:r>
            <w:r w:rsidRPr="00F37031">
              <w:rPr>
                <w:rFonts w:ascii="Calibri" w:hAnsi="Calibri" w:cs="Calibri"/>
                <w:lang w:eastAsia="zh-TW"/>
              </w:rPr>
              <w:t>M485KIDAE, M485LIDAE, M485SIDAE, M487JIDAE, M487KIDAE, M487KMCAN, M487SIDAE, M481LE8AE, M481LGCAE, M481SE8AE, M481SGCAE, M481SGCAE2A, M481ZE8AE, M481ZGCAE, M482KGCAE, M482LE8AE, M482LGCAE, M482SE8AE, M482SGCAE, M482ZE8AE, M482ZGCAE, M483KGCAE, M483KGCAE2A, M483SE8AE, M483SGCAE, M483SGCAE2A</w:t>
            </w:r>
            <w:r>
              <w:rPr>
                <w:rFonts w:ascii="Calibri" w:hAnsi="Calibri" w:cs="Calibri" w:hint="eastAsia"/>
                <w:lang w:eastAsia="zh-TW"/>
              </w:rPr>
              <w:t xml:space="preserve">, </w:t>
            </w:r>
            <w:r w:rsidRPr="00673600">
              <w:rPr>
                <w:rFonts w:ascii="Calibri" w:hAnsi="Calibri" w:cs="Calibri"/>
                <w:lang w:eastAsia="zh-TW"/>
              </w:rPr>
              <w:t>M484SIDAE</w:t>
            </w:r>
            <w:r w:rsidRPr="00F37031">
              <w:rPr>
                <w:rFonts w:ascii="Calibri" w:hAnsi="Calibri" w:cs="Calibri"/>
                <w:lang w:eastAsia="zh-TW"/>
              </w:rPr>
              <w:t>,</w:t>
            </w:r>
            <w:r w:rsidRPr="00673600">
              <w:rPr>
                <w:rFonts w:ascii="Calibri" w:hAnsi="Calibri" w:cs="Calibri"/>
                <w:lang w:eastAsia="zh-TW"/>
              </w:rPr>
              <w:t xml:space="preserve"> M484SIDAE2U</w:t>
            </w:r>
            <w:r w:rsidRPr="00F37031">
              <w:rPr>
                <w:rFonts w:ascii="Calibri" w:hAnsi="Calibri" w:cs="Calibri"/>
                <w:lang w:eastAsia="zh-TW"/>
              </w:rPr>
              <w:t>,</w:t>
            </w:r>
            <w:r w:rsidRPr="00673600">
              <w:rPr>
                <w:rFonts w:ascii="Calibri" w:hAnsi="Calibri" w:cs="Calibri"/>
                <w:lang w:eastAsia="zh-TW"/>
              </w:rPr>
              <w:t xml:space="preserve"> M484KIDAE</w:t>
            </w:r>
          </w:p>
        </w:tc>
      </w:tr>
      <w:tr w:rsidR="00556D2A" w:rsidRPr="00F37031" w14:paraId="48843847" w14:textId="77777777" w:rsidTr="00F37031">
        <w:trPr>
          <w:tblCellSpacing w:w="0" w:type="dxa"/>
        </w:trPr>
        <w:tc>
          <w:tcPr>
            <w:tcW w:w="0" w:type="auto"/>
            <w:vMerge/>
            <w:vAlign w:val="center"/>
            <w:hideMark/>
          </w:tcPr>
          <w:p w14:paraId="17F21F0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3E9D8C7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NUC442/472AE</w:t>
            </w:r>
          </w:p>
        </w:tc>
        <w:tc>
          <w:tcPr>
            <w:tcW w:w="0" w:type="auto"/>
            <w:vAlign w:val="center"/>
            <w:hideMark/>
          </w:tcPr>
          <w:p w14:paraId="3D217B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NUC442JG8AE, NUC442JI8AE, NUC442KG8AE, NUC442KI8AE, NUC442RG8AE, NUC442RI8AE, NUC442VG8AE, NUC442VI8AE, NUC472HG8AE, NUC472HI8AE, NUC472JG8AE, NUC472JI8AE, NUC472KG8AE, NUC472KI8AE, NUC472VG8AE, NUC472VI8AE</w:t>
            </w:r>
          </w:p>
        </w:tc>
      </w:tr>
      <w:tr w:rsidR="00556D2A" w:rsidRPr="00F37031" w14:paraId="2BDDFF02" w14:textId="77777777" w:rsidTr="00F37031">
        <w:trPr>
          <w:tblCellSpacing w:w="0" w:type="dxa"/>
        </w:trPr>
        <w:tc>
          <w:tcPr>
            <w:tcW w:w="0" w:type="auto"/>
            <w:vMerge/>
            <w:vAlign w:val="center"/>
            <w:hideMark/>
          </w:tcPr>
          <w:p w14:paraId="136FC693"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221B3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NUC505</w:t>
            </w:r>
          </w:p>
        </w:tc>
        <w:tc>
          <w:tcPr>
            <w:tcW w:w="0" w:type="auto"/>
            <w:vAlign w:val="center"/>
            <w:hideMark/>
          </w:tcPr>
          <w:p w14:paraId="21F0BF0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NUC505YO13Y, NUC505DS13Y, NUC505DSA, NUC505DL13Y, NUC505DLA, NUC505YLA2Y, NUC505YLA</w:t>
            </w:r>
          </w:p>
        </w:tc>
      </w:tr>
      <w:tr w:rsidR="00556D2A" w:rsidRPr="00F37031" w14:paraId="48BDCC19" w14:textId="77777777" w:rsidTr="00F37031">
        <w:trPr>
          <w:tblCellSpacing w:w="0" w:type="dxa"/>
        </w:trPr>
        <w:tc>
          <w:tcPr>
            <w:tcW w:w="0" w:type="auto"/>
            <w:vMerge/>
            <w:vAlign w:val="center"/>
          </w:tcPr>
          <w:p w14:paraId="7E8CCCC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A992BC9"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KM1M4BF0</w:t>
            </w:r>
          </w:p>
        </w:tc>
        <w:tc>
          <w:tcPr>
            <w:tcW w:w="0" w:type="auto"/>
            <w:vAlign w:val="center"/>
          </w:tcPr>
          <w:p w14:paraId="6131A618"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02K/G, KM1M4BF03K/G, KM1M4BF04K/G, KM1M4BF05G</w:t>
            </w:r>
          </w:p>
        </w:tc>
      </w:tr>
      <w:tr w:rsidR="00556D2A" w:rsidRPr="00F37031" w14:paraId="19D99B46" w14:textId="77777777" w:rsidTr="00F37031">
        <w:trPr>
          <w:tblCellSpacing w:w="0" w:type="dxa"/>
        </w:trPr>
        <w:tc>
          <w:tcPr>
            <w:tcW w:w="0" w:type="auto"/>
            <w:vMerge/>
            <w:vAlign w:val="center"/>
          </w:tcPr>
          <w:p w14:paraId="344BABB5"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56070350"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KM1M4BF5</w:t>
            </w:r>
          </w:p>
        </w:tc>
        <w:tc>
          <w:tcPr>
            <w:tcW w:w="0" w:type="auto"/>
            <w:vAlign w:val="center"/>
          </w:tcPr>
          <w:p w14:paraId="6616F59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KM1M4</w:t>
            </w:r>
            <w:r>
              <w:rPr>
                <w:rFonts w:ascii="Calibri" w:hAnsi="Calibri" w:cs="Calibri" w:hint="eastAsia"/>
                <w:color w:val="000000"/>
                <w:lang w:eastAsia="zh-TW"/>
              </w:rPr>
              <w:t>BF</w:t>
            </w:r>
            <w:r>
              <w:rPr>
                <w:rFonts w:ascii="Calibri" w:hAnsi="Calibri" w:cs="Calibri"/>
                <w:color w:val="000000"/>
              </w:rPr>
              <w:t>52K/G, KM1M4BF53K/G, KM1M4BF54K/G</w:t>
            </w:r>
          </w:p>
        </w:tc>
      </w:tr>
      <w:tr w:rsidR="00556D2A" w:rsidRPr="00F37031" w14:paraId="3272C360" w14:textId="77777777" w:rsidTr="00F37031">
        <w:trPr>
          <w:tblCellSpacing w:w="0" w:type="dxa"/>
        </w:trPr>
        <w:tc>
          <w:tcPr>
            <w:tcW w:w="1140" w:type="dxa"/>
            <w:vMerge w:val="restart"/>
            <w:vAlign w:val="center"/>
            <w:hideMark/>
          </w:tcPr>
          <w:p w14:paraId="4C267CFC"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M7 Family</w:t>
            </w:r>
          </w:p>
        </w:tc>
        <w:tc>
          <w:tcPr>
            <w:tcW w:w="1517" w:type="dxa"/>
            <w:vAlign w:val="center"/>
            <w:hideMark/>
          </w:tcPr>
          <w:p w14:paraId="7B959DF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KM1M7AF0</w:t>
            </w:r>
          </w:p>
        </w:tc>
        <w:tc>
          <w:tcPr>
            <w:tcW w:w="0" w:type="auto"/>
            <w:vAlign w:val="center"/>
            <w:hideMark/>
          </w:tcPr>
          <w:p w14:paraId="35DB20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KM1M7AF00N/M/K, KM1M7AF02N/M/K</w:t>
            </w:r>
          </w:p>
        </w:tc>
      </w:tr>
      <w:tr w:rsidR="00556D2A" w:rsidRPr="00F37031" w14:paraId="34727A0C" w14:textId="77777777" w:rsidTr="00F37031">
        <w:trPr>
          <w:tblCellSpacing w:w="0" w:type="dxa"/>
        </w:trPr>
        <w:tc>
          <w:tcPr>
            <w:tcW w:w="0" w:type="auto"/>
            <w:vMerge/>
            <w:vAlign w:val="center"/>
            <w:hideMark/>
          </w:tcPr>
          <w:p w14:paraId="77BE037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4F97613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KM1M7AF5</w:t>
            </w:r>
          </w:p>
        </w:tc>
        <w:tc>
          <w:tcPr>
            <w:tcW w:w="0" w:type="auto"/>
            <w:vAlign w:val="center"/>
            <w:hideMark/>
          </w:tcPr>
          <w:p w14:paraId="7D79605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KM1M7AF50N/M/K, KM1M7AF52N/M/K</w:t>
            </w:r>
          </w:p>
        </w:tc>
      </w:tr>
      <w:tr w:rsidR="00556D2A" w:rsidRPr="00F37031" w14:paraId="2739F303" w14:textId="77777777" w:rsidTr="00F37031">
        <w:trPr>
          <w:tblCellSpacing w:w="0" w:type="dxa"/>
        </w:trPr>
        <w:tc>
          <w:tcPr>
            <w:tcW w:w="0" w:type="auto"/>
            <w:vMerge/>
            <w:vAlign w:val="center"/>
            <w:hideMark/>
          </w:tcPr>
          <w:p w14:paraId="26C0E2E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50CE32ED"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KM1M7BF0</w:t>
            </w:r>
          </w:p>
        </w:tc>
        <w:tc>
          <w:tcPr>
            <w:tcW w:w="0" w:type="auto"/>
            <w:vAlign w:val="center"/>
            <w:hideMark/>
          </w:tcPr>
          <w:p w14:paraId="11849AF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lang w:eastAsia="zh-TW"/>
              </w:rPr>
              <w:t>KM1M7</w:t>
            </w:r>
            <w:r>
              <w:rPr>
                <w:rFonts w:ascii="Calibri" w:hAnsi="Calibri" w:cs="Calibri" w:hint="eastAsia"/>
                <w:lang w:eastAsia="zh-TW"/>
              </w:rPr>
              <w:t>B</w:t>
            </w:r>
            <w:r w:rsidRPr="00F37031">
              <w:rPr>
                <w:rFonts w:ascii="Calibri" w:hAnsi="Calibri" w:cs="Calibri"/>
                <w:lang w:eastAsia="zh-TW"/>
              </w:rPr>
              <w:t>F00N/M/K, KM1M7</w:t>
            </w:r>
            <w:r>
              <w:rPr>
                <w:rFonts w:ascii="Calibri" w:hAnsi="Calibri" w:cs="Calibri" w:hint="eastAsia"/>
                <w:lang w:eastAsia="zh-TW"/>
              </w:rPr>
              <w:t>B</w:t>
            </w:r>
            <w:r w:rsidRPr="00F37031">
              <w:rPr>
                <w:rFonts w:ascii="Calibri" w:hAnsi="Calibri" w:cs="Calibri"/>
                <w:lang w:eastAsia="zh-TW"/>
              </w:rPr>
              <w:t>F02N/M/K</w:t>
            </w:r>
          </w:p>
        </w:tc>
      </w:tr>
      <w:tr w:rsidR="00556D2A" w:rsidRPr="00F37031" w14:paraId="137E302C" w14:textId="77777777" w:rsidTr="00F37031">
        <w:trPr>
          <w:tblCellSpacing w:w="0" w:type="dxa"/>
        </w:trPr>
        <w:tc>
          <w:tcPr>
            <w:tcW w:w="0" w:type="auto"/>
            <w:vMerge/>
            <w:vAlign w:val="center"/>
          </w:tcPr>
          <w:p w14:paraId="752C8889"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487EF6C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KM1M7CF0</w:t>
            </w:r>
          </w:p>
        </w:tc>
        <w:tc>
          <w:tcPr>
            <w:tcW w:w="0" w:type="auto"/>
            <w:vAlign w:val="center"/>
          </w:tcPr>
          <w:p w14:paraId="49CE8983"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KM1M7CF03N/K, KM1M7CF04N/K, KM1M7CF05N/K, KM1M7CF06N/K</w:t>
            </w:r>
          </w:p>
        </w:tc>
      </w:tr>
      <w:tr w:rsidR="00556D2A" w:rsidRPr="00F37031" w14:paraId="4CBC9B6E" w14:textId="77777777" w:rsidTr="00F37031">
        <w:trPr>
          <w:tblCellSpacing w:w="0" w:type="dxa"/>
        </w:trPr>
        <w:tc>
          <w:tcPr>
            <w:tcW w:w="0" w:type="auto"/>
            <w:vMerge/>
            <w:vAlign w:val="center"/>
          </w:tcPr>
          <w:p w14:paraId="6B0AC9B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17E896F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KM1M7CF1</w:t>
            </w:r>
          </w:p>
        </w:tc>
        <w:tc>
          <w:tcPr>
            <w:tcW w:w="0" w:type="auto"/>
            <w:vAlign w:val="center"/>
          </w:tcPr>
          <w:p w14:paraId="50F471BF" w14:textId="77777777" w:rsidR="00556D2A"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KM1M7CF13N/K, KM1M7CF14N/K, KM1M7CF15N/K, KM1M7CF16N/K</w:t>
            </w:r>
          </w:p>
        </w:tc>
      </w:tr>
      <w:tr w:rsidR="00556D2A" w:rsidRPr="00F37031" w14:paraId="484D4F8D" w14:textId="77777777" w:rsidTr="00BA1C40">
        <w:trPr>
          <w:tblCellSpacing w:w="0" w:type="dxa"/>
        </w:trPr>
        <w:tc>
          <w:tcPr>
            <w:tcW w:w="1140" w:type="dxa"/>
            <w:vMerge w:val="restart"/>
            <w:vAlign w:val="center"/>
            <w:hideMark/>
          </w:tcPr>
          <w:p w14:paraId="7AA3AC2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sidRPr="00F37031">
              <w:rPr>
                <w:rFonts w:ascii="Calibri" w:hAnsi="Calibri" w:cs="Calibri"/>
                <w:b/>
                <w:bCs/>
                <w:lang w:eastAsia="zh-TW"/>
              </w:rPr>
              <w:t>NuMicro</w:t>
            </w:r>
            <w:proofErr w:type="spellEnd"/>
            <w:r w:rsidRPr="00F37031">
              <w:rPr>
                <w:rFonts w:ascii="Calibri" w:hAnsi="Calibri" w:cs="Calibri"/>
                <w:b/>
                <w:bCs/>
                <w:lang w:eastAsia="zh-TW"/>
              </w:rPr>
              <w:t>® A35 Family</w:t>
            </w:r>
          </w:p>
        </w:tc>
        <w:tc>
          <w:tcPr>
            <w:tcW w:w="1517" w:type="dxa"/>
            <w:vAlign w:val="center"/>
          </w:tcPr>
          <w:p w14:paraId="740FD178" w14:textId="3E4BFB13"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Pr>
                <w:rFonts w:ascii="Calibri" w:hAnsi="Calibri" w:cs="Calibri"/>
                <w:b/>
                <w:bCs/>
              </w:rPr>
              <w:t>MA35D0</w:t>
            </w:r>
          </w:p>
        </w:tc>
        <w:tc>
          <w:tcPr>
            <w:tcW w:w="0" w:type="auto"/>
            <w:vAlign w:val="center"/>
          </w:tcPr>
          <w:p w14:paraId="1DE3D41E" w14:textId="5A9BF73B"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MA35D03F864C, MA35D03F764C</w:t>
            </w:r>
            <w:r w:rsidR="00165DDD" w:rsidRPr="00165DDD">
              <w:rPr>
                <w:rFonts w:ascii="Calibri" w:hAnsi="Calibri" w:cs="Calibri"/>
              </w:rPr>
              <w:t>, MA35D03FH64C, MA35D03FI64C, MA35D03FJ64C</w:t>
            </w:r>
          </w:p>
        </w:tc>
      </w:tr>
      <w:tr w:rsidR="00556D2A" w:rsidRPr="00F37031" w14:paraId="5CF5C3AE" w14:textId="77777777" w:rsidTr="00F37031">
        <w:trPr>
          <w:tblCellSpacing w:w="0" w:type="dxa"/>
        </w:trPr>
        <w:tc>
          <w:tcPr>
            <w:tcW w:w="1140" w:type="dxa"/>
            <w:vMerge/>
            <w:vAlign w:val="center"/>
          </w:tcPr>
          <w:p w14:paraId="55B7F44E"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0D2438D1" w14:textId="176A5216"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sidRPr="00F37031">
              <w:rPr>
                <w:rFonts w:ascii="Calibri" w:hAnsi="Calibri" w:cs="Calibri"/>
                <w:b/>
                <w:bCs/>
                <w:lang w:eastAsia="zh-TW"/>
              </w:rPr>
              <w:t>MA35D1</w:t>
            </w:r>
          </w:p>
        </w:tc>
        <w:tc>
          <w:tcPr>
            <w:tcW w:w="0" w:type="auto"/>
            <w:vAlign w:val="center"/>
          </w:tcPr>
          <w:p w14:paraId="41A473A8" w14:textId="4BD3E526"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 xml:space="preserve">MA35D16F787C, </w:t>
            </w:r>
            <w:r w:rsidRPr="00966A0B">
              <w:rPr>
                <w:rFonts w:ascii="Calibri" w:hAnsi="Calibri" w:cs="Calibri"/>
                <w:lang w:eastAsia="zh-TW"/>
              </w:rPr>
              <w:t>MA35D16F887C</w:t>
            </w:r>
            <w:r>
              <w:rPr>
                <w:rFonts w:ascii="Calibri" w:hAnsi="Calibri" w:cs="Calibri" w:hint="eastAsia"/>
                <w:lang w:eastAsia="zh-TW"/>
              </w:rPr>
              <w:t xml:space="preserve">, </w:t>
            </w:r>
            <w:r w:rsidRPr="00F37031">
              <w:rPr>
                <w:rFonts w:ascii="Calibri" w:hAnsi="Calibri" w:cs="Calibri"/>
                <w:lang w:eastAsia="zh-TW"/>
              </w:rPr>
              <w:t>MA35D16F987C, MA35D16A887</w:t>
            </w:r>
            <w:proofErr w:type="gramStart"/>
            <w:r w:rsidRPr="00F37031">
              <w:rPr>
                <w:rFonts w:ascii="Calibri" w:hAnsi="Calibri" w:cs="Calibri"/>
                <w:lang w:eastAsia="zh-TW"/>
              </w:rPr>
              <w:t>C,</w:t>
            </w:r>
            <w:r w:rsidR="009279BD">
              <w:rPr>
                <w:rFonts w:ascii="Calibri" w:hAnsi="Calibri" w:cs="Calibri"/>
                <w:lang w:eastAsia="zh-TW"/>
              </w:rPr>
              <w:t xml:space="preserve"> </w:t>
            </w:r>
            <w:r w:rsidRPr="00F37031">
              <w:rPr>
                <w:rFonts w:ascii="Calibri" w:hAnsi="Calibri" w:cs="Calibri"/>
                <w:lang w:eastAsia="zh-TW"/>
              </w:rPr>
              <w:t xml:space="preserve"> </w:t>
            </w:r>
            <w:r w:rsidR="009279BD" w:rsidRPr="009279BD">
              <w:rPr>
                <w:rFonts w:ascii="Calibri" w:hAnsi="Calibri" w:cs="Calibri"/>
                <w:lang w:eastAsia="zh-TW"/>
              </w:rPr>
              <w:t>MA</w:t>
            </w:r>
            <w:proofErr w:type="gramEnd"/>
            <w:r w:rsidR="009279BD" w:rsidRPr="009279BD">
              <w:rPr>
                <w:rFonts w:ascii="Calibri" w:hAnsi="Calibri" w:cs="Calibri"/>
                <w:lang w:eastAsia="zh-TW"/>
              </w:rPr>
              <w:t>35D16AH87C</w:t>
            </w:r>
            <w:r w:rsidR="009279BD">
              <w:rPr>
                <w:rFonts w:ascii="Calibri" w:hAnsi="Calibri" w:cs="Calibri"/>
                <w:lang w:eastAsia="zh-TW"/>
              </w:rPr>
              <w:t xml:space="preserve">, </w:t>
            </w:r>
            <w:r w:rsidR="009279BD" w:rsidRPr="009279BD">
              <w:rPr>
                <w:rFonts w:ascii="Calibri" w:hAnsi="Calibri" w:cs="Calibri"/>
                <w:lang w:eastAsia="zh-TW"/>
              </w:rPr>
              <w:t>MA35D16AI87C</w:t>
            </w:r>
            <w:r w:rsidR="009279BD">
              <w:rPr>
                <w:rFonts w:ascii="Calibri" w:hAnsi="Calibri" w:cs="Calibri"/>
                <w:lang w:eastAsia="zh-TW"/>
              </w:rPr>
              <w:t>,</w:t>
            </w:r>
            <w:r w:rsidR="009279BD" w:rsidRPr="009279BD">
              <w:rPr>
                <w:rFonts w:ascii="Calibri" w:hAnsi="Calibri" w:cs="Calibri"/>
                <w:lang w:eastAsia="zh-TW"/>
              </w:rPr>
              <w:t xml:space="preserve"> MA35D16AJ87C</w:t>
            </w:r>
            <w:r w:rsidR="009279BD">
              <w:rPr>
                <w:rFonts w:ascii="Calibri" w:hAnsi="Calibri" w:cs="Calibri"/>
                <w:lang w:eastAsia="zh-TW"/>
              </w:rPr>
              <w:t xml:space="preserve">, </w:t>
            </w:r>
            <w:r w:rsidRPr="00F37031">
              <w:rPr>
                <w:rFonts w:ascii="Calibri" w:hAnsi="Calibri" w:cs="Calibri"/>
                <w:lang w:eastAsia="zh-TW"/>
              </w:rPr>
              <w:t>MA35D16A087C</w:t>
            </w:r>
          </w:p>
        </w:tc>
      </w:tr>
      <w:tr w:rsidR="00556D2A" w:rsidRPr="00F37031" w14:paraId="32A84119" w14:textId="77777777" w:rsidTr="00F37031">
        <w:trPr>
          <w:tblCellSpacing w:w="0" w:type="dxa"/>
        </w:trPr>
        <w:tc>
          <w:tcPr>
            <w:tcW w:w="1140" w:type="dxa"/>
            <w:vMerge/>
            <w:vAlign w:val="center"/>
          </w:tcPr>
          <w:p w14:paraId="5100D9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
        </w:tc>
        <w:tc>
          <w:tcPr>
            <w:tcW w:w="1517" w:type="dxa"/>
            <w:vAlign w:val="center"/>
          </w:tcPr>
          <w:p w14:paraId="28A8C5EF" w14:textId="4D51F6F9"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rPr>
              <w:t>MA35H0</w:t>
            </w:r>
          </w:p>
        </w:tc>
        <w:tc>
          <w:tcPr>
            <w:tcW w:w="0" w:type="auto"/>
            <w:vAlign w:val="center"/>
          </w:tcPr>
          <w:p w14:paraId="6DBE2542" w14:textId="50C69AAC"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MA35H04F764C</w:t>
            </w:r>
            <w:r w:rsidR="00165DDD" w:rsidRPr="00165DDD">
              <w:rPr>
                <w:rFonts w:ascii="Calibri" w:hAnsi="Calibri" w:cs="Calibri"/>
              </w:rPr>
              <w:t>, MA35H04FH64C, MA35H04FI64C, MA35H04FJ64C</w:t>
            </w:r>
          </w:p>
        </w:tc>
      </w:tr>
      <w:tr w:rsidR="00556D2A" w:rsidRPr="00F37031" w14:paraId="4B3A1330" w14:textId="77777777" w:rsidTr="00F37031">
        <w:trPr>
          <w:tblCellSpacing w:w="0" w:type="dxa"/>
        </w:trPr>
        <w:tc>
          <w:tcPr>
            <w:tcW w:w="1140" w:type="dxa"/>
            <w:vAlign w:val="center"/>
          </w:tcPr>
          <w:p w14:paraId="01E7A6CA" w14:textId="04AADB0D" w:rsidR="00556D2A" w:rsidRPr="00487781" w:rsidRDefault="00556D2A" w:rsidP="00556D2A">
            <w:pPr>
              <w:widowControl/>
              <w:overflowPunct/>
              <w:autoSpaceDE/>
              <w:autoSpaceDN/>
              <w:adjustRightInd/>
              <w:snapToGrid/>
              <w:spacing w:before="80" w:after="80"/>
              <w:jc w:val="center"/>
              <w:textAlignment w:val="auto"/>
              <w:rPr>
                <w:rFonts w:ascii="Calibri" w:hAnsi="Calibri" w:cs="Calibri"/>
                <w:lang w:eastAsia="zh-TW"/>
              </w:rPr>
            </w:pPr>
            <w:proofErr w:type="spellStart"/>
            <w:r>
              <w:rPr>
                <w:rFonts w:ascii="Calibri" w:hAnsi="Calibri" w:cs="Calibri"/>
                <w:b/>
                <w:bCs/>
              </w:rPr>
              <w:t>NuMicro</w:t>
            </w:r>
            <w:proofErr w:type="spellEnd"/>
            <w:r>
              <w:rPr>
                <w:rFonts w:ascii="Calibri" w:hAnsi="Calibri" w:cs="Calibri"/>
                <w:b/>
                <w:bCs/>
              </w:rPr>
              <w:t>® M55 Family</w:t>
            </w:r>
          </w:p>
        </w:tc>
        <w:tc>
          <w:tcPr>
            <w:tcW w:w="1517" w:type="dxa"/>
            <w:vAlign w:val="center"/>
          </w:tcPr>
          <w:p w14:paraId="2EF647D6" w14:textId="3A315895" w:rsidR="00556D2A" w:rsidRDefault="00556D2A" w:rsidP="00556D2A">
            <w:pPr>
              <w:widowControl/>
              <w:overflowPunct/>
              <w:autoSpaceDE/>
              <w:autoSpaceDN/>
              <w:adjustRightInd/>
              <w:snapToGrid/>
              <w:spacing w:before="80" w:after="80"/>
              <w:jc w:val="center"/>
              <w:textAlignment w:val="auto"/>
              <w:rPr>
                <w:rFonts w:ascii="Calibri" w:hAnsi="Calibri" w:cs="Calibri"/>
                <w:b/>
                <w:bCs/>
              </w:rPr>
            </w:pPr>
            <w:r>
              <w:rPr>
                <w:rFonts w:ascii="Calibri" w:hAnsi="Calibri" w:cs="Calibri"/>
                <w:b/>
                <w:bCs/>
                <w:color w:val="000000"/>
              </w:rPr>
              <w:t>M55M1</w:t>
            </w:r>
          </w:p>
        </w:tc>
        <w:tc>
          <w:tcPr>
            <w:tcW w:w="0" w:type="auto"/>
            <w:vAlign w:val="center"/>
          </w:tcPr>
          <w:p w14:paraId="392E95EA" w14:textId="00FA6ADA" w:rsidR="00556D2A" w:rsidRDefault="00556D2A" w:rsidP="00556D2A">
            <w:pPr>
              <w:widowControl/>
              <w:overflowPunct/>
              <w:autoSpaceDE/>
              <w:autoSpaceDN/>
              <w:adjustRightInd/>
              <w:snapToGrid/>
              <w:spacing w:before="80" w:after="80"/>
              <w:jc w:val="left"/>
              <w:textAlignment w:val="auto"/>
              <w:rPr>
                <w:rFonts w:ascii="Calibri" w:hAnsi="Calibri" w:cs="Calibri"/>
              </w:rPr>
            </w:pPr>
            <w:r>
              <w:rPr>
                <w:rFonts w:ascii="Calibri" w:hAnsi="Calibri" w:cs="Calibri"/>
                <w:color w:val="000000"/>
              </w:rPr>
              <w:t>M55M1H2ES</w:t>
            </w:r>
          </w:p>
        </w:tc>
      </w:tr>
      <w:tr w:rsidR="00556D2A" w:rsidRPr="00F37031" w14:paraId="6758FF0E" w14:textId="77777777" w:rsidTr="00F37031">
        <w:trPr>
          <w:tblCellSpacing w:w="0" w:type="dxa"/>
        </w:trPr>
        <w:tc>
          <w:tcPr>
            <w:tcW w:w="1140" w:type="dxa"/>
            <w:vMerge w:val="restart"/>
            <w:vAlign w:val="center"/>
          </w:tcPr>
          <w:p w14:paraId="58F1A718"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proofErr w:type="spellStart"/>
            <w:r>
              <w:rPr>
                <w:rFonts w:ascii="Calibri" w:hAnsi="Calibri" w:cs="Calibri"/>
                <w:b/>
                <w:bCs/>
                <w:color w:val="000000"/>
              </w:rPr>
              <w:t>NuMicro</w:t>
            </w:r>
            <w:proofErr w:type="spellEnd"/>
            <w:r>
              <w:rPr>
                <w:rFonts w:ascii="Calibri" w:hAnsi="Calibri" w:cs="Calibri"/>
                <w:b/>
                <w:bCs/>
                <w:color w:val="000000"/>
              </w:rPr>
              <w:t>® ARM9 Family</w:t>
            </w:r>
          </w:p>
        </w:tc>
        <w:tc>
          <w:tcPr>
            <w:tcW w:w="1517" w:type="dxa"/>
            <w:vAlign w:val="center"/>
          </w:tcPr>
          <w:p w14:paraId="49A4198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N9H30</w:t>
            </w:r>
          </w:p>
        </w:tc>
        <w:tc>
          <w:tcPr>
            <w:tcW w:w="0" w:type="auto"/>
            <w:vAlign w:val="center"/>
          </w:tcPr>
          <w:p w14:paraId="37738F9B"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N9H30K41IEC, N9H30K63IEC, N9H30F51IEC, N9H30F63IEC, N9H30F71IEC</w:t>
            </w:r>
          </w:p>
        </w:tc>
      </w:tr>
      <w:tr w:rsidR="00556D2A" w:rsidRPr="00F37031" w14:paraId="708BA8DF" w14:textId="77777777" w:rsidTr="00F37031">
        <w:trPr>
          <w:tblCellSpacing w:w="0" w:type="dxa"/>
        </w:trPr>
        <w:tc>
          <w:tcPr>
            <w:tcW w:w="1140" w:type="dxa"/>
            <w:vMerge/>
            <w:vAlign w:val="center"/>
          </w:tcPr>
          <w:p w14:paraId="430C8B6D"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534DBAE0" w14:textId="73F60331"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r>
              <w:rPr>
                <w:rFonts w:ascii="Calibri" w:hAnsi="Calibri" w:cs="Calibri"/>
                <w:b/>
                <w:bCs/>
                <w:color w:val="000000"/>
              </w:rPr>
              <w:t>N9H30K63IIM</w:t>
            </w:r>
          </w:p>
        </w:tc>
        <w:tc>
          <w:tcPr>
            <w:tcW w:w="0" w:type="auto"/>
            <w:vAlign w:val="center"/>
          </w:tcPr>
          <w:p w14:paraId="6807065A" w14:textId="6CFDBD20" w:rsidR="00556D2A" w:rsidRDefault="00556D2A" w:rsidP="00556D2A">
            <w:pPr>
              <w:widowControl/>
              <w:overflowPunct/>
              <w:autoSpaceDE/>
              <w:autoSpaceDN/>
              <w:adjustRightInd/>
              <w:snapToGrid/>
              <w:spacing w:before="80" w:after="80"/>
              <w:jc w:val="left"/>
              <w:textAlignment w:val="auto"/>
              <w:rPr>
                <w:rFonts w:ascii="Calibri" w:hAnsi="Calibri" w:cs="Calibri"/>
                <w:color w:val="000000"/>
              </w:rPr>
            </w:pPr>
            <w:r>
              <w:rPr>
                <w:rFonts w:ascii="Calibri" w:hAnsi="Calibri" w:cs="Calibri"/>
                <w:color w:val="000000"/>
              </w:rPr>
              <w:t>N9H30K63IIM</w:t>
            </w:r>
          </w:p>
        </w:tc>
      </w:tr>
      <w:tr w:rsidR="00556D2A" w:rsidRPr="00F37031" w14:paraId="0DC892E0" w14:textId="77777777" w:rsidTr="00F37031">
        <w:trPr>
          <w:tblCellSpacing w:w="0" w:type="dxa"/>
        </w:trPr>
        <w:tc>
          <w:tcPr>
            <w:tcW w:w="1140" w:type="dxa"/>
            <w:vMerge/>
            <w:vAlign w:val="center"/>
          </w:tcPr>
          <w:p w14:paraId="5C3D9C71"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42A78B8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NUC970</w:t>
            </w:r>
          </w:p>
        </w:tc>
        <w:tc>
          <w:tcPr>
            <w:tcW w:w="0" w:type="auto"/>
            <w:vAlign w:val="center"/>
          </w:tcPr>
          <w:p w14:paraId="30A03972" w14:textId="77777777" w:rsidR="00556D2A" w:rsidRPr="001D6AE6"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rPr>
              <w:t>NUC972DF63YC, NUC972DF71YC, NUC975DK63YC, NUC976DK63YC, NUC977DK63YC</w:t>
            </w:r>
          </w:p>
        </w:tc>
      </w:tr>
      <w:tr w:rsidR="00556D2A" w:rsidRPr="00F37031" w14:paraId="5A156128" w14:textId="77777777" w:rsidTr="00F37031">
        <w:trPr>
          <w:tblCellSpacing w:w="0" w:type="dxa"/>
        </w:trPr>
        <w:tc>
          <w:tcPr>
            <w:tcW w:w="1140" w:type="dxa"/>
            <w:vMerge/>
            <w:vAlign w:val="center"/>
          </w:tcPr>
          <w:p w14:paraId="62B74149" w14:textId="77777777" w:rsidR="00556D2A" w:rsidRDefault="00556D2A" w:rsidP="00556D2A">
            <w:pPr>
              <w:widowControl/>
              <w:overflowPunct/>
              <w:autoSpaceDE/>
              <w:autoSpaceDN/>
              <w:adjustRightInd/>
              <w:snapToGrid/>
              <w:spacing w:before="80" w:after="80"/>
              <w:jc w:val="center"/>
              <w:textAlignment w:val="auto"/>
              <w:rPr>
                <w:rFonts w:ascii="Calibri" w:hAnsi="Calibri" w:cs="Calibri"/>
                <w:b/>
                <w:bCs/>
                <w:color w:val="000000"/>
              </w:rPr>
            </w:pPr>
          </w:p>
        </w:tc>
        <w:tc>
          <w:tcPr>
            <w:tcW w:w="1517" w:type="dxa"/>
            <w:vAlign w:val="center"/>
          </w:tcPr>
          <w:p w14:paraId="2B508A47"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b/>
                <w:bCs/>
                <w:color w:val="000000"/>
              </w:rPr>
              <w:t>NUC980</w:t>
            </w:r>
          </w:p>
        </w:tc>
        <w:tc>
          <w:tcPr>
            <w:tcW w:w="0" w:type="auto"/>
            <w:vAlign w:val="center"/>
          </w:tcPr>
          <w:p w14:paraId="4BD589D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Pr>
                <w:rFonts w:ascii="Calibri" w:hAnsi="Calibri" w:cs="Calibri"/>
                <w:color w:val="000000"/>
              </w:rPr>
              <w:t>NUC980DR63YC, NUC980DK63YC, NUC980DK71YC, NUC980DF63YC, NUC980DF71YC</w:t>
            </w:r>
          </w:p>
        </w:tc>
      </w:tr>
      <w:tr w:rsidR="00556D2A" w:rsidRPr="00F37031" w14:paraId="4939B3B5" w14:textId="77777777" w:rsidTr="00F37031">
        <w:trPr>
          <w:tblCellSpacing w:w="0" w:type="dxa"/>
        </w:trPr>
        <w:tc>
          <w:tcPr>
            <w:tcW w:w="1140" w:type="dxa"/>
            <w:vMerge w:val="restart"/>
            <w:vAlign w:val="center"/>
            <w:hideMark/>
          </w:tcPr>
          <w:p w14:paraId="013D1EE4"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Motor Control</w:t>
            </w:r>
          </w:p>
        </w:tc>
        <w:tc>
          <w:tcPr>
            <w:tcW w:w="1517" w:type="dxa"/>
            <w:vAlign w:val="center"/>
            <w:hideMark/>
          </w:tcPr>
          <w:p w14:paraId="20D6BEC3"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NM1120AE</w:t>
            </w:r>
          </w:p>
        </w:tc>
        <w:tc>
          <w:tcPr>
            <w:tcW w:w="0" w:type="auto"/>
            <w:vAlign w:val="center"/>
            <w:hideMark/>
          </w:tcPr>
          <w:p w14:paraId="6960FF94"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NM1120FC1AE, NM1120EC1AE, NM1120XC1AE, NM1120TC1AE, NM1120ZC1AE, NM1120FB0AE, NM1120EB0AE, NM1120XB0AE, NM1120TB0AE, NM1120ZB0AE</w:t>
            </w:r>
          </w:p>
        </w:tc>
      </w:tr>
      <w:tr w:rsidR="00556D2A" w:rsidRPr="00F37031" w14:paraId="2BE953AD" w14:textId="77777777" w:rsidTr="00F37031">
        <w:trPr>
          <w:tblCellSpacing w:w="0" w:type="dxa"/>
        </w:trPr>
        <w:tc>
          <w:tcPr>
            <w:tcW w:w="0" w:type="auto"/>
            <w:vMerge/>
            <w:vAlign w:val="center"/>
            <w:hideMark/>
          </w:tcPr>
          <w:p w14:paraId="45B00E4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0E21A13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NM1200AE</w:t>
            </w:r>
          </w:p>
        </w:tc>
        <w:tc>
          <w:tcPr>
            <w:tcW w:w="0" w:type="auto"/>
            <w:vAlign w:val="center"/>
            <w:hideMark/>
          </w:tcPr>
          <w:p w14:paraId="3B32EE36"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NM1100FAAE, NM1100FBAE, NM1100XAAE, NM1100XBAE, NM1200LAAE, NM1200LBAE, NM1200TAAE, NM1200TBAE</w:t>
            </w:r>
          </w:p>
        </w:tc>
      </w:tr>
      <w:tr w:rsidR="00556D2A" w:rsidRPr="00F37031" w14:paraId="2DC3BECE" w14:textId="77777777" w:rsidTr="00F37031">
        <w:trPr>
          <w:tblCellSpacing w:w="0" w:type="dxa"/>
        </w:trPr>
        <w:tc>
          <w:tcPr>
            <w:tcW w:w="0" w:type="auto"/>
            <w:vMerge/>
            <w:vAlign w:val="center"/>
            <w:hideMark/>
          </w:tcPr>
          <w:p w14:paraId="313BE752"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6225F59A"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NM1500AE</w:t>
            </w:r>
          </w:p>
        </w:tc>
        <w:tc>
          <w:tcPr>
            <w:tcW w:w="0" w:type="auto"/>
            <w:vAlign w:val="center"/>
            <w:hideMark/>
          </w:tcPr>
          <w:p w14:paraId="654BF35A"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NM1510LB1AE, NM1510LC1AE, NM1520LC2AE, NM1520LD2AE, NM1520RC2AE, NM1520RD2AE, NM1530VD3AE, NM1530VE3AE</w:t>
            </w:r>
          </w:p>
        </w:tc>
      </w:tr>
      <w:tr w:rsidR="00556D2A" w:rsidRPr="00F37031" w14:paraId="7DFF9260" w14:textId="77777777" w:rsidTr="00F37031">
        <w:trPr>
          <w:tblCellSpacing w:w="0" w:type="dxa"/>
        </w:trPr>
        <w:tc>
          <w:tcPr>
            <w:tcW w:w="1140" w:type="dxa"/>
            <w:vMerge w:val="restart"/>
            <w:vAlign w:val="center"/>
            <w:hideMark/>
          </w:tcPr>
          <w:p w14:paraId="497BA90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 xml:space="preserve">Audio </w:t>
            </w:r>
            <w:proofErr w:type="spellStart"/>
            <w:r w:rsidRPr="00F37031">
              <w:rPr>
                <w:rFonts w:ascii="Calibri" w:hAnsi="Calibri" w:cs="Calibri"/>
                <w:b/>
                <w:bCs/>
                <w:lang w:eastAsia="zh-TW"/>
              </w:rPr>
              <w:t>ChipCorder</w:t>
            </w:r>
            <w:proofErr w:type="spellEnd"/>
          </w:p>
        </w:tc>
        <w:tc>
          <w:tcPr>
            <w:tcW w:w="1517" w:type="dxa"/>
            <w:vAlign w:val="center"/>
            <w:hideMark/>
          </w:tcPr>
          <w:p w14:paraId="281009E5"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ISD9100</w:t>
            </w:r>
          </w:p>
        </w:tc>
        <w:tc>
          <w:tcPr>
            <w:tcW w:w="0" w:type="auto"/>
            <w:vAlign w:val="center"/>
            <w:hideMark/>
          </w:tcPr>
          <w:p w14:paraId="0A58714F"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I9160FI, I9160VFI</w:t>
            </w:r>
          </w:p>
        </w:tc>
      </w:tr>
      <w:tr w:rsidR="00556D2A" w:rsidRPr="00F37031" w14:paraId="3C48D19A" w14:textId="77777777" w:rsidTr="00F37031">
        <w:trPr>
          <w:tblCellSpacing w:w="0" w:type="dxa"/>
        </w:trPr>
        <w:tc>
          <w:tcPr>
            <w:tcW w:w="0" w:type="auto"/>
            <w:vMerge/>
            <w:vAlign w:val="center"/>
            <w:hideMark/>
          </w:tcPr>
          <w:p w14:paraId="509F734C"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hideMark/>
          </w:tcPr>
          <w:p w14:paraId="1016FF5B" w14:textId="77777777" w:rsidR="00556D2A" w:rsidRPr="00F37031" w:rsidRDefault="00556D2A" w:rsidP="00556D2A">
            <w:pPr>
              <w:widowControl/>
              <w:overflowPunct/>
              <w:autoSpaceDE/>
              <w:autoSpaceDN/>
              <w:adjustRightInd/>
              <w:snapToGrid/>
              <w:spacing w:before="80" w:after="80"/>
              <w:jc w:val="center"/>
              <w:textAlignment w:val="auto"/>
              <w:rPr>
                <w:rFonts w:ascii="Calibri" w:hAnsi="Calibri" w:cs="Calibri"/>
                <w:lang w:eastAsia="zh-TW"/>
              </w:rPr>
            </w:pPr>
            <w:r w:rsidRPr="00F37031">
              <w:rPr>
                <w:rFonts w:ascii="Calibri" w:hAnsi="Calibri" w:cs="Calibri"/>
                <w:b/>
                <w:bCs/>
                <w:lang w:eastAsia="zh-TW"/>
              </w:rPr>
              <w:t>ISD9300</w:t>
            </w:r>
          </w:p>
        </w:tc>
        <w:tc>
          <w:tcPr>
            <w:tcW w:w="0" w:type="auto"/>
            <w:vAlign w:val="center"/>
            <w:hideMark/>
          </w:tcPr>
          <w:p w14:paraId="5D4F0A3E" w14:textId="77777777" w:rsidR="00556D2A" w:rsidRPr="00F37031" w:rsidRDefault="00556D2A" w:rsidP="00556D2A">
            <w:pPr>
              <w:widowControl/>
              <w:overflowPunct/>
              <w:autoSpaceDE/>
              <w:autoSpaceDN/>
              <w:adjustRightInd/>
              <w:snapToGrid/>
              <w:spacing w:before="80" w:after="80"/>
              <w:jc w:val="left"/>
              <w:textAlignment w:val="auto"/>
              <w:rPr>
                <w:rFonts w:ascii="Calibri" w:hAnsi="Calibri" w:cs="Calibri"/>
                <w:lang w:eastAsia="zh-TW"/>
              </w:rPr>
            </w:pPr>
            <w:r w:rsidRPr="00F37031">
              <w:rPr>
                <w:rFonts w:ascii="Calibri" w:hAnsi="Calibri" w:cs="Calibri"/>
                <w:lang w:eastAsia="zh-TW"/>
              </w:rPr>
              <w:t>I9361RI, I9361VRI</w:t>
            </w:r>
          </w:p>
        </w:tc>
      </w:tr>
      <w:tr w:rsidR="00165DDD" w:rsidRPr="00F37031" w14:paraId="03C9B803" w14:textId="77777777" w:rsidTr="00F37031">
        <w:trPr>
          <w:tblCellSpacing w:w="0" w:type="dxa"/>
        </w:trPr>
        <w:tc>
          <w:tcPr>
            <w:tcW w:w="0" w:type="auto"/>
            <w:vAlign w:val="center"/>
          </w:tcPr>
          <w:p w14:paraId="1B49CC77" w14:textId="77777777" w:rsidR="00165DDD" w:rsidRPr="00F37031" w:rsidRDefault="00165DDD" w:rsidP="00556D2A">
            <w:pPr>
              <w:widowControl/>
              <w:overflowPunct/>
              <w:autoSpaceDE/>
              <w:autoSpaceDN/>
              <w:adjustRightInd/>
              <w:snapToGrid/>
              <w:spacing w:before="80" w:after="80"/>
              <w:jc w:val="left"/>
              <w:textAlignment w:val="auto"/>
              <w:rPr>
                <w:rFonts w:ascii="Calibri" w:hAnsi="Calibri" w:cs="Calibri"/>
                <w:lang w:eastAsia="zh-TW"/>
              </w:rPr>
            </w:pPr>
          </w:p>
        </w:tc>
        <w:tc>
          <w:tcPr>
            <w:tcW w:w="1517" w:type="dxa"/>
            <w:vAlign w:val="center"/>
          </w:tcPr>
          <w:p w14:paraId="79359F4F" w14:textId="39024153" w:rsidR="00165DDD" w:rsidRPr="00F37031" w:rsidRDefault="00165DDD" w:rsidP="00556D2A">
            <w:pPr>
              <w:widowControl/>
              <w:overflowPunct/>
              <w:autoSpaceDE/>
              <w:autoSpaceDN/>
              <w:adjustRightInd/>
              <w:snapToGrid/>
              <w:spacing w:before="80" w:after="80"/>
              <w:jc w:val="center"/>
              <w:textAlignment w:val="auto"/>
              <w:rPr>
                <w:rFonts w:ascii="Calibri" w:hAnsi="Calibri" w:cs="Calibri"/>
                <w:b/>
                <w:bCs/>
                <w:lang w:eastAsia="zh-TW"/>
              </w:rPr>
            </w:pPr>
            <w:r>
              <w:rPr>
                <w:rFonts w:ascii="Calibri" w:hAnsi="Calibri" w:cs="Calibri" w:hint="eastAsia"/>
                <w:b/>
                <w:bCs/>
                <w:lang w:eastAsia="zh-TW"/>
              </w:rPr>
              <w:t>CM1003</w:t>
            </w:r>
          </w:p>
        </w:tc>
        <w:tc>
          <w:tcPr>
            <w:tcW w:w="0" w:type="auto"/>
            <w:vAlign w:val="center"/>
          </w:tcPr>
          <w:p w14:paraId="192D8EBD" w14:textId="498879D9" w:rsidR="00165DDD" w:rsidRPr="00F37031" w:rsidRDefault="00165DDD" w:rsidP="00556D2A">
            <w:pPr>
              <w:widowControl/>
              <w:overflowPunct/>
              <w:autoSpaceDE/>
              <w:autoSpaceDN/>
              <w:adjustRightInd/>
              <w:snapToGrid/>
              <w:spacing w:before="80" w:after="80"/>
              <w:jc w:val="left"/>
              <w:textAlignment w:val="auto"/>
              <w:rPr>
                <w:rFonts w:ascii="Calibri" w:hAnsi="Calibri" w:cs="Calibri"/>
                <w:lang w:eastAsia="zh-TW"/>
              </w:rPr>
            </w:pPr>
            <w:r w:rsidRPr="00165DDD">
              <w:rPr>
                <w:rFonts w:ascii="Calibri" w:hAnsi="Calibri" w:cs="Calibri"/>
                <w:lang w:eastAsia="zh-TW"/>
              </w:rPr>
              <w:t>CM1003BF2AE, CM1003BF3AE, CM1003CF2AE, CM1003CF3AE</w:t>
            </w:r>
          </w:p>
        </w:tc>
      </w:tr>
    </w:tbl>
    <w:p w14:paraId="509DDC0F" w14:textId="77777777" w:rsidR="00F37031" w:rsidRPr="00EC558F" w:rsidRDefault="00F37031" w:rsidP="00F175B6"/>
    <w:p w14:paraId="5310007E" w14:textId="77777777" w:rsidR="00D91809" w:rsidRDefault="00ED5FF3" w:rsidP="00D91809">
      <w:pPr>
        <w:pStyle w:val="1"/>
        <w:tabs>
          <w:tab w:val="clear" w:pos="431"/>
          <w:tab w:val="left" w:pos="397"/>
        </w:tabs>
        <w:spacing w:before="120" w:after="120"/>
        <w:ind w:left="0" w:firstLine="0"/>
        <w:rPr>
          <w:rFonts w:asciiTheme="minorHAnsi" w:hAnsiTheme="minorHAnsi" w:cstheme="minorHAnsi"/>
          <w:caps w:val="0"/>
          <w:noProof/>
        </w:rPr>
      </w:pP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Start w:id="236" w:name="_Toc9969740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asciiTheme="minorHAnsi" w:hAnsiTheme="minorHAnsi" w:cstheme="minorHAnsi" w:hint="eastAsia"/>
          <w:caps w:val="0"/>
          <w:noProof/>
          <w:lang w:eastAsia="zh-TW"/>
        </w:rPr>
        <w:lastRenderedPageBreak/>
        <w:t>RESOURCES</w:t>
      </w:r>
      <w:bookmarkEnd w:id="236"/>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7A891911" w14:textId="77777777" w:rsidTr="00316D65">
        <w:tc>
          <w:tcPr>
            <w:tcW w:w="2835" w:type="dxa"/>
            <w:tcBorders>
              <w:top w:val="single" w:sz="12" w:space="0" w:color="auto"/>
              <w:bottom w:val="single" w:sz="8" w:space="0" w:color="auto"/>
            </w:tcBorders>
            <w:shd w:val="clear" w:color="auto" w:fill="D9D9D9"/>
            <w:vAlign w:val="center"/>
          </w:tcPr>
          <w:p w14:paraId="27EFC1D5"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tcBorders>
              <w:top w:val="single" w:sz="12" w:space="0" w:color="auto"/>
              <w:bottom w:val="single" w:sz="8" w:space="0" w:color="auto"/>
            </w:tcBorders>
            <w:shd w:val="clear" w:color="auto" w:fill="D9D9D9"/>
            <w:vAlign w:val="center"/>
          </w:tcPr>
          <w:p w14:paraId="33EBDCF9"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EF48288" w14:textId="77777777" w:rsidTr="007C39FC">
        <w:tc>
          <w:tcPr>
            <w:tcW w:w="2835" w:type="dxa"/>
            <w:vMerge w:val="restart"/>
            <w:tcBorders>
              <w:top w:val="single" w:sz="8" w:space="0" w:color="auto"/>
            </w:tcBorders>
            <w:vAlign w:val="center"/>
          </w:tcPr>
          <w:p w14:paraId="78938E7E"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2" w:history="1">
              <w:r w:rsidR="007C39FC" w:rsidRPr="00EB5B00">
                <w:rPr>
                  <w:rStyle w:val="ab"/>
                  <w:rFonts w:asciiTheme="minorHAnsi" w:eastAsiaTheme="minorEastAsia" w:hAnsiTheme="minorHAnsi" w:cstheme="minorHAnsi" w:hint="eastAsia"/>
                  <w:b/>
                  <w:bCs/>
                  <w:noProof/>
                  <w:lang w:eastAsia="zh-TW"/>
                </w:rPr>
                <w:t>N</w:t>
              </w:r>
              <w:r w:rsidR="007C39FC" w:rsidRPr="00EB5B00">
                <w:rPr>
                  <w:rStyle w:val="ab"/>
                  <w:rFonts w:asciiTheme="minorHAnsi" w:eastAsiaTheme="minorEastAsia" w:hAnsiTheme="minorHAnsi" w:cstheme="minorHAnsi"/>
                  <w:b/>
                  <w:bCs/>
                  <w:noProof/>
                  <w:lang w:eastAsia="zh-TW"/>
                </w:rPr>
                <w:t>uTool</w:t>
              </w:r>
            </w:hyperlink>
            <w:r w:rsidR="007C39FC">
              <w:rPr>
                <w:rFonts w:asciiTheme="minorHAnsi" w:eastAsiaTheme="minorEastAsia" w:hAnsiTheme="minorHAnsi" w:cstheme="minorHAnsi"/>
                <w:b/>
                <w:bCs/>
                <w:noProof/>
                <w:lang w:eastAsia="zh-TW"/>
              </w:rPr>
              <w:t xml:space="preserve"> on </w:t>
            </w:r>
            <w:hyperlink r:id="rId13" w:history="1">
              <w:r w:rsidR="007C39FC" w:rsidRPr="00EB5B00">
                <w:rPr>
                  <w:rStyle w:val="ab"/>
                  <w:rFonts w:asciiTheme="minorHAnsi" w:eastAsiaTheme="minorEastAsia" w:hAnsiTheme="minorHAnsi" w:cstheme="minorHAnsi"/>
                  <w:b/>
                  <w:bCs/>
                  <w:noProof/>
                  <w:lang w:eastAsia="zh-TW"/>
                </w:rPr>
                <w:t>nuvoton.com</w:t>
              </w:r>
            </w:hyperlink>
          </w:p>
        </w:tc>
        <w:tc>
          <w:tcPr>
            <w:tcW w:w="6804" w:type="dxa"/>
            <w:tcBorders>
              <w:top w:val="single" w:sz="8" w:space="0" w:color="auto"/>
            </w:tcBorders>
            <w:vAlign w:val="center"/>
          </w:tcPr>
          <w:p w14:paraId="4FCE7893" w14:textId="77777777" w:rsidR="007C39FC" w:rsidRPr="00EB5B00" w:rsidRDefault="00000000" w:rsidP="007C39FC">
            <w:pPr>
              <w:spacing w:beforeLines="50" w:before="120" w:afterLines="50" w:line="200" w:lineRule="exact"/>
              <w:rPr>
                <w:rFonts w:asciiTheme="minorHAnsi" w:eastAsia="Arial Rounded MT Bold" w:hAnsiTheme="minorHAnsi" w:cstheme="minorHAnsi"/>
                <w:noProof/>
              </w:rPr>
            </w:pPr>
            <w:hyperlink r:id="rId14" w:history="1">
              <w:r w:rsidR="008B59C8" w:rsidRPr="008B59C8">
                <w:rPr>
                  <w:rStyle w:val="ab"/>
                  <w:rFonts w:asciiTheme="minorHAnsi" w:eastAsia="Arial Rounded MT Bold" w:hAnsiTheme="minorHAnsi" w:cstheme="minorHAnsi"/>
                  <w:noProof/>
                </w:rPr>
                <w:t>https://www.nuvoton.com/tool-and-software/software-development-tool/nutool/</w:t>
              </w:r>
            </w:hyperlink>
          </w:p>
        </w:tc>
      </w:tr>
      <w:tr w:rsidR="007C39FC" w:rsidRPr="008D2EA7" w14:paraId="2F5B8E12" w14:textId="77777777" w:rsidTr="007C39FC">
        <w:tc>
          <w:tcPr>
            <w:tcW w:w="2835" w:type="dxa"/>
            <w:vMerge/>
            <w:vAlign w:val="center"/>
          </w:tcPr>
          <w:p w14:paraId="45408129"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tcBorders>
              <w:top w:val="single" w:sz="8" w:space="0" w:color="auto"/>
            </w:tcBorders>
            <w:vAlign w:val="center"/>
          </w:tcPr>
          <w:p w14:paraId="56A7CEFF"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NuTool installation file.</w:t>
            </w:r>
          </w:p>
          <w:p w14:paraId="7EBCE2F3" w14:textId="77777777" w:rsidR="007C39FC" w:rsidRPr="007C39FC" w:rsidRDefault="00D504CE"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View the NuTool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C466DD9" w14:textId="77777777" w:rsidTr="007C39FC">
        <w:trPr>
          <w:trHeight w:val="428"/>
        </w:trPr>
        <w:tc>
          <w:tcPr>
            <w:tcW w:w="2835" w:type="dxa"/>
            <w:vMerge w:val="restart"/>
            <w:vAlign w:val="center"/>
          </w:tcPr>
          <w:p w14:paraId="666623E0" w14:textId="77777777" w:rsidR="007C39FC" w:rsidRPr="00EB5B00" w:rsidRDefault="00000000" w:rsidP="00976194">
            <w:pPr>
              <w:spacing w:before="0" w:after="0"/>
              <w:jc w:val="center"/>
              <w:rPr>
                <w:rFonts w:asciiTheme="minorHAnsi" w:eastAsiaTheme="minorEastAsia" w:hAnsiTheme="minorHAnsi" w:cstheme="minorHAnsi"/>
                <w:b/>
                <w:bCs/>
                <w:noProof/>
                <w:lang w:eastAsia="zh-TW"/>
              </w:rPr>
            </w:pPr>
            <w:hyperlink r:id="rId15" w:history="1">
              <w:r w:rsidR="003F7B10" w:rsidRPr="003F7B10">
                <w:rPr>
                  <w:rStyle w:val="ab"/>
                  <w:rFonts w:asciiTheme="minorHAnsi" w:eastAsiaTheme="minorEastAsia" w:hAnsiTheme="minorHAnsi" w:cstheme="minorHAnsi" w:hint="eastAsia"/>
                  <w:b/>
                  <w:bCs/>
                  <w:noProof/>
                  <w:lang w:eastAsia="zh-TW"/>
                </w:rPr>
                <w:t>N</w:t>
              </w:r>
              <w:r w:rsidR="003F7B10" w:rsidRPr="003F7B10">
                <w:rPr>
                  <w:rStyle w:val="ab"/>
                  <w:rFonts w:asciiTheme="minorHAnsi" w:eastAsiaTheme="minorEastAsia" w:hAnsiTheme="minorHAnsi" w:cstheme="minorHAnsi"/>
                  <w:b/>
                  <w:bCs/>
                  <w:noProof/>
                  <w:lang w:eastAsia="zh-TW"/>
                </w:rPr>
                <w:t xml:space="preserve">uTool </w:t>
              </w:r>
            </w:hyperlink>
            <w:r w:rsidR="003F7B10">
              <w:rPr>
                <w:rFonts w:asciiTheme="minorHAnsi" w:eastAsiaTheme="minorEastAsia" w:hAnsiTheme="minorHAnsi" w:cstheme="minorHAnsi"/>
                <w:b/>
                <w:bCs/>
                <w:noProof/>
                <w:lang w:eastAsia="zh-TW"/>
              </w:rPr>
              <w:t>on</w:t>
            </w:r>
            <w:hyperlink r:id="rId16" w:history="1">
              <w:r w:rsidR="003F7B10" w:rsidRPr="00976194">
                <w:rPr>
                  <w:rStyle w:val="ab"/>
                  <w:rFonts w:asciiTheme="minorHAnsi" w:eastAsiaTheme="minorEastAsia" w:hAnsiTheme="minorHAnsi" w:cstheme="minorHAnsi"/>
                  <w:b/>
                  <w:bCs/>
                  <w:noProof/>
                  <w:lang w:eastAsia="zh-TW"/>
                </w:rPr>
                <w:t xml:space="preserve"> GitHub</w:t>
              </w:r>
            </w:hyperlink>
          </w:p>
        </w:tc>
        <w:tc>
          <w:tcPr>
            <w:tcW w:w="6804" w:type="dxa"/>
            <w:vAlign w:val="center"/>
          </w:tcPr>
          <w:p w14:paraId="777B3252" w14:textId="77777777" w:rsidR="007C39FC" w:rsidRPr="007C39FC" w:rsidRDefault="00000000" w:rsidP="007C39FC">
            <w:pPr>
              <w:spacing w:beforeLines="50" w:before="120" w:afterLines="50"/>
              <w:rPr>
                <w:rFonts w:asciiTheme="minorHAnsi" w:eastAsia="Arial Rounded MT Bold" w:hAnsiTheme="minorHAnsi" w:cstheme="minorHAnsi"/>
                <w:noProof/>
              </w:rPr>
            </w:pPr>
            <w:hyperlink r:id="rId17" w:history="1">
              <w:r w:rsidR="007C39FC" w:rsidRPr="004B46AC">
                <w:rPr>
                  <w:rStyle w:val="ab"/>
                  <w:rFonts w:asciiTheme="minorHAnsi" w:eastAsia="Arial Rounded MT Bold" w:hAnsiTheme="minorHAnsi" w:cstheme="minorHAnsi"/>
                  <w:noProof/>
                </w:rPr>
                <w:t>https://github.com/OpenNuvoton/Nuvoton_Tools</w:t>
              </w:r>
            </w:hyperlink>
          </w:p>
        </w:tc>
      </w:tr>
      <w:tr w:rsidR="007C39FC" w:rsidRPr="00E24D70" w14:paraId="405AA8D3" w14:textId="77777777" w:rsidTr="007C39FC">
        <w:trPr>
          <w:trHeight w:val="428"/>
        </w:trPr>
        <w:tc>
          <w:tcPr>
            <w:tcW w:w="2835" w:type="dxa"/>
            <w:vMerge/>
            <w:vAlign w:val="center"/>
          </w:tcPr>
          <w:p w14:paraId="44F0F3A0"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6ABF1A23" w14:textId="77777777" w:rsidR="007C39FC" w:rsidRPr="00D869E0"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Check the open source example code of NuTool for easier development.</w:t>
            </w:r>
          </w:p>
        </w:tc>
      </w:tr>
      <w:tr w:rsidR="00AA12A9" w:rsidRPr="00E24D70" w14:paraId="63A9725D" w14:textId="77777777" w:rsidTr="007C39FC">
        <w:trPr>
          <w:trHeight w:val="428"/>
        </w:trPr>
        <w:tc>
          <w:tcPr>
            <w:tcW w:w="2835" w:type="dxa"/>
            <w:vMerge w:val="restart"/>
            <w:vAlign w:val="center"/>
          </w:tcPr>
          <w:p w14:paraId="710B870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Pin</w:t>
            </w:r>
            <w:r>
              <w:rPr>
                <w:rFonts w:asciiTheme="minorHAnsi" w:eastAsiaTheme="minorEastAsia" w:hAnsiTheme="minorHAnsi" w:cstheme="minorHAnsi"/>
                <w:b/>
                <w:bCs/>
                <w:noProof/>
                <w:lang w:eastAsia="zh-TW"/>
              </w:rPr>
              <w:t>Config Web Version</w:t>
            </w:r>
            <w:r>
              <w:rPr>
                <w:rFonts w:asciiTheme="minorHAnsi" w:eastAsiaTheme="minorEastAsia" w:hAnsiTheme="minorHAnsi" w:cstheme="minorHAnsi" w:hint="eastAsia"/>
                <w:b/>
                <w:bCs/>
                <w:noProof/>
                <w:lang w:eastAsia="zh-TW"/>
              </w:rPr>
              <w:t xml:space="preserve"> o</w:t>
            </w:r>
            <w:r>
              <w:rPr>
                <w:rFonts w:asciiTheme="minorHAnsi" w:eastAsiaTheme="minorEastAsia" w:hAnsiTheme="minorHAnsi" w:cstheme="minorHAnsi"/>
                <w:b/>
                <w:bCs/>
                <w:noProof/>
                <w:lang w:eastAsia="zh-TW"/>
              </w:rPr>
              <w:t>n GitHub</w:t>
            </w:r>
          </w:p>
        </w:tc>
        <w:tc>
          <w:tcPr>
            <w:tcW w:w="6804" w:type="dxa"/>
            <w:vAlign w:val="center"/>
          </w:tcPr>
          <w:p w14:paraId="62474831" w14:textId="77777777" w:rsidR="00AA12A9" w:rsidRPr="007D1256" w:rsidRDefault="00000000" w:rsidP="00AA12A9">
            <w:pPr>
              <w:spacing w:beforeLines="50" w:before="120" w:afterLines="50"/>
              <w:rPr>
                <w:rStyle w:val="ab"/>
                <w:rFonts w:asciiTheme="minorHAnsi" w:hAnsiTheme="minorHAnsi"/>
              </w:rPr>
            </w:pPr>
            <w:hyperlink r:id="rId18" w:history="1">
              <w:r w:rsidR="00AA12A9">
                <w:rPr>
                  <w:rStyle w:val="ab"/>
                  <w:rFonts w:asciiTheme="minorHAnsi" w:eastAsia="Arial Rounded MT Bold" w:hAnsiTheme="minorHAnsi" w:cstheme="minorHAnsi"/>
                  <w:noProof/>
                </w:rPr>
                <w:t>https://opennuvoton.github.io/NuTool-PinConfigure/</w:t>
              </w:r>
            </w:hyperlink>
          </w:p>
        </w:tc>
      </w:tr>
      <w:tr w:rsidR="00AA12A9" w:rsidRPr="00E24D70" w14:paraId="690F7ECA" w14:textId="77777777" w:rsidTr="007C39FC">
        <w:trPr>
          <w:trHeight w:val="428"/>
        </w:trPr>
        <w:tc>
          <w:tcPr>
            <w:tcW w:w="2835" w:type="dxa"/>
            <w:vMerge/>
            <w:vAlign w:val="center"/>
          </w:tcPr>
          <w:p w14:paraId="76954F92"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p>
        </w:tc>
        <w:tc>
          <w:tcPr>
            <w:tcW w:w="6804" w:type="dxa"/>
            <w:vAlign w:val="center"/>
          </w:tcPr>
          <w:p w14:paraId="591A828F" w14:textId="77777777" w:rsidR="00AA12A9" w:rsidRDefault="00AA12A9" w:rsidP="00AA12A9">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User can use Pin</w:t>
            </w:r>
            <w:r w:rsidRPr="007D1256">
              <w:rPr>
                <w:rFonts w:asciiTheme="minorHAnsi" w:eastAsia="Arial Rounded MT Bold" w:hAnsiTheme="minorHAnsi" w:cstheme="minorHAnsi"/>
                <w:noProof/>
              </w:rPr>
              <w:t>Config online.</w:t>
            </w:r>
          </w:p>
        </w:tc>
      </w:tr>
      <w:tr w:rsidR="00AA12A9" w:rsidRPr="00E24D70" w14:paraId="6E720C6F" w14:textId="77777777" w:rsidTr="007C39FC">
        <w:trPr>
          <w:trHeight w:val="428"/>
        </w:trPr>
        <w:tc>
          <w:tcPr>
            <w:tcW w:w="2835" w:type="dxa"/>
            <w:vAlign w:val="center"/>
          </w:tcPr>
          <w:p w14:paraId="127FF93B" w14:textId="77777777" w:rsidR="00AA12A9" w:rsidRPr="00EB5B00" w:rsidRDefault="00AA12A9" w:rsidP="00AA12A9">
            <w:pPr>
              <w:spacing w:before="0" w:after="0"/>
              <w:jc w:val="center"/>
              <w:rPr>
                <w:rFonts w:asciiTheme="minorHAnsi" w:eastAsiaTheme="minorEastAsia" w:hAnsiTheme="minorHAnsi" w:cstheme="minorHAnsi"/>
                <w:b/>
                <w:bCs/>
                <w:noProof/>
                <w:lang w:eastAsia="zh-TW"/>
              </w:rPr>
            </w:pPr>
            <w:r>
              <w:rPr>
                <w:rFonts w:asciiTheme="minorHAnsi" w:eastAsiaTheme="minorEastAsia" w:hAnsiTheme="minorHAnsi" w:cstheme="minorHAnsi" w:hint="eastAsia"/>
                <w:b/>
                <w:bCs/>
                <w:noProof/>
                <w:lang w:eastAsia="zh-TW"/>
              </w:rPr>
              <w:t>User Manual</w:t>
            </w:r>
            <w:r>
              <w:rPr>
                <w:rFonts w:asciiTheme="minorHAnsi" w:eastAsiaTheme="minorEastAsia" w:hAnsiTheme="minorHAnsi" w:cstheme="minorHAnsi"/>
                <w:b/>
                <w:bCs/>
                <w:noProof/>
                <w:lang w:eastAsia="zh-TW"/>
              </w:rPr>
              <w:t xml:space="preserve"> (EN)</w:t>
            </w:r>
          </w:p>
        </w:tc>
        <w:tc>
          <w:tcPr>
            <w:tcW w:w="6804" w:type="dxa"/>
            <w:vAlign w:val="center"/>
          </w:tcPr>
          <w:p w14:paraId="52890AD9" w14:textId="77777777" w:rsidR="00AA12A9" w:rsidRDefault="00000000" w:rsidP="00AA12A9">
            <w:pPr>
              <w:spacing w:beforeLines="50" w:before="120" w:afterLines="50" w:line="200" w:lineRule="exact"/>
              <w:rPr>
                <w:rFonts w:asciiTheme="minorHAnsi" w:eastAsia="Arial Rounded MT Bold" w:hAnsiTheme="minorHAnsi" w:cstheme="minorHAnsi"/>
                <w:noProof/>
              </w:rPr>
            </w:pPr>
            <w:hyperlink r:id="rId19" w:history="1">
              <w:r w:rsidR="00AA12A9" w:rsidRPr="00F957F0">
                <w:rPr>
                  <w:rStyle w:val="ab"/>
                  <w:rFonts w:asciiTheme="minorHAnsi" w:eastAsia="Arial Rounded MT Bold" w:hAnsiTheme="minorHAnsi" w:cstheme="minorHAnsi"/>
                  <w:noProof/>
                </w:rPr>
                <w:t>https://www.nuvoton.com/resource-download.jsp?tp_GUID=UG1320220401093634</w:t>
              </w:r>
            </w:hyperlink>
          </w:p>
        </w:tc>
      </w:tr>
    </w:tbl>
    <w:p w14:paraId="2853E3DB" w14:textId="77777777" w:rsidR="00D91809" w:rsidRPr="00D91809" w:rsidRDefault="00D91809" w:rsidP="00D91809"/>
    <w:p w14:paraId="355900D5" w14:textId="77777777" w:rsidR="008459E1" w:rsidRDefault="008459E1" w:rsidP="008459E1">
      <w:pPr>
        <w:jc w:val="center"/>
        <w:textAlignment w:val="auto"/>
        <w:rPr>
          <w:rFonts w:asciiTheme="minorHAnsi" w:hAnsiTheme="minorHAnsi" w:cs="Arial"/>
          <w:b/>
          <w:noProof/>
          <w:sz w:val="24"/>
          <w:szCs w:val="24"/>
          <w:lang w:eastAsia="zh-TW"/>
        </w:rPr>
      </w:pPr>
    </w:p>
    <w:p w14:paraId="3281AEAA" w14:textId="77777777" w:rsidR="00D91809" w:rsidRPr="00C71772" w:rsidRDefault="00D91809" w:rsidP="008459E1">
      <w:pPr>
        <w:jc w:val="center"/>
        <w:textAlignment w:val="auto"/>
        <w:rPr>
          <w:rFonts w:asciiTheme="minorHAnsi" w:hAnsiTheme="minorHAnsi" w:cs="Arial"/>
          <w:b/>
          <w:noProof/>
          <w:sz w:val="24"/>
          <w:szCs w:val="24"/>
          <w:lang w:eastAsia="zh-TW"/>
        </w:rPr>
      </w:pPr>
    </w:p>
    <w:p w14:paraId="34168DF2" w14:textId="77777777" w:rsidR="008459E1" w:rsidRPr="00AE192C" w:rsidRDefault="008459E1" w:rsidP="008459E1">
      <w:pPr>
        <w:jc w:val="center"/>
        <w:textAlignment w:val="auto"/>
        <w:rPr>
          <w:rFonts w:asciiTheme="minorHAnsi" w:hAnsiTheme="minorHAnsi" w:cs="Arial"/>
          <w:b/>
          <w:noProof/>
          <w:sz w:val="24"/>
          <w:szCs w:val="24"/>
          <w:lang w:eastAsia="zh-TW"/>
        </w:rPr>
      </w:pPr>
    </w:p>
    <w:p w14:paraId="60503CC0" w14:textId="77777777" w:rsidR="008459E1" w:rsidRPr="00C71772" w:rsidRDefault="008459E1" w:rsidP="008459E1">
      <w:pPr>
        <w:jc w:val="center"/>
        <w:textAlignment w:val="auto"/>
        <w:rPr>
          <w:rFonts w:asciiTheme="minorHAnsi" w:hAnsiTheme="minorHAnsi" w:cs="Arial"/>
          <w:b/>
          <w:noProof/>
          <w:sz w:val="24"/>
          <w:szCs w:val="24"/>
          <w:lang w:eastAsia="zh-TW"/>
        </w:rPr>
      </w:pPr>
    </w:p>
    <w:p w14:paraId="013788AA" w14:textId="77777777" w:rsidR="008459E1" w:rsidRPr="00C71772" w:rsidRDefault="008459E1" w:rsidP="008459E1">
      <w:pPr>
        <w:jc w:val="center"/>
        <w:textAlignment w:val="auto"/>
        <w:rPr>
          <w:rFonts w:asciiTheme="minorHAnsi" w:hAnsiTheme="minorHAnsi" w:cs="Arial"/>
          <w:b/>
          <w:noProof/>
          <w:sz w:val="24"/>
          <w:szCs w:val="24"/>
          <w:lang w:eastAsia="zh-TW"/>
        </w:rPr>
      </w:pPr>
    </w:p>
    <w:p w14:paraId="4A829F59" w14:textId="77777777" w:rsidR="008459E1" w:rsidRPr="00C71772" w:rsidRDefault="008459E1" w:rsidP="00976194">
      <w:pPr>
        <w:textAlignment w:val="auto"/>
        <w:rPr>
          <w:rFonts w:asciiTheme="minorHAnsi" w:hAnsiTheme="minorHAnsi" w:cs="Arial"/>
          <w:b/>
          <w:noProof/>
          <w:sz w:val="24"/>
          <w:szCs w:val="24"/>
          <w:lang w:eastAsia="zh-TW"/>
        </w:rPr>
      </w:pPr>
    </w:p>
    <w:p w14:paraId="1027FF04" w14:textId="77777777" w:rsidR="008459E1" w:rsidRPr="00C71772" w:rsidRDefault="008459E1" w:rsidP="006D25C5">
      <w:pPr>
        <w:textAlignment w:val="auto"/>
        <w:rPr>
          <w:rFonts w:asciiTheme="minorHAnsi" w:hAnsiTheme="minorHAnsi" w:cs="Arial"/>
          <w:b/>
          <w:noProof/>
          <w:sz w:val="24"/>
          <w:szCs w:val="24"/>
          <w:lang w:eastAsia="zh-TW"/>
        </w:rPr>
      </w:pPr>
    </w:p>
    <w:p w14:paraId="696EE7AF" w14:textId="77777777" w:rsidR="008459E1" w:rsidRPr="00C71772" w:rsidRDefault="008459E1" w:rsidP="008459E1">
      <w:pPr>
        <w:jc w:val="center"/>
        <w:textAlignment w:val="auto"/>
        <w:rPr>
          <w:rFonts w:asciiTheme="minorHAnsi" w:hAnsiTheme="minorHAnsi" w:cs="Arial"/>
          <w:b/>
          <w:noProof/>
          <w:sz w:val="24"/>
          <w:szCs w:val="24"/>
          <w:lang w:eastAsia="zh-TW"/>
        </w:rPr>
      </w:pPr>
    </w:p>
    <w:p w14:paraId="5EBB1D5B" w14:textId="77777777" w:rsidR="008459E1" w:rsidRPr="00C71772" w:rsidRDefault="008459E1" w:rsidP="008459E1">
      <w:pPr>
        <w:jc w:val="left"/>
        <w:textAlignment w:val="auto"/>
        <w:rPr>
          <w:rFonts w:asciiTheme="minorHAnsi" w:hAnsiTheme="minorHAnsi"/>
          <w:noProof/>
        </w:rPr>
      </w:pPr>
    </w:p>
    <w:p w14:paraId="4B6224C5"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0F2964F3"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4212676A"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161CA2" w14:textId="2721A43A"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06554580" wp14:editId="10580064">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11269E">
      <w:headerReference w:type="default" r:id="rId21"/>
      <w:footerReference w:type="default" r:id="rId22"/>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7B3E" w14:textId="77777777" w:rsidR="008C6B90" w:rsidRDefault="008C6B90">
      <w:pPr>
        <w:spacing w:before="0" w:after="0"/>
      </w:pPr>
      <w:r>
        <w:separator/>
      </w:r>
    </w:p>
  </w:endnote>
  <w:endnote w:type="continuationSeparator" w:id="0">
    <w:p w14:paraId="21FD422E" w14:textId="77777777" w:rsidR="008C6B90" w:rsidRDefault="008C6B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細明體"/>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7B46" w14:textId="78DCBB6A" w:rsidR="00316D65" w:rsidRPr="006164A1" w:rsidRDefault="00A71A8E">
    <w:pPr>
      <w:pStyle w:val="a9"/>
      <w:rPr>
        <w:rFonts w:ascii="Calibri" w:hAnsi="Calibri" w:cs="Calibri"/>
        <w:sz w:val="24"/>
      </w:rPr>
    </w:pPr>
    <w:r>
      <w:rPr>
        <w:rFonts w:ascii="Calibri" w:eastAsiaTheme="minorEastAsia" w:hAnsi="Calibri" w:cs="Calibri"/>
        <w:sz w:val="24"/>
        <w:lang w:eastAsia="zh-TW"/>
      </w:rPr>
      <w:t>A</w:t>
    </w:r>
    <w:r w:rsidR="00D756F9">
      <w:rPr>
        <w:rFonts w:ascii="Calibri" w:eastAsiaTheme="minorEastAsia" w:hAnsi="Calibri" w:cs="Calibri" w:hint="eastAsia"/>
        <w:sz w:val="24"/>
        <w:lang w:eastAsia="zh-TW"/>
      </w:rPr>
      <w:t>u</w:t>
    </w:r>
    <w:r>
      <w:rPr>
        <w:rFonts w:ascii="Calibri" w:eastAsiaTheme="minorEastAsia" w:hAnsi="Calibri" w:cs="Calibri" w:hint="eastAsia"/>
        <w:sz w:val="24"/>
        <w:lang w:eastAsia="zh-TW"/>
      </w:rPr>
      <w:t>g</w:t>
    </w:r>
    <w:r w:rsidR="007251D2">
      <w:rPr>
        <w:rFonts w:ascii="Calibri" w:eastAsiaTheme="minorEastAsia" w:hAnsi="Calibri" w:cs="Calibri"/>
        <w:sz w:val="24"/>
        <w:lang w:eastAsia="zh-TW"/>
      </w:rPr>
      <w:t>.</w:t>
    </w:r>
    <w:r w:rsidR="00316D65" w:rsidRPr="006164A1">
      <w:rPr>
        <w:rFonts w:ascii="Calibri" w:eastAsiaTheme="minorEastAsia" w:hAnsi="Calibri" w:cs="Calibri" w:hint="eastAsia"/>
        <w:sz w:val="24"/>
        <w:lang w:eastAsia="zh-TW"/>
      </w:rPr>
      <w:t xml:space="preserve"> </w:t>
    </w:r>
    <w:r>
      <w:rPr>
        <w:rFonts w:ascii="Calibri" w:eastAsiaTheme="minorEastAsia" w:hAnsi="Calibri" w:cs="Calibri"/>
        <w:sz w:val="24"/>
        <w:lang w:eastAsia="zh-TW"/>
      </w:rPr>
      <w:t>0</w:t>
    </w:r>
    <w:r w:rsidR="00B31B6C">
      <w:rPr>
        <w:rFonts w:ascii="Calibri" w:eastAsiaTheme="minorEastAsia" w:hAnsi="Calibri" w:cs="Calibri" w:hint="eastAsia"/>
        <w:sz w:val="24"/>
        <w:lang w:eastAsia="zh-TW"/>
      </w:rPr>
      <w:t>6</w:t>
    </w:r>
    <w:r w:rsidR="00316D65" w:rsidRPr="006164A1">
      <w:rPr>
        <w:rFonts w:ascii="Calibri" w:eastAsiaTheme="minorEastAsia" w:hAnsi="Calibri" w:cs="Calibri"/>
        <w:sz w:val="24"/>
        <w:lang w:eastAsia="zh-TW"/>
      </w:rPr>
      <w:t>, 20</w:t>
    </w:r>
    <w:r w:rsidR="00316D65">
      <w:rPr>
        <w:rFonts w:ascii="Calibri" w:eastAsiaTheme="minorEastAsia" w:hAnsi="Calibri" w:cs="Calibri"/>
        <w:sz w:val="24"/>
        <w:lang w:eastAsia="zh-TW"/>
      </w:rPr>
      <w:t>2</w:t>
    </w:r>
    <w:r w:rsidR="00AD223B">
      <w:rPr>
        <w:rFonts w:ascii="Calibri" w:eastAsiaTheme="minorEastAsia" w:hAnsi="Calibri" w:cs="Calibri" w:hint="eastAsia"/>
        <w:sz w:val="24"/>
        <w:lang w:eastAsia="zh-TW"/>
      </w:rPr>
      <w:t>4</w:t>
    </w:r>
    <w:r w:rsidR="00316D65" w:rsidRPr="006164A1">
      <w:rPr>
        <w:rFonts w:ascii="Calibri" w:hAnsi="Calibri" w:cs="Calibri"/>
        <w:sz w:val="24"/>
      </w:rPr>
      <w:ptab w:relativeTo="margin" w:alignment="center" w:leader="none"/>
    </w:r>
    <w:r w:rsidR="00316D65" w:rsidRPr="006164A1">
      <w:rPr>
        <w:rFonts w:ascii="Calibri" w:eastAsia="SimSun" w:hAnsi="Calibri" w:cs="Calibri"/>
        <w:sz w:val="24"/>
        <w:lang w:eastAsia="zh-CN"/>
      </w:rPr>
      <w:t xml:space="preserve">Page </w:t>
    </w:r>
    <w:r w:rsidR="00316D65" w:rsidRPr="006164A1">
      <w:rPr>
        <w:rFonts w:ascii="Calibri" w:hAnsi="Calibri" w:cs="Calibri"/>
        <w:b/>
        <w:sz w:val="24"/>
      </w:rPr>
      <w:fldChar w:fldCharType="begin"/>
    </w:r>
    <w:r w:rsidR="00316D65" w:rsidRPr="006164A1">
      <w:rPr>
        <w:rFonts w:ascii="Calibri" w:hAnsi="Calibri" w:cs="Calibri"/>
        <w:b/>
        <w:sz w:val="24"/>
      </w:rPr>
      <w:instrText xml:space="preserve"> PAGE  \* Arabic  \* MERGEFORMAT </w:instrText>
    </w:r>
    <w:r w:rsidR="00316D65" w:rsidRPr="006164A1">
      <w:rPr>
        <w:rFonts w:ascii="Calibri" w:hAnsi="Calibri" w:cs="Calibri"/>
        <w:b/>
        <w:sz w:val="24"/>
      </w:rPr>
      <w:fldChar w:fldCharType="separate"/>
    </w:r>
    <w:r w:rsidR="00AE192C">
      <w:rPr>
        <w:rFonts w:ascii="Calibri" w:hAnsi="Calibri" w:cs="Calibri"/>
        <w:b/>
        <w:noProof/>
        <w:sz w:val="24"/>
      </w:rPr>
      <w:t>11</w:t>
    </w:r>
    <w:r w:rsidR="00316D65" w:rsidRPr="006164A1">
      <w:rPr>
        <w:rFonts w:ascii="Calibri" w:hAnsi="Calibri" w:cs="Calibri"/>
        <w:b/>
        <w:sz w:val="24"/>
      </w:rPr>
      <w:fldChar w:fldCharType="end"/>
    </w:r>
    <w:r w:rsidR="00316D65" w:rsidRPr="006164A1">
      <w:rPr>
        <w:rFonts w:ascii="Calibri" w:eastAsia="SimSun" w:hAnsi="Calibri" w:cs="Calibri"/>
        <w:sz w:val="24"/>
        <w:lang w:eastAsia="zh-CN"/>
      </w:rPr>
      <w:t xml:space="preserve"> of </w:t>
    </w:r>
    <w:r w:rsidR="00316D65" w:rsidRPr="006164A1">
      <w:rPr>
        <w:rFonts w:ascii="Calibri" w:hAnsi="Calibri" w:cs="Calibri"/>
        <w:sz w:val="24"/>
      </w:rPr>
      <w:fldChar w:fldCharType="begin"/>
    </w:r>
    <w:r w:rsidR="00316D65" w:rsidRPr="006164A1">
      <w:rPr>
        <w:rFonts w:ascii="Calibri" w:hAnsi="Calibri" w:cs="Calibri"/>
        <w:sz w:val="24"/>
      </w:rPr>
      <w:instrText xml:space="preserve"> NUMPAGES  \* Arabic  \* MERGEFORMAT </w:instrText>
    </w:r>
    <w:r w:rsidR="00316D65" w:rsidRPr="006164A1">
      <w:rPr>
        <w:rFonts w:ascii="Calibri" w:hAnsi="Calibri" w:cs="Calibri"/>
        <w:sz w:val="24"/>
      </w:rPr>
      <w:fldChar w:fldCharType="separate"/>
    </w:r>
    <w:r w:rsidR="00AE192C">
      <w:rPr>
        <w:rFonts w:ascii="Calibri" w:hAnsi="Calibri" w:cs="Calibri"/>
        <w:noProof/>
        <w:sz w:val="24"/>
      </w:rPr>
      <w:t>11</w:t>
    </w:r>
    <w:r w:rsidR="00316D65" w:rsidRPr="006164A1">
      <w:rPr>
        <w:rFonts w:ascii="Calibri" w:hAnsi="Calibri" w:cs="Calibri"/>
        <w:noProof/>
        <w:sz w:val="24"/>
      </w:rPr>
      <w:fldChar w:fldCharType="end"/>
    </w:r>
    <w:bookmarkStart w:id="237" w:name="_Toc105906217"/>
    <w:r w:rsidR="00316D65" w:rsidRPr="006164A1">
      <w:rPr>
        <w:rFonts w:ascii="Calibri" w:hAnsi="Calibri" w:cs="Calibri"/>
        <w:sz w:val="24"/>
      </w:rPr>
      <w:ptab w:relativeTo="margin" w:alignment="right" w:leader="none"/>
    </w:r>
    <w:r w:rsidR="00316D65" w:rsidRPr="006164A1">
      <w:rPr>
        <w:rFonts w:ascii="Calibri" w:eastAsia="SimSun" w:hAnsi="Calibri" w:cs="Calibri"/>
        <w:sz w:val="24"/>
        <w:lang w:eastAsia="zh-CN"/>
      </w:rPr>
      <w:t>Rev</w:t>
    </w:r>
    <w:r w:rsidR="008B59C8">
      <w:rPr>
        <w:rFonts w:ascii="Calibri" w:eastAsiaTheme="minorEastAsia" w:hAnsi="Calibri" w:cs="Calibri" w:hint="eastAsia"/>
        <w:sz w:val="24"/>
        <w:lang w:eastAsia="zh-TW"/>
      </w:rPr>
      <w:t>. 1.</w:t>
    </w:r>
    <w:bookmarkEnd w:id="237"/>
    <w:r w:rsidR="007F1970">
      <w:rPr>
        <w:rFonts w:ascii="Calibri" w:eastAsiaTheme="minorEastAsia" w:hAnsi="Calibri" w:cs="Calibri"/>
        <w:sz w:val="24"/>
        <w:lang w:eastAsia="zh-TW"/>
      </w:rPr>
      <w:t>3</w:t>
    </w:r>
    <w:r>
      <w:rPr>
        <w:rFonts w:ascii="Calibri" w:eastAsiaTheme="minorEastAsia" w:hAnsi="Calibri" w:cs="Calibri"/>
        <w:sz w:val="24"/>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1F61" w14:textId="77777777" w:rsidR="008C6B90" w:rsidRDefault="008C6B90">
      <w:pPr>
        <w:spacing w:before="0" w:after="0"/>
      </w:pPr>
      <w:r>
        <w:separator/>
      </w:r>
    </w:p>
  </w:footnote>
  <w:footnote w:type="continuationSeparator" w:id="0">
    <w:p w14:paraId="0CDD89BB" w14:textId="77777777" w:rsidR="008C6B90" w:rsidRDefault="008C6B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1D8" w14:textId="77777777" w:rsidR="00316D65" w:rsidRPr="006164A1" w:rsidRDefault="00316D65"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728896" behindDoc="1" locked="1" layoutInCell="1" allowOverlap="1" wp14:anchorId="48B8FA4E" wp14:editId="7B676025">
          <wp:simplePos x="0" y="0"/>
          <wp:positionH relativeFrom="page">
            <wp:posOffset>0</wp:posOffset>
          </wp:positionH>
          <wp:positionV relativeFrom="page">
            <wp:posOffset>363220</wp:posOffset>
          </wp:positionV>
          <wp:extent cx="7862400" cy="856800"/>
          <wp:effectExtent l="0" t="0" r="5715" b="635"/>
          <wp:wrapNone/>
          <wp:docPr id="2"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6192" behindDoc="0" locked="1" layoutInCell="1" allowOverlap="1" wp14:anchorId="47E0552A" wp14:editId="0430117D">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0552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6192;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431BAB19" w14:textId="77777777" w:rsidR="00316D65" w:rsidRPr="001A4A7E" w:rsidRDefault="002D6CC9" w:rsidP="008E2DB2">
                    <w:pPr>
                      <w:wordWrap w:val="0"/>
                      <w:ind w:firstLineChars="150" w:firstLine="300"/>
                      <w:jc w:val="center"/>
                      <w:rPr>
                        <w:rFonts w:asciiTheme="minorHAnsi" w:hAnsiTheme="minorHAnsi" w:cstheme="minorHAnsi"/>
                        <w:b/>
                        <w:lang w:eastAsia="zh-TW"/>
                      </w:rPr>
                    </w:pPr>
                    <w:proofErr w:type="spellStart"/>
                    <w:r>
                      <w:rPr>
                        <w:rFonts w:asciiTheme="minorHAnsi" w:eastAsiaTheme="minorEastAsia" w:hAnsiTheme="minorHAnsi" w:cstheme="minorHAnsi"/>
                        <w:lang w:eastAsia="zh-TW"/>
                      </w:rPr>
                      <w:t>NuTool</w:t>
                    </w:r>
                    <w:proofErr w:type="spellEnd"/>
                    <w:r>
                      <w:rPr>
                        <w:rFonts w:asciiTheme="minorHAnsi" w:eastAsiaTheme="minorEastAsia" w:hAnsiTheme="minorHAnsi" w:cstheme="minorHAnsi"/>
                        <w:lang w:eastAsia="zh-TW"/>
                      </w:rPr>
                      <w:t xml:space="preserve"> – </w:t>
                    </w:r>
                    <w:proofErr w:type="spellStart"/>
                    <w:r>
                      <w:rPr>
                        <w:rFonts w:asciiTheme="minorHAnsi" w:eastAsiaTheme="minorEastAsia" w:hAnsiTheme="minorHAnsi" w:cstheme="minorHAnsi"/>
                        <w:lang w:eastAsia="zh-TW"/>
                      </w:rPr>
                      <w:t>PinConfigure</w:t>
                    </w:r>
                    <w:proofErr w:type="spellEnd"/>
                    <w:r w:rsidR="00316D65" w:rsidRPr="001A4A7E">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proofErr w:type="spellStart"/>
    <w:r w:rsidR="00C81180">
      <w:rPr>
        <w:rFonts w:ascii="Calibri" w:hAnsi="Calibri" w:hint="eastAsia"/>
        <w:b/>
        <w:sz w:val="32"/>
        <w:lang w:eastAsia="zh-TW"/>
      </w:rPr>
      <w:t>Nu</w:t>
    </w:r>
    <w:r>
      <w:rPr>
        <w:rFonts w:ascii="Calibri" w:hAnsi="Calibri"/>
        <w:b/>
        <w:sz w:val="32"/>
        <w:lang w:eastAsia="zh-TW"/>
      </w:rPr>
      <w:t>Tool</w:t>
    </w:r>
    <w:proofErr w:type="spellEnd"/>
    <w:r>
      <w:rPr>
        <w:rFonts w:ascii="Calibri" w:hAnsi="Calibri"/>
        <w:b/>
        <w:sz w:val="32"/>
        <w:lang w:eastAsia="zh-TW"/>
      </w:rPr>
      <w:t xml:space="preserve"> </w:t>
    </w:r>
    <w:r w:rsidR="00C81180">
      <w:rPr>
        <w:rFonts w:ascii="Calibri" w:hAnsi="Calibri"/>
        <w:b/>
        <w:sz w:val="32"/>
        <w:lang w:eastAsia="zh-TW"/>
      </w:rPr>
      <w:t>–</w:t>
    </w:r>
    <w:r w:rsidR="00C81180">
      <w:rPr>
        <w:rFonts w:ascii="Calibri" w:hAnsi="Calibri" w:hint="eastAsia"/>
        <w:b/>
        <w:sz w:val="32"/>
        <w:lang w:eastAsia="zh-TW"/>
      </w:rPr>
      <w:t xml:space="preserve"> </w:t>
    </w:r>
    <w:proofErr w:type="spellStart"/>
    <w:r w:rsidR="00C81180">
      <w:rPr>
        <w:rFonts w:ascii="Calibri" w:hAnsi="Calibri" w:hint="eastAsia"/>
        <w:b/>
        <w:sz w:val="32"/>
        <w:lang w:eastAsia="zh-TW"/>
      </w:rPr>
      <w:t>PinConfigure</w:t>
    </w:r>
    <w:proofErr w:type="spellEnd"/>
    <w:r w:rsidR="00C81180">
      <w:rPr>
        <w:rFonts w:ascii="Calibri" w:hAnsi="Calibri" w:hint="eastAsia"/>
        <w:b/>
        <w:sz w:val="32"/>
        <w:lang w:eastAsia="zh-TW"/>
      </w:rPr>
      <w:t xml:space="preserve"> </w:t>
    </w:r>
    <w:r>
      <w:rPr>
        <w:rFonts w:ascii="Calibri" w:hAnsi="Calibri"/>
        <w:b/>
        <w:sz w:val="32"/>
        <w:lang w:eastAsia="zh-TW"/>
      </w:rPr>
      <w:t>Revision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a0"/>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C686AAAC"/>
    <w:lvl w:ilvl="0">
      <w:start w:val="1"/>
      <w:numFmt w:val="decimal"/>
      <w:pStyle w:val="1"/>
      <w:lvlText w:val="%1"/>
      <w:lvlJc w:val="left"/>
      <w:pPr>
        <w:tabs>
          <w:tab w:val="num" w:pos="431"/>
        </w:tabs>
        <w:ind w:left="431" w:hanging="431"/>
      </w:pPr>
      <w:rPr>
        <w:rFonts w:hint="eastAsia"/>
      </w:rPr>
    </w:lvl>
    <w:lvl w:ilvl="1">
      <w:start w:val="1"/>
      <w:numFmt w:val="decimal"/>
      <w:pStyle w:val="20"/>
      <w:lvlText w:val="%1.%2"/>
      <w:lvlJc w:val="left"/>
      <w:pPr>
        <w:tabs>
          <w:tab w:val="num" w:pos="680"/>
        </w:tabs>
        <w:ind w:left="680" w:hanging="680"/>
      </w:pPr>
      <w:rPr>
        <w:rFonts w:hint="eastAsia"/>
        <w:sz w:val="23"/>
        <w:szCs w:val="23"/>
      </w:rPr>
    </w:lvl>
    <w:lvl w:ilvl="2">
      <w:start w:val="1"/>
      <w:numFmt w:val="decimal"/>
      <w:pStyle w:val="3"/>
      <w:lvlText w:val="%1.%2.%3"/>
      <w:lvlJc w:val="left"/>
      <w:pPr>
        <w:tabs>
          <w:tab w:val="num" w:pos="862"/>
        </w:tabs>
        <w:ind w:left="862" w:hanging="862"/>
      </w:pPr>
      <w:rPr>
        <w:rFonts w:hint="eastAsia"/>
      </w:rPr>
    </w:lvl>
    <w:lvl w:ilvl="3">
      <w:start w:val="1"/>
      <w:numFmt w:val="decimal"/>
      <w:pStyle w:val="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34342494"/>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7" w15:restartNumberingAfterBreak="0">
    <w:nsid w:val="6287161E"/>
    <w:multiLevelType w:val="multilevel"/>
    <w:tmpl w:val="F02EA3EC"/>
    <w:numStyleLink w:val="StyleBulleted1"/>
  </w:abstractNum>
  <w:abstractNum w:abstractNumId="788"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89" w15:restartNumberingAfterBreak="0">
    <w:nsid w:val="62A93D3A"/>
    <w:multiLevelType w:val="hybridMultilevel"/>
    <w:tmpl w:val="3C10B482"/>
    <w:lvl w:ilvl="0" w:tplc="F25E8F02">
      <w:start w:val="1"/>
      <w:numFmt w:val="bullet"/>
      <w:lvlText w:val="–"/>
      <w:lvlJc w:val="left"/>
      <w:pPr>
        <w:ind w:left="1080" w:hanging="360"/>
      </w:pPr>
      <w:rPr>
        <w:rFonts w:ascii="新細明體" w:eastAsia="新細明體" w:hAnsi="新細明體" w:hint="eastAsia"/>
        <w:color w:val="333333"/>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779C268C"/>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422187738">
    <w:abstractNumId w:val="499"/>
  </w:num>
  <w:num w:numId="2" w16cid:durableId="1862879">
    <w:abstractNumId w:val="123"/>
  </w:num>
  <w:num w:numId="3" w16cid:durableId="486751748">
    <w:abstractNumId w:val="443"/>
  </w:num>
  <w:num w:numId="4" w16cid:durableId="48189203">
    <w:abstractNumId w:val="500"/>
  </w:num>
  <w:num w:numId="5" w16cid:durableId="1864856423">
    <w:abstractNumId w:val="660"/>
  </w:num>
  <w:num w:numId="6" w16cid:durableId="357315510">
    <w:abstractNumId w:val="305"/>
  </w:num>
  <w:num w:numId="7" w16cid:durableId="1421298126">
    <w:abstractNumId w:val="947"/>
  </w:num>
  <w:num w:numId="8" w16cid:durableId="1615091905">
    <w:abstractNumId w:val="115"/>
  </w:num>
  <w:num w:numId="9" w16cid:durableId="550851607">
    <w:abstractNumId w:val="692"/>
  </w:num>
  <w:num w:numId="10" w16cid:durableId="71778371">
    <w:abstractNumId w:val="292"/>
  </w:num>
  <w:num w:numId="11" w16cid:durableId="61366371">
    <w:abstractNumId w:val="168"/>
  </w:num>
  <w:num w:numId="12" w16cid:durableId="2015453766">
    <w:abstractNumId w:val="813"/>
  </w:num>
  <w:num w:numId="13" w16cid:durableId="865097535">
    <w:abstractNumId w:val="160"/>
  </w:num>
  <w:num w:numId="14" w16cid:durableId="2100329971">
    <w:abstractNumId w:val="10"/>
  </w:num>
  <w:num w:numId="15" w16cid:durableId="485706381">
    <w:abstractNumId w:val="38"/>
  </w:num>
  <w:num w:numId="16" w16cid:durableId="1079787569">
    <w:abstractNumId w:val="481"/>
  </w:num>
  <w:num w:numId="17" w16cid:durableId="468594207">
    <w:abstractNumId w:val="713"/>
  </w:num>
  <w:num w:numId="18" w16cid:durableId="2070954596">
    <w:abstractNumId w:val="788"/>
  </w:num>
  <w:num w:numId="19" w16cid:durableId="42562047">
    <w:abstractNumId w:val="908"/>
  </w:num>
  <w:num w:numId="20" w16cid:durableId="51660348">
    <w:abstractNumId w:val="914"/>
  </w:num>
  <w:num w:numId="21" w16cid:durableId="1905263490">
    <w:abstractNumId w:val="560"/>
  </w:num>
  <w:num w:numId="22" w16cid:durableId="960111032">
    <w:abstractNumId w:val="143"/>
  </w:num>
  <w:num w:numId="23" w16cid:durableId="1780710922">
    <w:abstractNumId w:val="77"/>
  </w:num>
  <w:num w:numId="24" w16cid:durableId="1386955854">
    <w:abstractNumId w:val="635"/>
  </w:num>
  <w:num w:numId="25" w16cid:durableId="706485767">
    <w:abstractNumId w:val="825"/>
  </w:num>
  <w:num w:numId="26" w16cid:durableId="1674524050">
    <w:abstractNumId w:val="1000"/>
  </w:num>
  <w:num w:numId="27" w16cid:durableId="1901481865">
    <w:abstractNumId w:val="201"/>
  </w:num>
  <w:num w:numId="28" w16cid:durableId="69426933">
    <w:abstractNumId w:val="26"/>
  </w:num>
  <w:num w:numId="29" w16cid:durableId="1724139946">
    <w:abstractNumId w:val="14"/>
  </w:num>
  <w:num w:numId="30" w16cid:durableId="90130732">
    <w:abstractNumId w:val="103"/>
  </w:num>
  <w:num w:numId="31" w16cid:durableId="1196967783">
    <w:abstractNumId w:val="546"/>
  </w:num>
  <w:num w:numId="32" w16cid:durableId="167522442">
    <w:abstractNumId w:val="179"/>
  </w:num>
  <w:num w:numId="33" w16cid:durableId="1304314822">
    <w:abstractNumId w:val="688"/>
  </w:num>
  <w:num w:numId="34" w16cid:durableId="1344283686">
    <w:abstractNumId w:val="469"/>
  </w:num>
  <w:num w:numId="35" w16cid:durableId="52394691">
    <w:abstractNumId w:val="498"/>
  </w:num>
  <w:num w:numId="36" w16cid:durableId="248274306">
    <w:abstractNumId w:val="800"/>
  </w:num>
  <w:num w:numId="37" w16cid:durableId="1257326821">
    <w:abstractNumId w:val="31"/>
  </w:num>
  <w:num w:numId="38" w16cid:durableId="2002080645">
    <w:abstractNumId w:val="367"/>
  </w:num>
  <w:num w:numId="39" w16cid:durableId="397870320">
    <w:abstractNumId w:val="864"/>
  </w:num>
  <w:num w:numId="40" w16cid:durableId="2010669640">
    <w:abstractNumId w:val="921"/>
  </w:num>
  <w:num w:numId="41" w16cid:durableId="1247299078">
    <w:abstractNumId w:val="173"/>
  </w:num>
  <w:num w:numId="42" w16cid:durableId="1042557709">
    <w:abstractNumId w:val="850"/>
  </w:num>
  <w:num w:numId="43" w16cid:durableId="5838410">
    <w:abstractNumId w:val="855"/>
  </w:num>
  <w:num w:numId="44" w16cid:durableId="180122327">
    <w:abstractNumId w:val="422"/>
  </w:num>
  <w:num w:numId="45" w16cid:durableId="1849950909">
    <w:abstractNumId w:val="945"/>
  </w:num>
  <w:num w:numId="46" w16cid:durableId="1009874713">
    <w:abstractNumId w:val="453"/>
  </w:num>
  <w:num w:numId="47" w16cid:durableId="1229196249">
    <w:abstractNumId w:val="441"/>
  </w:num>
  <w:num w:numId="48" w16cid:durableId="1826122899">
    <w:abstractNumId w:val="127"/>
  </w:num>
  <w:num w:numId="49" w16cid:durableId="787311154">
    <w:abstractNumId w:val="477"/>
  </w:num>
  <w:num w:numId="50" w16cid:durableId="144292177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22190000">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2107385">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80808404">
    <w:abstractNumId w:val="639"/>
  </w:num>
  <w:num w:numId="54" w16cid:durableId="2053263074">
    <w:abstractNumId w:val="756"/>
  </w:num>
  <w:num w:numId="55" w16cid:durableId="718668000">
    <w:abstractNumId w:val="445"/>
  </w:num>
  <w:num w:numId="56" w16cid:durableId="933589197">
    <w:abstractNumId w:val="576"/>
  </w:num>
  <w:num w:numId="57" w16cid:durableId="1140346151">
    <w:abstractNumId w:val="300"/>
  </w:num>
  <w:num w:numId="58" w16cid:durableId="750539901">
    <w:abstractNumId w:val="35"/>
  </w:num>
  <w:num w:numId="59" w16cid:durableId="210963718">
    <w:abstractNumId w:val="470"/>
  </w:num>
  <w:num w:numId="60" w16cid:durableId="1827622170">
    <w:abstractNumId w:val="814"/>
  </w:num>
  <w:num w:numId="61" w16cid:durableId="1632445318">
    <w:abstractNumId w:val="895"/>
  </w:num>
  <w:num w:numId="62" w16cid:durableId="613751619">
    <w:abstractNumId w:val="695"/>
  </w:num>
  <w:num w:numId="63" w16cid:durableId="348337960">
    <w:abstractNumId w:val="288"/>
  </w:num>
  <w:num w:numId="64" w16cid:durableId="1917669463">
    <w:abstractNumId w:val="903"/>
  </w:num>
  <w:num w:numId="65" w16cid:durableId="980841396">
    <w:abstractNumId w:val="83"/>
  </w:num>
  <w:num w:numId="66" w16cid:durableId="471597495">
    <w:abstractNumId w:val="823"/>
  </w:num>
  <w:num w:numId="67" w16cid:durableId="2140880520">
    <w:abstractNumId w:val="321"/>
  </w:num>
  <w:num w:numId="68" w16cid:durableId="642005536">
    <w:abstractNumId w:val="1005"/>
  </w:num>
  <w:num w:numId="69" w16cid:durableId="1349717696">
    <w:abstractNumId w:val="260"/>
  </w:num>
  <w:num w:numId="70" w16cid:durableId="33501087">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1600680260">
    <w:abstractNumId w:val="975"/>
  </w:num>
  <w:num w:numId="72" w16cid:durableId="182939954">
    <w:abstractNumId w:val="737"/>
  </w:num>
  <w:num w:numId="73" w16cid:durableId="822770721">
    <w:abstractNumId w:val="46"/>
  </w:num>
  <w:num w:numId="74" w16cid:durableId="44816496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539728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7846123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1501876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74148341">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9" w16cid:durableId="1256669916">
    <w:abstractNumId w:val="658"/>
  </w:num>
  <w:num w:numId="80" w16cid:durableId="1656447445">
    <w:abstractNumId w:val="283"/>
  </w:num>
  <w:num w:numId="81" w16cid:durableId="109789942">
    <w:abstractNumId w:val="690"/>
  </w:num>
  <w:num w:numId="82" w16cid:durableId="6947306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85226252">
    <w:abstractNumId w:val="332"/>
  </w:num>
  <w:num w:numId="84" w16cid:durableId="2136486987">
    <w:abstractNumId w:val="961"/>
  </w:num>
  <w:num w:numId="85" w16cid:durableId="173111149">
    <w:abstractNumId w:val="94"/>
    <w:lvlOverride w:ilvl="0">
      <w:startOverride w:val="1"/>
    </w:lvlOverride>
  </w:num>
  <w:num w:numId="86" w16cid:durableId="769472951">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5814428">
    <w:abstractNumId w:val="421"/>
  </w:num>
  <w:num w:numId="88" w16cid:durableId="444152607">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81914375">
    <w:abstractNumId w:val="868"/>
  </w:num>
  <w:num w:numId="90" w16cid:durableId="2057000124">
    <w:abstractNumId w:val="221"/>
  </w:num>
  <w:num w:numId="91" w16cid:durableId="1235503788">
    <w:abstractNumId w:val="215"/>
  </w:num>
  <w:num w:numId="92" w16cid:durableId="227960747">
    <w:abstractNumId w:val="161"/>
  </w:num>
  <w:num w:numId="93" w16cid:durableId="219172019">
    <w:abstractNumId w:val="404"/>
  </w:num>
  <w:num w:numId="94" w16cid:durableId="1696271952">
    <w:abstractNumId w:val="236"/>
  </w:num>
  <w:num w:numId="95" w16cid:durableId="392510275">
    <w:abstractNumId w:val="209"/>
  </w:num>
  <w:num w:numId="96" w16cid:durableId="2004774205">
    <w:abstractNumId w:val="925"/>
    <w:lvlOverride w:ilvl="0">
      <w:startOverride w:val="1"/>
    </w:lvlOverride>
  </w:num>
  <w:num w:numId="97" w16cid:durableId="405692289">
    <w:abstractNumId w:val="220"/>
  </w:num>
  <w:num w:numId="98" w16cid:durableId="883324809">
    <w:abstractNumId w:val="863"/>
  </w:num>
  <w:num w:numId="99" w16cid:durableId="1619413595">
    <w:abstractNumId w:val="633"/>
  </w:num>
  <w:num w:numId="100" w16cid:durableId="1139491033">
    <w:abstractNumId w:val="318"/>
  </w:num>
  <w:num w:numId="101" w16cid:durableId="456995346">
    <w:abstractNumId w:val="630"/>
  </w:num>
  <w:num w:numId="102" w16cid:durableId="796217621">
    <w:abstractNumId w:val="282"/>
  </w:num>
  <w:num w:numId="103" w16cid:durableId="1314023721">
    <w:abstractNumId w:val="335"/>
  </w:num>
  <w:num w:numId="104" w16cid:durableId="1052316152">
    <w:abstractNumId w:val="125"/>
  </w:num>
  <w:num w:numId="105" w16cid:durableId="1759787724">
    <w:abstractNumId w:val="535"/>
  </w:num>
  <w:num w:numId="106" w16cid:durableId="318655999">
    <w:abstractNumId w:val="491"/>
  </w:num>
  <w:num w:numId="107" w16cid:durableId="1308316663">
    <w:abstractNumId w:val="439"/>
  </w:num>
  <w:num w:numId="108" w16cid:durableId="1975133975">
    <w:abstractNumId w:val="497"/>
  </w:num>
  <w:num w:numId="109" w16cid:durableId="5013403">
    <w:abstractNumId w:val="649"/>
  </w:num>
  <w:num w:numId="110" w16cid:durableId="398671178">
    <w:abstractNumId w:val="216"/>
  </w:num>
  <w:num w:numId="111" w16cid:durableId="1668942671">
    <w:abstractNumId w:val="44"/>
  </w:num>
  <w:num w:numId="112" w16cid:durableId="1230076925">
    <w:abstractNumId w:val="682"/>
  </w:num>
  <w:num w:numId="113" w16cid:durableId="228345095">
    <w:abstractNumId w:val="714"/>
  </w:num>
  <w:num w:numId="114" w16cid:durableId="1270358980">
    <w:abstractNumId w:val="62"/>
  </w:num>
  <w:num w:numId="115" w16cid:durableId="376054118">
    <w:abstractNumId w:val="954"/>
  </w:num>
  <w:num w:numId="116" w16cid:durableId="381710609">
    <w:abstractNumId w:val="563"/>
  </w:num>
  <w:num w:numId="117" w16cid:durableId="2056927234">
    <w:abstractNumId w:val="243"/>
  </w:num>
  <w:num w:numId="118" w16cid:durableId="622271422">
    <w:abstractNumId w:val="55"/>
  </w:num>
  <w:num w:numId="119" w16cid:durableId="398214676">
    <w:abstractNumId w:val="860"/>
  </w:num>
  <w:num w:numId="120" w16cid:durableId="619846928">
    <w:abstractNumId w:val="432"/>
  </w:num>
  <w:num w:numId="121" w16cid:durableId="1772890150">
    <w:abstractNumId w:val="381"/>
  </w:num>
  <w:num w:numId="122" w16cid:durableId="996877839">
    <w:abstractNumId w:val="816"/>
  </w:num>
  <w:num w:numId="123" w16cid:durableId="1371342702">
    <w:abstractNumId w:val="779"/>
  </w:num>
  <w:num w:numId="124" w16cid:durableId="611322829">
    <w:abstractNumId w:val="907"/>
  </w:num>
  <w:num w:numId="125" w16cid:durableId="1116799034">
    <w:abstractNumId w:val="121"/>
  </w:num>
  <w:num w:numId="126" w16cid:durableId="782308495">
    <w:abstractNumId w:val="124"/>
  </w:num>
  <w:num w:numId="127" w16cid:durableId="115686795">
    <w:abstractNumId w:val="302"/>
  </w:num>
  <w:num w:numId="128" w16cid:durableId="499125507">
    <w:abstractNumId w:val="58"/>
  </w:num>
  <w:num w:numId="129" w16cid:durableId="1331786925">
    <w:abstractNumId w:val="74"/>
  </w:num>
  <w:num w:numId="130" w16cid:durableId="176502517">
    <w:abstractNumId w:val="315"/>
  </w:num>
  <w:num w:numId="131" w16cid:durableId="1580603207">
    <w:abstractNumId w:val="393"/>
  </w:num>
  <w:num w:numId="132" w16cid:durableId="20783983">
    <w:abstractNumId w:val="763"/>
  </w:num>
  <w:num w:numId="133" w16cid:durableId="58751936">
    <w:abstractNumId w:val="645"/>
  </w:num>
  <w:num w:numId="134" w16cid:durableId="943271671">
    <w:abstractNumId w:val="223"/>
  </w:num>
  <w:num w:numId="135" w16cid:durableId="172766290">
    <w:abstractNumId w:val="684"/>
  </w:num>
  <w:num w:numId="136" w16cid:durableId="748889022">
    <w:abstractNumId w:val="353"/>
  </w:num>
  <w:num w:numId="137" w16cid:durableId="375856310">
    <w:abstractNumId w:val="25"/>
  </w:num>
  <w:num w:numId="138" w16cid:durableId="1926720066">
    <w:abstractNumId w:val="279"/>
  </w:num>
  <w:num w:numId="139" w16cid:durableId="818612545">
    <w:abstractNumId w:val="450"/>
  </w:num>
  <w:num w:numId="140" w16cid:durableId="366948327">
    <w:abstractNumId w:val="397"/>
  </w:num>
  <w:num w:numId="141" w16cid:durableId="1854880049">
    <w:abstractNumId w:val="599"/>
  </w:num>
  <w:num w:numId="142" w16cid:durableId="182205863">
    <w:abstractNumId w:val="867"/>
  </w:num>
  <w:num w:numId="143" w16cid:durableId="204146532">
    <w:abstractNumId w:val="51"/>
  </w:num>
  <w:num w:numId="144" w16cid:durableId="46488460">
    <w:abstractNumId w:val="408"/>
  </w:num>
  <w:num w:numId="145" w16cid:durableId="1808543183">
    <w:abstractNumId w:val="552"/>
  </w:num>
  <w:num w:numId="146" w16cid:durableId="2024549519">
    <w:abstractNumId w:val="904"/>
  </w:num>
  <w:num w:numId="147" w16cid:durableId="1113356618">
    <w:abstractNumId w:val="710"/>
  </w:num>
  <w:num w:numId="148" w16cid:durableId="1049109800">
    <w:abstractNumId w:val="851"/>
  </w:num>
  <w:num w:numId="149" w16cid:durableId="97452804">
    <w:abstractNumId w:val="693"/>
  </w:num>
  <w:num w:numId="150" w16cid:durableId="761609376">
    <w:abstractNumId w:val="313"/>
  </w:num>
  <w:num w:numId="151" w16cid:durableId="1929119314">
    <w:abstractNumId w:val="231"/>
  </w:num>
  <w:num w:numId="152" w16cid:durableId="806244677">
    <w:abstractNumId w:val="386"/>
  </w:num>
  <w:num w:numId="153" w16cid:durableId="1136413825">
    <w:abstractNumId w:val="628"/>
  </w:num>
  <w:num w:numId="154" w16cid:durableId="434011614">
    <w:abstractNumId w:val="114"/>
  </w:num>
  <w:num w:numId="155" w16cid:durableId="824980250">
    <w:abstractNumId w:val="145"/>
  </w:num>
  <w:num w:numId="156" w16cid:durableId="1783500804">
    <w:abstractNumId w:val="596"/>
  </w:num>
  <w:num w:numId="157" w16cid:durableId="1739546955">
    <w:abstractNumId w:val="164"/>
  </w:num>
  <w:num w:numId="158" w16cid:durableId="1542742881">
    <w:abstractNumId w:val="483"/>
  </w:num>
  <w:num w:numId="159" w16cid:durableId="631786165">
    <w:abstractNumId w:val="113"/>
  </w:num>
  <w:num w:numId="160" w16cid:durableId="540437488">
    <w:abstractNumId w:val="390"/>
  </w:num>
  <w:num w:numId="161" w16cid:durableId="341015197">
    <w:abstractNumId w:val="951"/>
  </w:num>
  <w:num w:numId="162" w16cid:durableId="1809979916">
    <w:abstractNumId w:val="773"/>
  </w:num>
  <w:num w:numId="163" w16cid:durableId="94328114">
    <w:abstractNumId w:val="106"/>
  </w:num>
  <w:num w:numId="164" w16cid:durableId="293491639">
    <w:abstractNumId w:val="53"/>
  </w:num>
  <w:num w:numId="165" w16cid:durableId="2073768070">
    <w:abstractNumId w:val="129"/>
  </w:num>
  <w:num w:numId="166" w16cid:durableId="1288051867">
    <w:abstractNumId w:val="465"/>
  </w:num>
  <w:num w:numId="167" w16cid:durableId="1104769308">
    <w:abstractNumId w:val="418"/>
  </w:num>
  <w:num w:numId="168" w16cid:durableId="143939470">
    <w:abstractNumId w:val="605"/>
  </w:num>
  <w:num w:numId="169" w16cid:durableId="863009602">
    <w:abstractNumId w:val="358"/>
  </w:num>
  <w:num w:numId="170" w16cid:durableId="1166245223">
    <w:abstractNumId w:val="387"/>
  </w:num>
  <w:num w:numId="171" w16cid:durableId="802694410">
    <w:abstractNumId w:val="565"/>
  </w:num>
  <w:num w:numId="172" w16cid:durableId="1939870291">
    <w:abstractNumId w:val="362"/>
  </w:num>
  <w:num w:numId="173" w16cid:durableId="76363751">
    <w:abstractNumId w:val="950"/>
  </w:num>
  <w:num w:numId="174" w16cid:durableId="1362123134">
    <w:abstractNumId w:val="777"/>
  </w:num>
  <w:num w:numId="175" w16cid:durableId="736518770">
    <w:abstractNumId w:val="275"/>
  </w:num>
  <w:num w:numId="176" w16cid:durableId="242035041">
    <w:abstractNumId w:val="681"/>
  </w:num>
  <w:num w:numId="177" w16cid:durableId="1573393716">
    <w:abstractNumId w:val="744"/>
  </w:num>
  <w:num w:numId="178" w16cid:durableId="495003090">
    <w:abstractNumId w:val="36"/>
  </w:num>
  <w:num w:numId="179" w16cid:durableId="896940158">
    <w:abstractNumId w:val="678"/>
  </w:num>
  <w:num w:numId="180" w16cid:durableId="623661274">
    <w:abstractNumId w:val="782"/>
  </w:num>
  <w:num w:numId="181" w16cid:durableId="775951583">
    <w:abstractNumId w:val="28"/>
  </w:num>
  <w:num w:numId="182" w16cid:durableId="1913855045">
    <w:abstractNumId w:val="882"/>
  </w:num>
  <w:num w:numId="183" w16cid:durableId="328413602">
    <w:abstractNumId w:val="218"/>
  </w:num>
  <w:num w:numId="184" w16cid:durableId="1268923137">
    <w:abstractNumId w:val="480"/>
  </w:num>
  <w:num w:numId="185" w16cid:durableId="364794601">
    <w:abstractNumId w:val="212"/>
  </w:num>
  <w:num w:numId="186" w16cid:durableId="1394812115">
    <w:abstractNumId w:val="350"/>
  </w:num>
  <w:num w:numId="187" w16cid:durableId="1519195471">
    <w:abstractNumId w:val="440"/>
  </w:num>
  <w:num w:numId="188" w16cid:durableId="562445347">
    <w:abstractNumId w:val="291"/>
  </w:num>
  <w:num w:numId="189" w16cid:durableId="576138753">
    <w:abstractNumId w:val="668"/>
  </w:num>
  <w:num w:numId="190" w16cid:durableId="103237113">
    <w:abstractNumId w:val="9"/>
    <w:lvlOverride w:ilvl="0">
      <w:startOverride w:val="1"/>
    </w:lvlOverride>
  </w:num>
  <w:num w:numId="191" w16cid:durableId="277689788">
    <w:abstractNumId w:val="8"/>
  </w:num>
  <w:num w:numId="192" w16cid:durableId="882136419">
    <w:abstractNumId w:val="7"/>
  </w:num>
  <w:num w:numId="193" w16cid:durableId="502014071">
    <w:abstractNumId w:val="4"/>
    <w:lvlOverride w:ilvl="0">
      <w:startOverride w:val="1"/>
    </w:lvlOverride>
  </w:num>
  <w:num w:numId="194" w16cid:durableId="870724205">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950194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246043310">
    <w:abstractNumId w:val="434"/>
  </w:num>
  <w:num w:numId="197" w16cid:durableId="918753768">
    <w:abstractNumId w:val="673"/>
  </w:num>
  <w:num w:numId="198" w16cid:durableId="492796631">
    <w:abstractNumId w:val="504"/>
  </w:num>
  <w:num w:numId="199" w16cid:durableId="1404183171">
    <w:abstractNumId w:val="326"/>
  </w:num>
  <w:num w:numId="200" w16cid:durableId="1103719467">
    <w:abstractNumId w:val="39"/>
  </w:num>
  <w:num w:numId="201" w16cid:durableId="1981305242">
    <w:abstractNumId w:val="336"/>
  </w:num>
  <w:num w:numId="202" w16cid:durableId="32274356">
    <w:abstractNumId w:val="647"/>
  </w:num>
  <w:num w:numId="203" w16cid:durableId="394938720">
    <w:abstractNumId w:val="591"/>
  </w:num>
  <w:num w:numId="204" w16cid:durableId="687025149">
    <w:abstractNumId w:val="430"/>
  </w:num>
  <w:num w:numId="205" w16cid:durableId="450365859">
    <w:abstractNumId w:val="104"/>
  </w:num>
  <w:num w:numId="206" w16cid:durableId="1369794277">
    <w:abstractNumId w:val="740"/>
  </w:num>
  <w:num w:numId="207" w16cid:durableId="929119856">
    <w:abstractNumId w:val="66"/>
  </w:num>
  <w:num w:numId="208" w16cid:durableId="2134711719">
    <w:abstractNumId w:val="893"/>
  </w:num>
  <w:num w:numId="209" w16cid:durableId="1209994752">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892419454">
    <w:abstractNumId w:val="877"/>
  </w:num>
  <w:num w:numId="211" w16cid:durableId="90665896">
    <w:abstractNumId w:val="394"/>
  </w:num>
  <w:num w:numId="212" w16cid:durableId="1544827334">
    <w:abstractNumId w:val="873"/>
  </w:num>
  <w:num w:numId="213" w16cid:durableId="822426570">
    <w:abstractNumId w:val="224"/>
  </w:num>
  <w:num w:numId="214" w16cid:durableId="681204788">
    <w:abstractNumId w:val="854"/>
  </w:num>
  <w:num w:numId="215" w16cid:durableId="194076906">
    <w:abstractNumId w:val="743"/>
  </w:num>
  <w:num w:numId="216" w16cid:durableId="1139372730">
    <w:abstractNumId w:val="245"/>
  </w:num>
  <w:num w:numId="217" w16cid:durableId="1070538218">
    <w:abstractNumId w:val="567"/>
  </w:num>
  <w:num w:numId="218" w16cid:durableId="2042590723">
    <w:abstractNumId w:val="755"/>
  </w:num>
  <w:num w:numId="219" w16cid:durableId="735468336">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70617456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430859271">
    <w:abstractNumId w:val="495"/>
  </w:num>
  <w:num w:numId="222" w16cid:durableId="1583292902">
    <w:abstractNumId w:val="948"/>
  </w:num>
  <w:num w:numId="223" w16cid:durableId="1204561600">
    <w:abstractNumId w:val="742"/>
  </w:num>
  <w:num w:numId="224" w16cid:durableId="1375811198">
    <w:abstractNumId w:val="203"/>
  </w:num>
  <w:num w:numId="225" w16cid:durableId="95640915">
    <w:abstractNumId w:val="557"/>
  </w:num>
  <w:num w:numId="226" w16cid:durableId="1475215427">
    <w:abstractNumId w:val="334"/>
  </w:num>
  <w:num w:numId="227" w16cid:durableId="2097631725">
    <w:abstractNumId w:val="840"/>
  </w:num>
  <w:num w:numId="228" w16cid:durableId="811556443">
    <w:abstractNumId w:val="941"/>
  </w:num>
  <w:num w:numId="229" w16cid:durableId="751779585">
    <w:abstractNumId w:val="978"/>
  </w:num>
  <w:num w:numId="230" w16cid:durableId="907115213">
    <w:abstractNumId w:val="932"/>
  </w:num>
  <w:num w:numId="231" w16cid:durableId="187790673">
    <w:abstractNumId w:val="96"/>
  </w:num>
  <w:num w:numId="232" w16cid:durableId="839738308">
    <w:abstractNumId w:val="633"/>
    <w:lvlOverride w:ilvl="0">
      <w:startOverride w:val="1"/>
    </w:lvlOverride>
    <w:lvlOverride w:ilvl="1"/>
    <w:lvlOverride w:ilvl="2"/>
    <w:lvlOverride w:ilvl="3"/>
    <w:lvlOverride w:ilvl="4"/>
    <w:lvlOverride w:ilvl="5"/>
    <w:lvlOverride w:ilvl="6"/>
    <w:lvlOverride w:ilvl="7"/>
    <w:lvlOverride w:ilvl="8"/>
  </w:num>
  <w:num w:numId="233" w16cid:durableId="1662536912">
    <w:abstractNumId w:val="524"/>
  </w:num>
  <w:num w:numId="234" w16cid:durableId="1016539694">
    <w:abstractNumId w:val="503"/>
  </w:num>
  <w:num w:numId="235" w16cid:durableId="1629159829">
    <w:abstractNumId w:val="252"/>
  </w:num>
  <w:num w:numId="236" w16cid:durableId="2036299218">
    <w:abstractNumId w:val="325"/>
  </w:num>
  <w:num w:numId="237" w16cid:durableId="522978481">
    <w:abstractNumId w:val="272"/>
  </w:num>
  <w:num w:numId="238" w16cid:durableId="13599223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205797997">
    <w:abstractNumId w:val="290"/>
  </w:num>
  <w:num w:numId="240" w16cid:durableId="127550793">
    <w:abstractNumId w:val="427"/>
  </w:num>
  <w:num w:numId="241" w16cid:durableId="1520461688">
    <w:abstractNumId w:val="849"/>
  </w:num>
  <w:num w:numId="242" w16cid:durableId="1429884996">
    <w:abstractNumId w:val="148"/>
  </w:num>
  <w:num w:numId="243" w16cid:durableId="1256090500">
    <w:abstractNumId w:val="587"/>
  </w:num>
  <w:num w:numId="244" w16cid:durableId="421535682">
    <w:abstractNumId w:val="346"/>
  </w:num>
  <w:num w:numId="245" w16cid:durableId="499736146">
    <w:abstractNumId w:val="709"/>
  </w:num>
  <w:num w:numId="246" w16cid:durableId="2068410160">
    <w:abstractNumId w:val="934"/>
  </w:num>
  <w:num w:numId="247" w16cid:durableId="205849">
    <w:abstractNumId w:val="276"/>
  </w:num>
  <w:num w:numId="248" w16cid:durableId="564418546">
    <w:abstractNumId w:val="899"/>
  </w:num>
  <w:num w:numId="249" w16cid:durableId="1603607283">
    <w:abstractNumId w:val="262"/>
  </w:num>
  <w:num w:numId="250" w16cid:durableId="901913830">
    <w:abstractNumId w:val="734"/>
  </w:num>
  <w:num w:numId="251" w16cid:durableId="1899895204">
    <w:abstractNumId w:val="111"/>
  </w:num>
  <w:num w:numId="252" w16cid:durableId="1444880397">
    <w:abstractNumId w:val="652"/>
  </w:num>
  <w:num w:numId="253" w16cid:durableId="82184960">
    <w:abstractNumId w:val="351"/>
  </w:num>
  <w:num w:numId="254" w16cid:durableId="599996099">
    <w:abstractNumId w:val="266"/>
  </w:num>
  <w:num w:numId="255" w16cid:durableId="1533952952">
    <w:abstractNumId w:val="364"/>
  </w:num>
  <w:num w:numId="256" w16cid:durableId="1257203070">
    <w:abstractNumId w:val="473"/>
  </w:num>
  <w:num w:numId="257" w16cid:durableId="2131898010">
    <w:abstractNumId w:val="337"/>
  </w:num>
  <w:num w:numId="258" w16cid:durableId="758061861">
    <w:abstractNumId w:val="153"/>
  </w:num>
  <w:num w:numId="259" w16cid:durableId="236286387">
    <w:abstractNumId w:val="982"/>
  </w:num>
  <w:num w:numId="260" w16cid:durableId="1563784853">
    <w:abstractNumId w:val="526"/>
  </w:num>
  <w:num w:numId="261" w16cid:durableId="24253921">
    <w:abstractNumId w:val="922"/>
  </w:num>
  <w:num w:numId="262" w16cid:durableId="1854493737">
    <w:abstractNumId w:val="141"/>
  </w:num>
  <w:num w:numId="263" w16cid:durableId="1189681729">
    <w:abstractNumId w:val="618"/>
  </w:num>
  <w:num w:numId="264" w16cid:durableId="1197356016">
    <w:abstractNumId w:val="242"/>
  </w:num>
  <w:num w:numId="265" w16cid:durableId="8557718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779296623">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445001843">
    <w:abstractNumId w:val="915"/>
  </w:num>
  <w:num w:numId="268" w16cid:durableId="717241095">
    <w:abstractNumId w:val="853"/>
  </w:num>
  <w:num w:numId="269" w16cid:durableId="177624162">
    <w:abstractNumId w:val="194"/>
  </w:num>
  <w:num w:numId="270" w16cid:durableId="2102216254">
    <w:abstractNumId w:val="976"/>
  </w:num>
  <w:num w:numId="271" w16cid:durableId="1973097536">
    <w:abstractNumId w:val="906"/>
  </w:num>
  <w:num w:numId="272" w16cid:durableId="149369678">
    <w:abstractNumId w:val="341"/>
  </w:num>
  <w:num w:numId="273" w16cid:durableId="459617309">
    <w:abstractNumId w:val="686"/>
  </w:num>
  <w:num w:numId="274" w16cid:durableId="384570583">
    <w:abstractNumId w:val="916"/>
  </w:num>
  <w:num w:numId="275" w16cid:durableId="1101100680">
    <w:abstractNumId w:val="758"/>
  </w:num>
  <w:num w:numId="276" w16cid:durableId="1444963085">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72228855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103418650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657412586">
    <w:abstractNumId w:val="968"/>
  </w:num>
  <w:num w:numId="280" w16cid:durableId="1869368079">
    <w:abstractNumId w:val="185"/>
  </w:num>
  <w:num w:numId="281" w16cid:durableId="1191142256">
    <w:abstractNumId w:val="455"/>
  </w:num>
  <w:num w:numId="282" w16cid:durableId="89661580">
    <w:abstractNumId w:val="177"/>
  </w:num>
  <w:num w:numId="283" w16cid:durableId="970672694">
    <w:abstractNumId w:val="270"/>
  </w:num>
  <w:num w:numId="284" w16cid:durableId="1940791881">
    <w:abstractNumId w:val="555"/>
  </w:num>
  <w:num w:numId="285" w16cid:durableId="848329984">
    <w:abstractNumId w:val="172"/>
  </w:num>
  <w:num w:numId="286" w16cid:durableId="405692792">
    <w:abstractNumId w:val="137"/>
  </w:num>
  <w:num w:numId="287" w16cid:durableId="670180057">
    <w:abstractNumId w:val="522"/>
  </w:num>
  <w:num w:numId="288" w16cid:durableId="852770414">
    <w:abstractNumId w:val="959"/>
  </w:num>
  <w:num w:numId="289" w16cid:durableId="1428041690">
    <w:abstractNumId w:val="532"/>
  </w:num>
  <w:num w:numId="290" w16cid:durableId="94375426">
    <w:abstractNumId w:val="431"/>
  </w:num>
  <w:num w:numId="291" w16cid:durableId="252010527">
    <w:abstractNumId w:val="571"/>
  </w:num>
  <w:num w:numId="292" w16cid:durableId="596526341">
    <w:abstractNumId w:val="762"/>
  </w:num>
  <w:num w:numId="293" w16cid:durableId="240333557">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46737860">
    <w:abstractNumId w:val="355"/>
  </w:num>
  <w:num w:numId="295" w16cid:durableId="1942057876">
    <w:abstractNumId w:val="513"/>
  </w:num>
  <w:num w:numId="296" w16cid:durableId="610165835">
    <w:abstractNumId w:val="822"/>
  </w:num>
  <w:num w:numId="297" w16cid:durableId="236137754">
    <w:abstractNumId w:val="796"/>
  </w:num>
  <w:num w:numId="298" w16cid:durableId="2042247515">
    <w:abstractNumId w:val="112"/>
  </w:num>
  <w:num w:numId="299" w16cid:durableId="1636640393">
    <w:abstractNumId w:val="219"/>
  </w:num>
  <w:num w:numId="300" w16cid:durableId="770247407">
    <w:abstractNumId w:val="152"/>
  </w:num>
  <w:num w:numId="301" w16cid:durableId="1887986353">
    <w:abstractNumId w:val="457"/>
  </w:num>
  <w:num w:numId="302" w16cid:durableId="1805807977">
    <w:abstractNumId w:val="574"/>
  </w:num>
  <w:num w:numId="303" w16cid:durableId="587158886">
    <w:abstractNumId w:val="601"/>
  </w:num>
  <w:num w:numId="304" w16cid:durableId="1004432094">
    <w:abstractNumId w:val="549"/>
  </w:num>
  <w:num w:numId="305" w16cid:durableId="1529563445">
    <w:abstractNumId w:val="392"/>
  </w:num>
  <w:num w:numId="306" w16cid:durableId="498430287">
    <w:abstractNumId w:val="611"/>
  </w:num>
  <w:num w:numId="307" w16cid:durableId="536309733">
    <w:abstractNumId w:val="396"/>
  </w:num>
  <w:num w:numId="308" w16cid:durableId="1769889691">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913978637">
    <w:abstractNumId w:val="724"/>
  </w:num>
  <w:num w:numId="310" w16cid:durableId="1860195469">
    <w:abstractNumId w:val="900"/>
  </w:num>
  <w:num w:numId="311" w16cid:durableId="2119133064">
    <w:abstractNumId w:val="980"/>
  </w:num>
  <w:num w:numId="312" w16cid:durableId="1362047300">
    <w:abstractNumId w:val="830"/>
  </w:num>
  <w:num w:numId="313" w16cid:durableId="1320695381">
    <w:abstractNumId w:val="30"/>
  </w:num>
  <w:num w:numId="314" w16cid:durableId="1543441666">
    <w:abstractNumId w:val="926"/>
  </w:num>
  <w:num w:numId="315" w16cid:durableId="1077477802">
    <w:abstractNumId w:val="972"/>
  </w:num>
  <w:num w:numId="316" w16cid:durableId="1284340268">
    <w:abstractNumId w:val="859"/>
  </w:num>
  <w:num w:numId="317" w16cid:durableId="1739327294">
    <w:abstractNumId w:val="836"/>
  </w:num>
  <w:num w:numId="318" w16cid:durableId="280191656">
    <w:abstractNumId w:val="296"/>
  </w:num>
  <w:num w:numId="319" w16cid:durableId="981277160">
    <w:abstractNumId w:val="753"/>
  </w:num>
  <w:num w:numId="320" w16cid:durableId="1086727562">
    <w:abstractNumId w:val="155"/>
  </w:num>
  <w:num w:numId="321" w16cid:durableId="1425566537">
    <w:abstractNumId w:val="566"/>
  </w:num>
  <w:num w:numId="322" w16cid:durableId="1351758107">
    <w:abstractNumId w:val="715"/>
  </w:num>
  <w:num w:numId="323" w16cid:durableId="735014420">
    <w:abstractNumId w:val="255"/>
  </w:num>
  <w:num w:numId="324" w16cid:durableId="1909069781">
    <w:abstractNumId w:val="719"/>
  </w:num>
  <w:num w:numId="325" w16cid:durableId="559513270">
    <w:abstractNumId w:val="745"/>
  </w:num>
  <w:num w:numId="326" w16cid:durableId="1581020592">
    <w:abstractNumId w:val="416"/>
  </w:num>
  <w:num w:numId="327" w16cid:durableId="1273977307">
    <w:abstractNumId w:val="998"/>
  </w:num>
  <w:num w:numId="328" w16cid:durableId="1038776451">
    <w:abstractNumId w:val="804"/>
  </w:num>
  <w:num w:numId="329" w16cid:durableId="2078356840">
    <w:abstractNumId w:val="79"/>
  </w:num>
  <w:num w:numId="330" w16cid:durableId="615252141">
    <w:abstractNumId w:val="792"/>
  </w:num>
  <w:num w:numId="331" w16cid:durableId="1546261532">
    <w:abstractNumId w:val="870"/>
  </w:num>
  <w:num w:numId="332" w16cid:durableId="738401754">
    <w:abstractNumId w:val="809"/>
  </w:num>
  <w:num w:numId="333" w16cid:durableId="1026323155">
    <w:abstractNumId w:val="299"/>
  </w:num>
  <w:num w:numId="334" w16cid:durableId="1020013889">
    <w:abstractNumId w:val="366"/>
  </w:num>
  <w:num w:numId="335" w16cid:durableId="1691489875">
    <w:abstractNumId w:val="15"/>
  </w:num>
  <w:num w:numId="336" w16cid:durableId="269747085">
    <w:abstractNumId w:val="595"/>
  </w:num>
  <w:num w:numId="337" w16cid:durableId="1574856742">
    <w:abstractNumId w:val="64"/>
  </w:num>
  <w:num w:numId="338" w16cid:durableId="378406621">
    <w:abstractNumId w:val="227"/>
  </w:num>
  <w:num w:numId="339" w16cid:durableId="108166548">
    <w:abstractNumId w:val="509"/>
  </w:num>
  <w:num w:numId="340" w16cid:durableId="2086803793">
    <w:abstractNumId w:val="229"/>
  </w:num>
  <w:num w:numId="341" w16cid:durableId="1311060008">
    <w:abstractNumId w:val="640"/>
  </w:num>
  <w:num w:numId="342" w16cid:durableId="846753539">
    <w:abstractNumId w:val="553"/>
  </w:num>
  <w:num w:numId="343" w16cid:durableId="751391032">
    <w:abstractNumId w:val="528"/>
  </w:num>
  <w:num w:numId="344" w16cid:durableId="632563659">
    <w:abstractNumId w:val="848"/>
  </w:num>
  <w:num w:numId="345" w16cid:durableId="1636714253">
    <w:abstractNumId w:val="831"/>
  </w:num>
  <w:num w:numId="346" w16cid:durableId="1065378166">
    <w:abstractNumId w:val="974"/>
  </w:num>
  <w:num w:numId="347" w16cid:durableId="1457678669">
    <w:abstractNumId w:val="956"/>
  </w:num>
  <w:num w:numId="348" w16cid:durableId="1839798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28062102">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55803431">
    <w:abstractNumId w:val="118"/>
  </w:num>
  <w:num w:numId="351" w16cid:durableId="793981373">
    <w:abstractNumId w:val="828"/>
  </w:num>
  <w:num w:numId="352" w16cid:durableId="1256980886">
    <w:abstractNumId w:val="511"/>
  </w:num>
  <w:num w:numId="353" w16cid:durableId="1477841330">
    <w:abstractNumId w:val="293"/>
  </w:num>
  <w:num w:numId="354" w16cid:durableId="1474521529">
    <w:abstractNumId w:val="594"/>
  </w:num>
  <w:num w:numId="355" w16cid:durableId="1639384240">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48376672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7580902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38433086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30258813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28654134">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1595744236">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897327702">
    <w:abstractNumId w:val="1005"/>
  </w:num>
  <w:num w:numId="363" w16cid:durableId="1664894435">
    <w:abstractNumId w:val="281"/>
  </w:num>
  <w:num w:numId="364" w16cid:durableId="1464690851">
    <w:abstractNumId w:val="375"/>
  </w:num>
  <w:num w:numId="365" w16cid:durableId="468714302">
    <w:abstractNumId w:val="142"/>
  </w:num>
  <w:num w:numId="366" w16cid:durableId="372731608">
    <w:abstractNumId w:val="585"/>
  </w:num>
  <w:num w:numId="367" w16cid:durableId="1418288268">
    <w:abstractNumId w:val="613"/>
  </w:num>
  <w:num w:numId="368" w16cid:durableId="1730106006">
    <w:abstractNumId w:val="881"/>
  </w:num>
  <w:num w:numId="369" w16cid:durableId="1209953587">
    <w:abstractNumId w:val="989"/>
  </w:num>
  <w:num w:numId="370" w16cid:durableId="1891502494">
    <w:abstractNumId w:val="37"/>
  </w:num>
  <w:num w:numId="371" w16cid:durableId="598292860">
    <w:abstractNumId w:val="725"/>
  </w:num>
  <w:num w:numId="372" w16cid:durableId="1151826514">
    <w:abstractNumId w:val="409"/>
  </w:num>
  <w:num w:numId="373" w16cid:durableId="211306254">
    <w:abstractNumId w:val="206"/>
  </w:num>
  <w:num w:numId="374" w16cid:durableId="846866460">
    <w:abstractNumId w:val="399"/>
  </w:num>
  <w:num w:numId="375" w16cid:durableId="695154962">
    <w:abstractNumId w:val="739"/>
  </w:num>
  <w:num w:numId="376" w16cid:durableId="316954717">
    <w:abstractNumId w:val="772"/>
  </w:num>
  <w:num w:numId="377" w16cid:durableId="991451301">
    <w:abstractNumId w:val="286"/>
  </w:num>
  <w:num w:numId="378" w16cid:durableId="579563282">
    <w:abstractNumId w:val="91"/>
  </w:num>
  <w:num w:numId="379" w16cid:durableId="2134326051">
    <w:abstractNumId w:val="359"/>
  </w:num>
  <w:num w:numId="380" w16cid:durableId="886837985">
    <w:abstractNumId w:val="925"/>
  </w:num>
  <w:num w:numId="381" w16cid:durableId="1485854435">
    <w:abstractNumId w:val="109"/>
  </w:num>
  <w:num w:numId="382" w16cid:durableId="1577090886">
    <w:abstractNumId w:val="109"/>
    <w:lvlOverride w:ilvl="0">
      <w:startOverride w:val="1"/>
    </w:lvlOverride>
  </w:num>
  <w:num w:numId="383" w16cid:durableId="1272204943">
    <w:abstractNumId w:val="109"/>
    <w:lvlOverride w:ilvl="0">
      <w:startOverride w:val="1"/>
    </w:lvlOverride>
  </w:num>
  <w:num w:numId="384" w16cid:durableId="1259214471">
    <w:abstractNumId w:val="109"/>
    <w:lvlOverride w:ilvl="0">
      <w:startOverride w:val="1"/>
    </w:lvlOverride>
  </w:num>
  <w:num w:numId="385" w16cid:durableId="518011817">
    <w:abstractNumId w:val="680"/>
  </w:num>
  <w:num w:numId="386" w16cid:durableId="478613651">
    <w:abstractNumId w:val="378"/>
  </w:num>
  <w:num w:numId="387" w16cid:durableId="1618219839">
    <w:abstractNumId w:val="84"/>
  </w:num>
  <w:num w:numId="388" w16cid:durableId="1932202450">
    <w:abstractNumId w:val="871"/>
  </w:num>
  <w:num w:numId="389" w16cid:durableId="2015913115">
    <w:abstractNumId w:val="349"/>
  </w:num>
  <w:num w:numId="390" w16cid:durableId="1996714909">
    <w:abstractNumId w:val="608"/>
  </w:num>
  <w:num w:numId="391" w16cid:durableId="218326664">
    <w:abstractNumId w:val="606"/>
  </w:num>
  <w:num w:numId="392" w16cid:durableId="851457360">
    <w:abstractNumId w:val="677"/>
  </w:num>
  <w:num w:numId="393" w16cid:durableId="1346320817">
    <w:abstractNumId w:val="521"/>
  </w:num>
  <w:num w:numId="394" w16cid:durableId="1304656361">
    <w:abstractNumId w:val="698"/>
  </w:num>
  <w:num w:numId="395" w16cid:durableId="2023699537">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520824999">
    <w:abstractNumId w:val="795"/>
  </w:num>
  <w:num w:numId="397" w16cid:durableId="272978061">
    <w:abstractNumId w:val="586"/>
  </w:num>
  <w:num w:numId="398" w16cid:durableId="1648437744">
    <w:abstractNumId w:val="59"/>
  </w:num>
  <w:num w:numId="399" w16cid:durableId="1723213893">
    <w:abstractNumId w:val="59"/>
    <w:lvlOverride w:ilvl="0">
      <w:startOverride w:val="1"/>
    </w:lvlOverride>
  </w:num>
  <w:num w:numId="400" w16cid:durableId="1429693178">
    <w:abstractNumId w:val="94"/>
  </w:num>
  <w:num w:numId="401" w16cid:durableId="317810665">
    <w:abstractNumId w:val="999"/>
  </w:num>
  <w:num w:numId="402" w16cid:durableId="1130711760">
    <w:abstractNumId w:val="32"/>
  </w:num>
  <w:num w:numId="403" w16cid:durableId="796534681">
    <w:abstractNumId w:val="95"/>
  </w:num>
  <w:num w:numId="404" w16cid:durableId="526257077">
    <w:abstractNumId w:val="811"/>
  </w:num>
  <w:num w:numId="405" w16cid:durableId="2094349177">
    <w:abstractNumId w:val="437"/>
  </w:num>
  <w:num w:numId="406" w16cid:durableId="380906270">
    <w:abstractNumId w:val="946"/>
  </w:num>
  <w:num w:numId="407" w16cid:durableId="1263495044">
    <w:abstractNumId w:val="154"/>
  </w:num>
  <w:num w:numId="408" w16cid:durableId="1458647451">
    <w:abstractNumId w:val="277"/>
  </w:num>
  <w:num w:numId="409" w16cid:durableId="832333960">
    <w:abstractNumId w:val="818"/>
  </w:num>
  <w:num w:numId="410" w16cid:durableId="424495919">
    <w:abstractNumId w:val="352"/>
  </w:num>
  <w:num w:numId="411" w16cid:durableId="1753701802">
    <w:abstractNumId w:val="927"/>
  </w:num>
  <w:num w:numId="412" w16cid:durableId="2136170084">
    <w:abstractNumId w:val="778"/>
  </w:num>
  <w:num w:numId="413" w16cid:durableId="107623093">
    <w:abstractNumId w:val="593"/>
  </w:num>
  <w:num w:numId="414" w16cid:durableId="597369219">
    <w:abstractNumId w:val="666"/>
  </w:num>
  <w:num w:numId="415" w16cid:durableId="107314349">
    <w:abstractNumId w:val="159"/>
  </w:num>
  <w:num w:numId="416" w16cid:durableId="726687550">
    <w:abstractNumId w:val="11"/>
  </w:num>
  <w:num w:numId="417" w16cid:durableId="1318849005">
    <w:abstractNumId w:val="835"/>
  </w:num>
  <w:num w:numId="418" w16cid:durableId="1458792725">
    <w:abstractNumId w:val="190"/>
  </w:num>
  <w:num w:numId="419" w16cid:durableId="1235236120">
    <w:abstractNumId w:val="572"/>
  </w:num>
  <w:num w:numId="420" w16cid:durableId="1289777898">
    <w:abstractNumId w:val="880"/>
  </w:num>
  <w:num w:numId="421" w16cid:durableId="999581464">
    <w:abstractNumId w:val="338"/>
  </w:num>
  <w:num w:numId="422" w16cid:durableId="636498861">
    <w:abstractNumId w:val="19"/>
  </w:num>
  <w:num w:numId="423" w16cid:durableId="1325818855">
    <w:abstractNumId w:val="258"/>
  </w:num>
  <w:num w:numId="424" w16cid:durableId="140930675">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330566761">
    <w:abstractNumId w:val="250"/>
  </w:num>
  <w:num w:numId="426" w16cid:durableId="590313178">
    <w:abstractNumId w:val="50"/>
  </w:num>
  <w:num w:numId="427" w16cid:durableId="1506284496">
    <w:abstractNumId w:val="598"/>
  </w:num>
  <w:num w:numId="428" w16cid:durableId="1003052957">
    <w:abstractNumId w:val="109"/>
    <w:lvlOverride w:ilvl="0">
      <w:startOverride w:val="1"/>
    </w:lvlOverride>
  </w:num>
  <w:num w:numId="429" w16cid:durableId="812018055">
    <w:abstractNumId w:val="109"/>
    <w:lvlOverride w:ilvl="0">
      <w:startOverride w:val="1"/>
    </w:lvlOverride>
  </w:num>
  <w:num w:numId="430" w16cid:durableId="1533885705">
    <w:abstractNumId w:val="109"/>
    <w:lvlOverride w:ilvl="0">
      <w:startOverride w:val="1"/>
    </w:lvlOverride>
  </w:num>
  <w:num w:numId="431" w16cid:durableId="1772625031">
    <w:abstractNumId w:val="109"/>
    <w:lvlOverride w:ilvl="0">
      <w:startOverride w:val="1"/>
    </w:lvlOverride>
  </w:num>
  <w:num w:numId="432" w16cid:durableId="1872500167">
    <w:abstractNumId w:val="109"/>
    <w:lvlOverride w:ilvl="0">
      <w:startOverride w:val="1"/>
    </w:lvlOverride>
  </w:num>
  <w:num w:numId="433" w16cid:durableId="803349615">
    <w:abstractNumId w:val="854"/>
    <w:lvlOverride w:ilvl="0">
      <w:startOverride w:val="1"/>
    </w:lvlOverride>
  </w:num>
  <w:num w:numId="434" w16cid:durableId="632753778">
    <w:abstractNumId w:val="854"/>
    <w:lvlOverride w:ilvl="0">
      <w:startOverride w:val="1"/>
    </w:lvlOverride>
  </w:num>
  <w:num w:numId="435" w16cid:durableId="1352146443">
    <w:abstractNumId w:val="854"/>
    <w:lvlOverride w:ilvl="0">
      <w:startOverride w:val="1"/>
    </w:lvlOverride>
  </w:num>
  <w:num w:numId="436" w16cid:durableId="1997146590">
    <w:abstractNumId w:val="854"/>
    <w:lvlOverride w:ilvl="0">
      <w:startOverride w:val="1"/>
    </w:lvlOverride>
  </w:num>
  <w:num w:numId="437" w16cid:durableId="1802843098">
    <w:abstractNumId w:val="854"/>
    <w:lvlOverride w:ilvl="0">
      <w:startOverride w:val="1"/>
    </w:lvlOverride>
  </w:num>
  <w:num w:numId="438" w16cid:durableId="355615475">
    <w:abstractNumId w:val="854"/>
    <w:lvlOverride w:ilvl="0">
      <w:startOverride w:val="1"/>
    </w:lvlOverride>
  </w:num>
  <w:num w:numId="439" w16cid:durableId="378169529">
    <w:abstractNumId w:val="854"/>
    <w:lvlOverride w:ilvl="0">
      <w:startOverride w:val="1"/>
    </w:lvlOverride>
  </w:num>
  <w:num w:numId="440" w16cid:durableId="504248116">
    <w:abstractNumId w:val="854"/>
    <w:lvlOverride w:ilvl="0">
      <w:startOverride w:val="1"/>
    </w:lvlOverride>
  </w:num>
  <w:num w:numId="441" w16cid:durableId="1677146848">
    <w:abstractNumId w:val="854"/>
    <w:lvlOverride w:ilvl="0">
      <w:startOverride w:val="1"/>
    </w:lvlOverride>
  </w:num>
  <w:num w:numId="442" w16cid:durableId="1562210700">
    <w:abstractNumId w:val="854"/>
    <w:lvlOverride w:ilvl="0">
      <w:startOverride w:val="1"/>
    </w:lvlOverride>
  </w:num>
  <w:num w:numId="443" w16cid:durableId="1266763667">
    <w:abstractNumId w:val="854"/>
    <w:lvlOverride w:ilvl="0">
      <w:startOverride w:val="1"/>
    </w:lvlOverride>
  </w:num>
  <w:num w:numId="444" w16cid:durableId="543366072">
    <w:abstractNumId w:val="854"/>
    <w:lvlOverride w:ilvl="0">
      <w:startOverride w:val="1"/>
    </w:lvlOverride>
  </w:num>
  <w:num w:numId="445" w16cid:durableId="589772058">
    <w:abstractNumId w:val="854"/>
    <w:lvlOverride w:ilvl="0">
      <w:startOverride w:val="1"/>
    </w:lvlOverride>
  </w:num>
  <w:num w:numId="446" w16cid:durableId="1341393983">
    <w:abstractNumId w:val="854"/>
    <w:lvlOverride w:ilvl="0">
      <w:startOverride w:val="1"/>
    </w:lvlOverride>
  </w:num>
  <w:num w:numId="447" w16cid:durableId="2113354811">
    <w:abstractNumId w:val="854"/>
    <w:lvlOverride w:ilvl="0">
      <w:startOverride w:val="1"/>
    </w:lvlOverride>
  </w:num>
  <w:num w:numId="448" w16cid:durableId="820925905">
    <w:abstractNumId w:val="109"/>
    <w:lvlOverride w:ilvl="0">
      <w:startOverride w:val="1"/>
    </w:lvlOverride>
  </w:num>
  <w:num w:numId="449" w16cid:durableId="1516455947">
    <w:abstractNumId w:val="109"/>
    <w:lvlOverride w:ilvl="0">
      <w:startOverride w:val="1"/>
    </w:lvlOverride>
  </w:num>
  <w:num w:numId="450" w16cid:durableId="234825878">
    <w:abstractNumId w:val="109"/>
    <w:lvlOverride w:ilvl="0">
      <w:startOverride w:val="1"/>
    </w:lvlOverride>
  </w:num>
  <w:num w:numId="451" w16cid:durableId="185414783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075452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51068067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670402841">
    <w:abstractNumId w:val="542"/>
  </w:num>
  <w:num w:numId="455" w16cid:durableId="228544157">
    <w:abstractNumId w:val="603"/>
  </w:num>
  <w:num w:numId="456" w16cid:durableId="728262525">
    <w:abstractNumId w:val="377"/>
  </w:num>
  <w:num w:numId="457" w16cid:durableId="1848902735">
    <w:abstractNumId w:val="198"/>
  </w:num>
  <w:num w:numId="458" w16cid:durableId="217669058">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20764542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246576854">
    <w:abstractNumId w:val="738"/>
  </w:num>
  <w:num w:numId="461" w16cid:durableId="514655856">
    <w:abstractNumId w:val="150"/>
  </w:num>
  <w:num w:numId="462" w16cid:durableId="1075054866">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156191153">
    <w:abstractNumId w:val="783"/>
  </w:num>
  <w:num w:numId="464" w16cid:durableId="1816096032">
    <w:abstractNumId w:val="856"/>
  </w:num>
  <w:num w:numId="465" w16cid:durableId="1244031341">
    <w:abstractNumId w:val="807"/>
  </w:num>
  <w:num w:numId="466" w16cid:durableId="689796471">
    <w:abstractNumId w:val="24"/>
  </w:num>
  <w:num w:numId="467" w16cid:durableId="1080910377">
    <w:abstractNumId w:val="167"/>
  </w:num>
  <w:num w:numId="468" w16cid:durableId="932393667">
    <w:abstractNumId w:val="562"/>
  </w:num>
  <w:num w:numId="469" w16cid:durableId="515001118">
    <w:abstractNumId w:val="759"/>
  </w:num>
  <w:num w:numId="470" w16cid:durableId="1054541640">
    <w:abstractNumId w:val="382"/>
  </w:num>
  <w:num w:numId="471" w16cid:durableId="493254608">
    <w:abstractNumId w:val="575"/>
  </w:num>
  <w:num w:numId="472" w16cid:durableId="1799487713">
    <w:abstractNumId w:val="834"/>
  </w:num>
  <w:num w:numId="473" w16cid:durableId="876233897">
    <w:abstractNumId w:val="324"/>
  </w:num>
  <w:num w:numId="474" w16cid:durableId="444662858">
    <w:abstractNumId w:val="659"/>
  </w:num>
  <w:num w:numId="475" w16cid:durableId="2036224802">
    <w:abstractNumId w:val="9"/>
  </w:num>
  <w:num w:numId="476" w16cid:durableId="371076225">
    <w:abstractNumId w:val="6"/>
  </w:num>
  <w:num w:numId="477" w16cid:durableId="1787507866">
    <w:abstractNumId w:val="5"/>
  </w:num>
  <w:num w:numId="478" w16cid:durableId="1429042417">
    <w:abstractNumId w:val="4"/>
  </w:num>
  <w:num w:numId="479" w16cid:durableId="1378971680">
    <w:abstractNumId w:val="3"/>
  </w:num>
  <w:num w:numId="480" w16cid:durableId="633175691">
    <w:abstractNumId w:val="2"/>
  </w:num>
  <w:num w:numId="481" w16cid:durableId="182524300">
    <w:abstractNumId w:val="1"/>
  </w:num>
  <w:num w:numId="482" w16cid:durableId="113602717">
    <w:abstractNumId w:val="631"/>
  </w:num>
  <w:num w:numId="483" w16cid:durableId="639923093">
    <w:abstractNumId w:val="192"/>
  </w:num>
  <w:num w:numId="484" w16cid:durableId="297881183">
    <w:abstractNumId w:val="133"/>
  </w:num>
  <w:num w:numId="485" w16cid:durableId="1560166419">
    <w:abstractNumId w:val="354"/>
  </w:num>
  <w:num w:numId="486" w16cid:durableId="1469783860">
    <w:abstractNumId w:val="749"/>
  </w:num>
  <w:num w:numId="487" w16cid:durableId="1825899187">
    <w:abstractNumId w:val="136"/>
  </w:num>
  <w:num w:numId="488" w16cid:durableId="378171104">
    <w:abstractNumId w:val="569"/>
  </w:num>
  <w:num w:numId="489" w16cid:durableId="1635745436">
    <w:abstractNumId w:val="317"/>
  </w:num>
  <w:num w:numId="490" w16cid:durableId="1323772006">
    <w:abstractNumId w:val="820"/>
  </w:num>
  <w:num w:numId="491" w16cid:durableId="272250582">
    <w:abstractNumId w:val="878"/>
  </w:num>
  <w:num w:numId="492" w16cid:durableId="1537162417">
    <w:abstractNumId w:val="402"/>
  </w:num>
  <w:num w:numId="493" w16cid:durableId="781144578">
    <w:abstractNumId w:val="970"/>
  </w:num>
  <w:num w:numId="494" w16cid:durableId="454376046">
    <w:abstractNumId w:val="748"/>
  </w:num>
  <w:num w:numId="495" w16cid:durableId="385879956">
    <w:abstractNumId w:val="93"/>
  </w:num>
  <w:num w:numId="496" w16cid:durableId="95828835">
    <w:abstractNumId w:val="653"/>
  </w:num>
  <w:num w:numId="497" w16cid:durableId="790168421">
    <w:abstractNumId w:val="691"/>
  </w:num>
  <w:num w:numId="498" w16cid:durableId="2065830394">
    <w:abstractNumId w:val="518"/>
  </w:num>
  <w:num w:numId="499" w16cid:durableId="1029254683">
    <w:abstractNumId w:val="68"/>
  </w:num>
  <w:num w:numId="500" w16cid:durableId="360280911">
    <w:abstractNumId w:val="165"/>
  </w:num>
  <w:num w:numId="501" w16cid:durableId="1028332163">
    <w:abstractNumId w:val="806"/>
  </w:num>
  <w:num w:numId="502" w16cid:durableId="499850175">
    <w:abstractNumId w:val="797"/>
  </w:num>
  <w:num w:numId="503" w16cid:durableId="675814542">
    <w:abstractNumId w:val="384"/>
  </w:num>
  <w:num w:numId="504" w16cid:durableId="984771455">
    <w:abstractNumId w:val="578"/>
  </w:num>
  <w:num w:numId="505" w16cid:durableId="127212506">
    <w:abstractNumId w:val="629"/>
  </w:num>
  <w:num w:numId="506" w16cid:durableId="1764759449">
    <w:abstractNumId w:val="664"/>
  </w:num>
  <w:num w:numId="507" w16cid:durableId="61906980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939873740">
    <w:abstractNumId w:val="449"/>
  </w:num>
  <w:num w:numId="509" w16cid:durableId="962610883">
    <w:abstractNumId w:val="889"/>
  </w:num>
  <w:num w:numId="510" w16cid:durableId="1009601746">
    <w:abstractNumId w:val="547"/>
  </w:num>
  <w:num w:numId="511" w16cid:durableId="1768840143">
    <w:abstractNumId w:val="670"/>
  </w:num>
  <w:num w:numId="512" w16cid:durableId="1770153019">
    <w:abstractNumId w:val="119"/>
  </w:num>
  <w:num w:numId="513" w16cid:durableId="222789102">
    <w:abstractNumId w:val="537"/>
  </w:num>
  <w:num w:numId="514" w16cid:durableId="491485591">
    <w:abstractNumId w:val="87"/>
  </w:num>
  <w:num w:numId="515" w16cid:durableId="1039478795">
    <w:abstractNumId w:val="799"/>
  </w:num>
  <w:num w:numId="516" w16cid:durableId="1380201332">
    <w:abstractNumId w:val="505"/>
  </w:num>
  <w:num w:numId="517" w16cid:durableId="2147038840">
    <w:abstractNumId w:val="322"/>
  </w:num>
  <w:num w:numId="518" w16cid:durableId="1133209893">
    <w:abstractNumId w:val="858"/>
  </w:num>
  <w:num w:numId="519" w16cid:durableId="1422024398">
    <w:abstractNumId w:val="636"/>
  </w:num>
  <w:num w:numId="520" w16cid:durableId="953753127">
    <w:abstractNumId w:val="790"/>
  </w:num>
  <w:num w:numId="521" w16cid:durableId="38209691">
    <w:abstractNumId w:val="214"/>
  </w:num>
  <w:num w:numId="522" w16cid:durableId="561991716">
    <w:abstractNumId w:val="559"/>
  </w:num>
  <w:num w:numId="523" w16cid:durableId="1751847899">
    <w:abstractNumId w:val="191"/>
  </w:num>
  <w:num w:numId="524" w16cid:durableId="1314869008">
    <w:abstractNumId w:val="309"/>
  </w:num>
  <w:num w:numId="525" w16cid:durableId="338192468">
    <w:abstractNumId w:val="583"/>
  </w:num>
  <w:num w:numId="526" w16cid:durableId="1703020920">
    <w:abstractNumId w:val="717"/>
  </w:num>
  <w:num w:numId="527" w16cid:durableId="752968460">
    <w:abstractNumId w:val="27"/>
  </w:num>
  <w:num w:numId="528" w16cid:durableId="310524265">
    <w:abstractNumId w:val="385"/>
  </w:num>
  <w:num w:numId="529" w16cid:durableId="1462378193">
    <w:abstractNumId w:val="256"/>
  </w:num>
  <w:num w:numId="530" w16cid:durableId="971521652">
    <w:abstractNumId w:val="857"/>
  </w:num>
  <w:num w:numId="531" w16cid:durableId="847256061">
    <w:abstractNumId w:val="786"/>
  </w:num>
  <w:num w:numId="532" w16cid:durableId="902525551">
    <w:abstractNumId w:val="320"/>
  </w:num>
  <w:num w:numId="533" w16cid:durableId="82727823">
    <w:abstractNumId w:val="99"/>
  </w:num>
  <w:num w:numId="534" w16cid:durableId="2086536263">
    <w:abstractNumId w:val="72"/>
  </w:num>
  <w:num w:numId="535" w16cid:durableId="135804597">
    <w:abstractNumId w:val="303"/>
  </w:num>
  <w:num w:numId="536" w16cid:durableId="1979726671">
    <w:abstractNumId w:val="632"/>
  </w:num>
  <w:num w:numId="537" w16cid:durableId="1057556408">
    <w:abstractNumId w:val="735"/>
  </w:num>
  <w:num w:numId="538" w16cid:durableId="1993021355">
    <w:abstractNumId w:val="329"/>
  </w:num>
  <w:num w:numId="539" w16cid:durableId="2082675093">
    <w:abstractNumId w:val="544"/>
  </w:num>
  <w:num w:numId="540" w16cid:durableId="2086537021">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837421212">
    <w:abstractNumId w:val="534"/>
  </w:num>
  <w:num w:numId="542" w16cid:durableId="1989555357">
    <w:abstractNumId w:val="295"/>
  </w:num>
  <w:num w:numId="543" w16cid:durableId="1553465815">
    <w:abstractNumId w:val="990"/>
  </w:num>
  <w:num w:numId="544" w16cid:durableId="1989894133">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1830901044">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435519403">
    <w:abstractNumId w:val="884"/>
  </w:num>
  <w:num w:numId="547" w16cid:durableId="641664610">
    <w:abstractNumId w:val="707"/>
  </w:num>
  <w:num w:numId="548" w16cid:durableId="1423456395">
    <w:abstractNumId w:val="311"/>
  </w:num>
  <w:num w:numId="549" w16cid:durableId="465047847">
    <w:abstractNumId w:val="770"/>
  </w:num>
  <w:num w:numId="550" w16cid:durableId="871648264">
    <w:abstractNumId w:val="264"/>
  </w:num>
  <w:num w:numId="551" w16cid:durableId="594947989">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459881261">
    <w:abstractNumId w:val="543"/>
  </w:num>
  <w:num w:numId="553" w16cid:durableId="2079086521">
    <w:abstractNumId w:val="862"/>
  </w:num>
  <w:num w:numId="554" w16cid:durableId="2055150191">
    <w:abstractNumId w:val="669"/>
  </w:num>
  <w:num w:numId="555" w16cid:durableId="1013533029">
    <w:abstractNumId w:val="101"/>
  </w:num>
  <w:num w:numId="556" w16cid:durableId="419832248">
    <w:abstractNumId w:val="144"/>
  </w:num>
  <w:num w:numId="557" w16cid:durableId="702828370">
    <w:abstractNumId w:val="189"/>
  </w:num>
  <w:num w:numId="558" w16cid:durableId="1639338554">
    <w:abstractNumId w:val="665"/>
  </w:num>
  <w:num w:numId="559" w16cid:durableId="1411152980">
    <w:abstractNumId w:val="824"/>
  </w:num>
  <w:num w:numId="560" w16cid:durableId="1498419534">
    <w:abstractNumId w:val="803"/>
  </w:num>
  <w:num w:numId="561" w16cid:durableId="1792505162">
    <w:abstractNumId w:val="29"/>
  </w:num>
  <w:num w:numId="562" w16cid:durableId="1393232490">
    <w:abstractNumId w:val="496"/>
  </w:num>
  <w:num w:numId="563" w16cid:durableId="1544250215">
    <w:abstractNumId w:val="556"/>
  </w:num>
  <w:num w:numId="564" w16cid:durableId="1405759638">
    <w:abstractNumId w:val="612"/>
  </w:num>
  <w:num w:numId="565" w16cid:durableId="933631334">
    <w:abstractNumId w:val="273"/>
  </w:num>
  <w:num w:numId="566" w16cid:durableId="617950359">
    <w:abstractNumId w:val="363"/>
  </w:num>
  <w:num w:numId="567" w16cid:durableId="1372077305">
    <w:abstractNumId w:val="181"/>
  </w:num>
  <w:num w:numId="568" w16cid:durableId="1532113690">
    <w:abstractNumId w:val="533"/>
  </w:num>
  <w:num w:numId="569" w16cid:durableId="1800415524">
    <w:abstractNumId w:val="957"/>
  </w:num>
  <w:num w:numId="570" w16cid:durableId="1705057198">
    <w:abstractNumId w:val="527"/>
  </w:num>
  <w:num w:numId="571" w16cid:durableId="2027755426">
    <w:abstractNumId w:val="347"/>
  </w:num>
  <w:num w:numId="572" w16cid:durableId="241532101">
    <w:abstractNumId w:val="776"/>
  </w:num>
  <w:num w:numId="573" w16cid:durableId="1496531783">
    <w:abstractNumId w:val="536"/>
  </w:num>
  <w:num w:numId="574" w16cid:durableId="1412391759">
    <w:abstractNumId w:val="400"/>
  </w:num>
  <w:num w:numId="575" w16cid:durableId="1162700853">
    <w:abstractNumId w:val="614"/>
  </w:num>
  <w:num w:numId="576" w16cid:durableId="337269572">
    <w:abstractNumId w:val="523"/>
  </w:num>
  <w:num w:numId="577" w16cid:durableId="100344119">
    <w:abstractNumId w:val="494"/>
  </w:num>
  <w:num w:numId="578" w16cid:durableId="965238884">
    <w:abstractNumId w:val="992"/>
  </w:num>
  <w:num w:numId="579" w16cid:durableId="43606501">
    <w:abstractNumId w:val="584"/>
  </w:num>
  <w:num w:numId="580" w16cid:durableId="481122068">
    <w:abstractNumId w:val="81"/>
  </w:num>
  <w:num w:numId="581" w16cid:durableId="1532839160">
    <w:abstractNumId w:val="529"/>
  </w:num>
  <w:num w:numId="582" w16cid:durableId="161433621">
    <w:abstractNumId w:val="287"/>
  </w:num>
  <w:num w:numId="583" w16cid:durableId="543374530">
    <w:abstractNumId w:val="641"/>
  </w:num>
  <w:num w:numId="584" w16cid:durableId="1788740706">
    <w:abstractNumId w:val="40"/>
  </w:num>
  <w:num w:numId="585" w16cid:durableId="421072631">
    <w:abstractNumId w:val="757"/>
  </w:num>
  <w:num w:numId="586" w16cid:durableId="557672612">
    <w:abstractNumId w:val="805"/>
  </w:num>
  <w:num w:numId="587" w16cid:durableId="1556962617">
    <w:abstractNumId w:val="60"/>
  </w:num>
  <w:num w:numId="588" w16cid:durableId="1417753416">
    <w:abstractNumId w:val="570"/>
  </w:num>
  <w:num w:numId="589" w16cid:durableId="1305084468">
    <w:abstractNumId w:val="621"/>
  </w:num>
  <w:num w:numId="590" w16cid:durableId="1005018466">
    <w:abstractNumId w:val="176"/>
  </w:num>
  <w:num w:numId="591" w16cid:durableId="810899695">
    <w:abstractNumId w:val="16"/>
  </w:num>
  <w:num w:numId="592" w16cid:durableId="69891701">
    <w:abstractNumId w:val="747"/>
  </w:num>
  <w:num w:numId="593" w16cid:durableId="1414353264">
    <w:abstractNumId w:val="752"/>
  </w:num>
  <w:num w:numId="594" w16cid:durableId="534124792">
    <w:abstractNumId w:val="623"/>
  </w:num>
  <w:num w:numId="595" w16cid:durableId="606232824">
    <w:abstractNumId w:val="139"/>
  </w:num>
  <w:num w:numId="596" w16cid:durableId="1924877645">
    <w:abstractNumId w:val="446"/>
  </w:num>
  <w:num w:numId="597" w16cid:durableId="1569878271">
    <w:abstractNumId w:val="852"/>
  </w:num>
  <w:num w:numId="598" w16cid:durableId="274018921">
    <w:abstractNumId w:val="667"/>
  </w:num>
  <w:num w:numId="599" w16cid:durableId="1277643755">
    <w:abstractNumId w:val="49"/>
  </w:num>
  <w:num w:numId="600" w16cid:durableId="1684671347">
    <w:abstractNumId w:val="213"/>
  </w:num>
  <w:num w:numId="601" w16cid:durableId="844251130">
    <w:abstractNumId w:val="269"/>
  </w:num>
  <w:num w:numId="602" w16cid:durableId="9962484">
    <w:abstractNumId w:val="781"/>
  </w:num>
  <w:num w:numId="603" w16cid:durableId="751242972">
    <w:abstractNumId w:val="909"/>
  </w:num>
  <w:num w:numId="604" w16cid:durableId="1094284031">
    <w:abstractNumId w:val="108"/>
  </w:num>
  <w:num w:numId="605" w16cid:durableId="800147993">
    <w:abstractNumId w:val="750"/>
  </w:num>
  <w:num w:numId="606" w16cid:durableId="206720649">
    <w:abstractNumId w:val="61"/>
  </w:num>
  <w:num w:numId="607" w16cid:durableId="1550337610">
    <w:abstractNumId w:val="202"/>
  </w:num>
  <w:num w:numId="608" w16cid:durableId="397246317">
    <w:abstractNumId w:val="883"/>
  </w:num>
  <w:num w:numId="609" w16cid:durableId="15229685">
    <w:abstractNumId w:val="424"/>
  </w:num>
  <w:num w:numId="610" w16cid:durableId="1764840224">
    <w:abstractNumId w:val="720"/>
  </w:num>
  <w:num w:numId="611" w16cid:durableId="1012800686">
    <w:abstractNumId w:val="626"/>
  </w:num>
  <w:num w:numId="612" w16cid:durableId="581573187">
    <w:abstractNumId w:val="723"/>
  </w:num>
  <w:num w:numId="613" w16cid:durableId="914972430">
    <w:abstractNumId w:val="128"/>
  </w:num>
  <w:num w:numId="614" w16cid:durableId="1310865125">
    <w:abstractNumId w:val="261"/>
  </w:num>
  <w:num w:numId="615" w16cid:durableId="113909068">
    <w:abstractNumId w:val="694"/>
  </w:num>
  <w:num w:numId="616" w16cid:durableId="1172647831">
    <w:abstractNumId w:val="65"/>
  </w:num>
  <w:num w:numId="617" w16cid:durableId="175194500">
    <w:abstractNumId w:val="887"/>
  </w:num>
  <w:num w:numId="618" w16cid:durableId="600992462">
    <w:abstractNumId w:val="368"/>
  </w:num>
  <w:num w:numId="619" w16cid:durableId="1426925328">
    <w:abstractNumId w:val="204"/>
  </w:num>
  <w:num w:numId="620" w16cid:durableId="451484927">
    <w:abstractNumId w:val="638"/>
  </w:num>
  <w:num w:numId="621" w16cid:durableId="2124421396">
    <w:abstractNumId w:val="721"/>
  </w:num>
  <w:num w:numId="622" w16cid:durableId="2105688268">
    <w:abstractNumId w:val="460"/>
  </w:num>
  <w:num w:numId="623" w16cid:durableId="1713571908">
    <w:abstractNumId w:val="267"/>
  </w:num>
  <w:num w:numId="624" w16cid:durableId="822893780">
    <w:abstractNumId w:val="604"/>
  </w:num>
  <w:num w:numId="625" w16cid:durableId="1802382074">
    <w:abstractNumId w:val="447"/>
  </w:num>
  <w:num w:numId="626" w16cid:durableId="1160343955">
    <w:abstractNumId w:val="766"/>
  </w:num>
  <w:num w:numId="627" w16cid:durableId="2113894276">
    <w:abstractNumId w:val="57"/>
  </w:num>
  <w:num w:numId="628" w16cid:durableId="1112481180">
    <w:abstractNumId w:val="973"/>
  </w:num>
  <w:num w:numId="629" w16cid:durableId="1637028740">
    <w:abstractNumId w:val="298"/>
  </w:num>
  <w:num w:numId="630" w16cid:durableId="796294258">
    <w:abstractNumId w:val="886"/>
  </w:num>
  <w:num w:numId="631" w16cid:durableId="1038050879">
    <w:abstractNumId w:val="963"/>
  </w:num>
  <w:num w:numId="632" w16cid:durableId="988434690">
    <w:abstractNumId w:val="289"/>
  </w:num>
  <w:num w:numId="633" w16cid:durableId="316301223">
    <w:abstractNumId w:val="147"/>
  </w:num>
  <w:num w:numId="634" w16cid:durableId="1374497232">
    <w:abstractNumId w:val="501"/>
  </w:num>
  <w:num w:numId="635" w16cid:durableId="145051329">
    <w:abstractNumId w:val="467"/>
  </w:num>
  <w:num w:numId="636" w16cid:durableId="1567257199">
    <w:abstractNumId w:val="489"/>
  </w:num>
  <w:num w:numId="637" w16cid:durableId="168957452">
    <w:abstractNumId w:val="931"/>
  </w:num>
  <w:num w:numId="638" w16cid:durableId="1096483790">
    <w:abstractNumId w:val="568"/>
  </w:num>
  <w:num w:numId="639" w16cid:durableId="1840266995">
    <w:abstractNumId w:val="414"/>
  </w:num>
  <w:num w:numId="640" w16cid:durableId="1012026730">
    <w:abstractNumId w:val="701"/>
  </w:num>
  <w:num w:numId="641" w16cid:durableId="1507791590">
    <w:abstractNumId w:val="274"/>
  </w:num>
  <w:num w:numId="642" w16cid:durableId="734350963">
    <w:abstractNumId w:val="487"/>
  </w:num>
  <w:num w:numId="643" w16cid:durableId="1650093351">
    <w:abstractNumId w:val="412"/>
  </w:num>
  <w:num w:numId="644" w16cid:durableId="2037152256">
    <w:abstractNumId w:val="80"/>
  </w:num>
  <w:num w:numId="645" w16cid:durableId="1569153110">
    <w:abstractNumId w:val="195"/>
  </w:num>
  <w:num w:numId="646" w16cid:durableId="1735272622">
    <w:abstractNumId w:val="960"/>
  </w:num>
  <w:num w:numId="647" w16cid:durableId="175076106">
    <w:abstractNumId w:val="196"/>
  </w:num>
  <w:num w:numId="648" w16cid:durableId="137694452">
    <w:abstractNumId w:val="702"/>
  </w:num>
  <w:num w:numId="649" w16cid:durableId="2021201689">
    <w:abstractNumId w:val="1004"/>
  </w:num>
  <w:num w:numId="650" w16cid:durableId="1709140601">
    <w:abstractNumId w:val="268"/>
  </w:num>
  <w:num w:numId="651" w16cid:durableId="1352604412">
    <w:abstractNumId w:val="407"/>
  </w:num>
  <w:num w:numId="652" w16cid:durableId="459230045">
    <w:abstractNumId w:val="174"/>
  </w:num>
  <w:num w:numId="653" w16cid:durableId="1319502989">
    <w:abstractNumId w:val="472"/>
  </w:num>
  <w:num w:numId="654" w16cid:durableId="1400664499">
    <w:abstractNumId w:val="515"/>
  </w:num>
  <w:num w:numId="655" w16cid:durableId="69892896">
    <w:abstractNumId w:val="459"/>
  </w:num>
  <w:num w:numId="656" w16cid:durableId="1425105959">
    <w:abstractNumId w:val="126"/>
  </w:num>
  <w:num w:numId="657" w16cid:durableId="1630238054">
    <w:abstractNumId w:val="433"/>
  </w:num>
  <w:num w:numId="658" w16cid:durableId="205725294">
    <w:abstractNumId w:val="829"/>
  </w:num>
  <w:num w:numId="659" w16cid:durableId="112021519">
    <w:abstractNumId w:val="158"/>
  </w:num>
  <w:num w:numId="660" w16cid:durableId="124197545">
    <w:abstractNumId w:val="865"/>
  </w:num>
  <w:num w:numId="661" w16cid:durableId="1109004460">
    <w:abstractNumId w:val="704"/>
  </w:num>
  <w:num w:numId="662" w16cid:durableId="1917662541">
    <w:abstractNumId w:val="71"/>
  </w:num>
  <w:num w:numId="663" w16cid:durableId="260067256">
    <w:abstractNumId w:val="654"/>
  </w:num>
  <w:num w:numId="664" w16cid:durableId="931930662">
    <w:abstractNumId w:val="625"/>
  </w:num>
  <w:num w:numId="665" w16cid:durableId="852571304">
    <w:abstractNumId w:val="100"/>
  </w:num>
  <w:num w:numId="666" w16cid:durableId="99112563">
    <w:abstractNumId w:val="1001"/>
  </w:num>
  <w:num w:numId="667" w16cid:durableId="1547720011">
    <w:abstractNumId w:val="12"/>
  </w:num>
  <w:num w:numId="668" w16cid:durableId="123934098">
    <w:abstractNumId w:val="237"/>
  </w:num>
  <w:num w:numId="669" w16cid:durableId="2135319747">
    <w:abstractNumId w:val="902"/>
  </w:num>
  <w:num w:numId="670" w16cid:durableId="209457637">
    <w:abstractNumId w:val="768"/>
  </w:num>
  <w:num w:numId="671" w16cid:durableId="1892418462">
    <w:abstractNumId w:val="810"/>
  </w:num>
  <w:num w:numId="672" w16cid:durableId="1998412590">
    <w:abstractNumId w:val="525"/>
  </w:num>
  <w:num w:numId="673" w16cid:durableId="1293365666">
    <w:abstractNumId w:val="207"/>
  </w:num>
  <w:num w:numId="674" w16cid:durableId="365638914">
    <w:abstractNumId w:val="787"/>
  </w:num>
  <w:num w:numId="675" w16cid:durableId="1546063846">
    <w:abstractNumId w:val="844"/>
  </w:num>
  <w:num w:numId="676" w16cid:durableId="1299413974">
    <w:abstractNumId w:val="969"/>
  </w:num>
  <w:num w:numId="677" w16cid:durableId="859010667">
    <w:abstractNumId w:val="879"/>
  </w:num>
  <w:num w:numId="678" w16cid:durableId="1010840390">
    <w:abstractNumId w:val="674"/>
  </w:num>
  <w:num w:numId="679" w16cid:durableId="310865661">
    <w:abstractNumId w:val="45"/>
  </w:num>
  <w:num w:numId="680" w16cid:durableId="792557307">
    <w:abstractNumId w:val="210"/>
  </w:num>
  <w:num w:numId="681" w16cid:durableId="599140771">
    <w:abstractNumId w:val="132"/>
  </w:num>
  <w:num w:numId="682" w16cid:durableId="890650312">
    <w:abstractNumId w:val="502"/>
  </w:num>
  <w:num w:numId="683" w16cid:durableId="1827628647">
    <w:abstractNumId w:val="323"/>
  </w:num>
  <w:num w:numId="684" w16cid:durableId="266889616">
    <w:abstractNumId w:val="1003"/>
  </w:num>
  <w:num w:numId="685" w16cid:durableId="760218361">
    <w:abstractNumId w:val="235"/>
  </w:num>
  <w:num w:numId="686" w16cid:durableId="1954894324">
    <w:abstractNumId w:val="936"/>
  </w:num>
  <w:num w:numId="687" w16cid:durableId="405999894">
    <w:abstractNumId w:val="512"/>
  </w:num>
  <w:num w:numId="688" w16cid:durableId="607469716">
    <w:abstractNumId w:val="193"/>
  </w:num>
  <w:num w:numId="689" w16cid:durableId="1922450443">
    <w:abstractNumId w:val="316"/>
  </w:num>
  <w:num w:numId="690" w16cid:durableId="1305965771">
    <w:abstractNumId w:val="510"/>
  </w:num>
  <w:num w:numId="691" w16cid:durableId="929043520">
    <w:abstractNumId w:val="769"/>
  </w:num>
  <w:num w:numId="692" w16cid:durableId="1451699923">
    <w:abstractNumId w:val="966"/>
  </w:num>
  <w:num w:numId="693" w16cid:durableId="1330907434">
    <w:abstractNumId w:val="996"/>
  </w:num>
  <w:num w:numId="694" w16cid:durableId="611130307">
    <w:abstractNumId w:val="482"/>
  </w:num>
  <w:num w:numId="695" w16cid:durableId="13970658">
    <w:abstractNumId w:val="401"/>
  </w:num>
  <w:num w:numId="696" w16cid:durableId="1400321957">
    <w:abstractNumId w:val="458"/>
  </w:num>
  <w:num w:numId="697" w16cid:durableId="1545024422">
    <w:abstractNumId w:val="200"/>
  </w:num>
  <w:num w:numId="698" w16cid:durableId="749232737">
    <w:abstractNumId w:val="238"/>
  </w:num>
  <w:num w:numId="699" w16cid:durableId="1079446007">
    <w:abstractNumId w:val="516"/>
  </w:num>
  <w:num w:numId="700" w16cid:durableId="1284846662">
    <w:abstractNumId w:val="307"/>
  </w:num>
  <w:num w:numId="701" w16cid:durableId="1815177687">
    <w:abstractNumId w:val="988"/>
  </w:num>
  <w:num w:numId="702" w16cid:durableId="1715303926">
    <w:abstractNumId w:val="117"/>
  </w:num>
  <w:num w:numId="703" w16cid:durableId="554126489">
    <w:abstractNumId w:val="82"/>
  </w:num>
  <w:num w:numId="704" w16cid:durableId="1227570757">
    <w:abstractNumId w:val="330"/>
  </w:num>
  <w:num w:numId="705" w16cid:durableId="1462310878">
    <w:abstractNumId w:val="898"/>
  </w:num>
  <w:num w:numId="706" w16cid:durableId="638270722">
    <w:abstractNumId w:val="548"/>
  </w:num>
  <w:num w:numId="707" w16cid:durableId="1202665157">
    <w:abstractNumId w:val="278"/>
  </w:num>
  <w:num w:numId="708" w16cid:durableId="1190534343">
    <w:abstractNumId w:val="689"/>
  </w:num>
  <w:num w:numId="709" w16cid:durableId="2068450448">
    <w:abstractNumId w:val="949"/>
  </w:num>
  <w:num w:numId="710" w16cid:durableId="1040399656">
    <w:abstractNumId w:val="920"/>
  </w:num>
  <w:num w:numId="711" w16cid:durableId="316619720">
    <w:abstractNumId w:val="580"/>
  </w:num>
  <w:num w:numId="712" w16cid:durableId="683747843">
    <w:abstractNumId w:val="183"/>
  </w:num>
  <w:num w:numId="713" w16cid:durableId="54936317">
    <w:abstractNumId w:val="146"/>
  </w:num>
  <w:num w:numId="714" w16cid:durableId="1424183284">
    <w:abstractNumId w:val="554"/>
  </w:num>
  <w:num w:numId="715" w16cid:durableId="244268881">
    <w:abstractNumId w:val="333"/>
  </w:num>
  <w:num w:numId="716" w16cid:durableId="1908299204">
    <w:abstractNumId w:val="442"/>
  </w:num>
  <w:num w:numId="717" w16cid:durableId="1095782335">
    <w:abstractNumId w:val="507"/>
  </w:num>
  <w:num w:numId="718" w16cid:durableId="1750496017">
    <w:abstractNumId w:val="182"/>
  </w:num>
  <w:num w:numId="719" w16cid:durableId="1258904237">
    <w:abstractNumId w:val="257"/>
  </w:num>
  <w:num w:numId="720" w16cid:durableId="1209948768">
    <w:abstractNumId w:val="590"/>
  </w:num>
  <w:num w:numId="721" w16cid:durableId="751203706">
    <w:abstractNumId w:val="140"/>
  </w:num>
  <w:num w:numId="722" w16cid:durableId="631906034">
    <w:abstractNumId w:val="180"/>
  </w:num>
  <w:num w:numId="723" w16cid:durableId="718436870">
    <w:abstractNumId w:val="246"/>
  </w:num>
  <w:num w:numId="724" w16cid:durableId="906452128">
    <w:abstractNumId w:val="383"/>
  </w:num>
  <w:num w:numId="725" w16cid:durableId="86388334">
    <w:abstractNumId w:val="706"/>
  </w:num>
  <w:num w:numId="726" w16cid:durableId="48381831">
    <w:abstractNumId w:val="372"/>
  </w:num>
  <w:num w:numId="727" w16cid:durableId="519508918">
    <w:abstractNumId w:val="23"/>
  </w:num>
  <w:num w:numId="728" w16cid:durableId="161312158">
    <w:abstractNumId w:val="251"/>
  </w:num>
  <w:num w:numId="729" w16cid:durableId="919757117">
    <w:abstractNumId w:val="765"/>
  </w:num>
  <w:num w:numId="730" w16cid:durableId="261687182">
    <w:abstractNumId w:val="395"/>
  </w:num>
  <w:num w:numId="731" w16cid:durableId="2083989600">
    <w:abstractNumId w:val="376"/>
  </w:num>
  <w:num w:numId="732" w16cid:durableId="231425342">
    <w:abstractNumId w:val="732"/>
  </w:num>
  <w:num w:numId="733" w16cid:durableId="1914468567">
    <w:abstractNumId w:val="727"/>
  </w:num>
  <w:num w:numId="734" w16cid:durableId="2072269490">
    <w:abstractNumId w:val="248"/>
  </w:num>
  <w:num w:numId="735" w16cid:durableId="8721467">
    <w:abstractNumId w:val="634"/>
  </w:num>
  <w:num w:numId="736" w16cid:durableId="1011640139">
    <w:abstractNumId w:val="530"/>
  </w:num>
  <w:num w:numId="737" w16cid:durableId="1772243540">
    <w:abstractNumId w:val="843"/>
  </w:num>
  <w:num w:numId="738" w16cid:durableId="496117254">
    <w:abstractNumId w:val="607"/>
  </w:num>
  <w:num w:numId="739" w16cid:durableId="455029068">
    <w:abstractNumId w:val="163"/>
  </w:num>
  <w:num w:numId="740" w16cid:durableId="370230360">
    <w:abstractNumId w:val="413"/>
  </w:num>
  <w:num w:numId="741" w16cid:durableId="379939417">
    <w:abstractNumId w:val="259"/>
  </w:num>
  <w:num w:numId="742" w16cid:durableId="597063044">
    <w:abstractNumId w:val="801"/>
  </w:num>
  <w:num w:numId="743" w16cid:durableId="1688866335">
    <w:abstractNumId w:val="490"/>
  </w:num>
  <w:num w:numId="744" w16cid:durableId="23867801">
    <w:abstractNumId w:val="423"/>
  </w:num>
  <w:num w:numId="745" w16cid:durableId="812259480">
    <w:abstractNumId w:val="342"/>
  </w:num>
  <w:num w:numId="746" w16cid:durableId="500698480">
    <w:abstractNumId w:val="312"/>
  </w:num>
  <w:num w:numId="747" w16cid:durableId="577718161">
    <w:abstractNumId w:val="564"/>
  </w:num>
  <w:num w:numId="748" w16cid:durableId="41951717">
    <w:abstractNumId w:val="310"/>
  </w:num>
  <w:num w:numId="749" w16cid:durableId="1675718501">
    <w:abstractNumId w:val="661"/>
  </w:num>
  <w:num w:numId="750" w16cid:durableId="1897816101">
    <w:abstractNumId w:val="420"/>
  </w:num>
  <w:num w:numId="751" w16cid:durableId="2002000414">
    <w:abstractNumId w:val="620"/>
  </w:num>
  <w:num w:numId="752" w16cid:durableId="913204791">
    <w:abstractNumId w:val="905"/>
  </w:num>
  <w:num w:numId="753" w16cid:durableId="296498988">
    <w:abstractNumId w:val="579"/>
  </w:num>
  <w:num w:numId="754" w16cid:durableId="1741250740">
    <w:abstractNumId w:val="90"/>
  </w:num>
  <w:num w:numId="755" w16cid:durableId="127673772">
    <w:abstractNumId w:val="729"/>
  </w:num>
  <w:num w:numId="756" w16cid:durableId="1937129542">
    <w:abstractNumId w:val="672"/>
  </w:num>
  <w:num w:numId="757" w16cid:durableId="882251439">
    <w:abstractNumId w:val="463"/>
  </w:num>
  <w:num w:numId="758" w16cid:durableId="1504469741">
    <w:abstractNumId w:val="986"/>
  </w:num>
  <w:num w:numId="759" w16cid:durableId="1674066423">
    <w:abstractNumId w:val="478"/>
  </w:num>
  <w:num w:numId="760" w16cid:durableId="1833058995">
    <w:abstractNumId w:val="76"/>
  </w:num>
  <w:num w:numId="761" w16cid:durableId="795756329">
    <w:abstractNumId w:val="361"/>
  </w:num>
  <w:num w:numId="762" w16cid:durableId="733284118">
    <w:abstractNumId w:val="339"/>
  </w:num>
  <w:num w:numId="763" w16cid:durableId="1696956004">
    <w:abstractNumId w:val="13"/>
  </w:num>
  <w:num w:numId="764" w16cid:durableId="249386630">
    <w:abstractNumId w:val="541"/>
  </w:num>
  <w:num w:numId="765" w16cid:durableId="1857117043">
    <w:abstractNumId w:val="708"/>
  </w:num>
  <w:num w:numId="766" w16cid:durableId="628510143">
    <w:abstractNumId w:val="711"/>
  </w:num>
  <w:num w:numId="767" w16cid:durableId="212040169">
    <w:abstractNumId w:val="679"/>
  </w:num>
  <w:num w:numId="768" w16cid:durableId="1939019329">
    <w:abstractNumId w:val="41"/>
  </w:num>
  <w:num w:numId="769" w16cid:durableId="1609392550">
    <w:abstractNumId w:val="791"/>
  </w:num>
  <w:num w:numId="770" w16cid:durableId="216824852">
    <w:abstractNumId w:val="953"/>
  </w:num>
  <w:num w:numId="771" w16cid:durableId="1250459291">
    <w:abstractNumId w:val="254"/>
  </w:num>
  <w:num w:numId="772" w16cid:durableId="1568954555">
    <w:abstractNumId w:val="138"/>
  </w:num>
  <w:num w:numId="773" w16cid:durableId="1796555569">
    <w:abstractNumId w:val="657"/>
  </w:num>
  <w:num w:numId="774" w16cid:durableId="1316762424">
    <w:abstractNumId w:val="42"/>
  </w:num>
  <w:num w:numId="775" w16cid:durableId="1252159029">
    <w:abstractNumId w:val="733"/>
  </w:num>
  <w:num w:numId="776" w16cid:durableId="1794669919">
    <w:abstractNumId w:val="479"/>
  </w:num>
  <w:num w:numId="777" w16cid:durableId="677775841">
    <w:abstractNumId w:val="627"/>
  </w:num>
  <w:num w:numId="778" w16cid:durableId="1485703660">
    <w:abstractNumId w:val="233"/>
  </w:num>
  <w:num w:numId="779" w16cid:durableId="1562717743">
    <w:abstractNumId w:val="726"/>
  </w:num>
  <w:num w:numId="780" w16cid:durableId="841430271">
    <w:abstractNumId w:val="540"/>
  </w:num>
  <w:num w:numId="781" w16cid:durableId="1131286645">
    <w:abstractNumId w:val="663"/>
  </w:num>
  <w:num w:numId="782" w16cid:durableId="1446848247">
    <w:abstractNumId w:val="754"/>
  </w:num>
  <w:num w:numId="783" w16cid:durableId="994072011">
    <w:abstractNumId w:val="86"/>
  </w:num>
  <w:num w:numId="784" w16cid:durableId="411393372">
    <w:abstractNumId w:val="327"/>
  </w:num>
  <w:num w:numId="785" w16cid:durableId="538054315">
    <w:abstractNumId w:val="648"/>
  </w:num>
  <w:num w:numId="786" w16cid:durableId="1299871163">
    <w:abstractNumId w:val="280"/>
  </w:num>
  <w:num w:numId="787" w16cid:durableId="626357114">
    <w:abstractNumId w:val="232"/>
  </w:num>
  <w:num w:numId="788" w16cid:durableId="1266886965">
    <w:abstractNumId w:val="186"/>
  </w:num>
  <w:num w:numId="789" w16cid:durableId="1143808831">
    <w:abstractNumId w:val="937"/>
  </w:num>
  <w:num w:numId="790" w16cid:durableId="405999448">
    <w:abstractNumId w:val="866"/>
  </w:num>
  <w:num w:numId="791" w16cid:durableId="587814322">
    <w:abstractNumId w:val="923"/>
  </w:num>
  <w:num w:numId="792" w16cid:durableId="2045595707">
    <w:abstractNumId w:val="67"/>
  </w:num>
  <w:num w:numId="793" w16cid:durableId="675963475">
    <w:abstractNumId w:val="741"/>
  </w:num>
  <w:num w:numId="794" w16cid:durableId="353502654">
    <w:abstractNumId w:val="131"/>
  </w:num>
  <w:num w:numId="795" w16cid:durableId="394477570">
    <w:abstractNumId w:val="226"/>
  </w:num>
  <w:num w:numId="796" w16cid:durableId="1212156306">
    <w:abstractNumId w:val="817"/>
  </w:num>
  <w:num w:numId="797" w16cid:durableId="692073669">
    <w:abstractNumId w:val="380"/>
  </w:num>
  <w:num w:numId="798" w16cid:durableId="337539140">
    <w:abstractNumId w:val="651"/>
  </w:num>
  <w:num w:numId="799" w16cid:durableId="1367367032">
    <w:abstractNumId w:val="662"/>
  </w:num>
  <w:num w:numId="800" w16cid:durableId="235284183">
    <w:abstractNumId w:val="597"/>
  </w:num>
  <w:num w:numId="801" w16cid:durableId="1440637868">
    <w:abstractNumId w:val="861"/>
  </w:num>
  <w:num w:numId="802" w16cid:durableId="365444218">
    <w:abstractNumId w:val="356"/>
  </w:num>
  <w:num w:numId="803" w16cid:durableId="1715694054">
    <w:abstractNumId w:val="617"/>
  </w:num>
  <w:num w:numId="804" w16cid:durableId="1801150479">
    <w:abstractNumId w:val="263"/>
  </w:num>
  <w:num w:numId="805" w16cid:durableId="2038306874">
    <w:abstractNumId w:val="97"/>
  </w:num>
  <w:num w:numId="806" w16cid:durableId="1816944802">
    <w:abstractNumId w:val="700"/>
  </w:num>
  <w:num w:numId="807" w16cid:durableId="634874811">
    <w:abstractNumId w:val="892"/>
  </w:num>
  <w:num w:numId="808" w16cid:durableId="2061249639">
    <w:abstractNumId w:val="943"/>
  </w:num>
  <w:num w:numId="809" w16cid:durableId="1663580732">
    <w:abstractNumId w:val="837"/>
  </w:num>
  <w:num w:numId="810" w16cid:durableId="2038464253">
    <w:abstractNumId w:val="294"/>
  </w:num>
  <w:num w:numId="811" w16cid:durableId="1043208932">
    <w:abstractNumId w:val="436"/>
  </w:num>
  <w:num w:numId="812" w16cid:durableId="1799454052">
    <w:abstractNumId w:val="826"/>
  </w:num>
  <w:num w:numId="813" w16cid:durableId="2115125570">
    <w:abstractNumId w:val="187"/>
  </w:num>
  <w:num w:numId="814" w16cid:durableId="1731151720">
    <w:abstractNumId w:val="419"/>
  </w:num>
  <w:num w:numId="815" w16cid:durableId="542794346">
    <w:abstractNumId w:val="942"/>
  </w:num>
  <w:num w:numId="816" w16cid:durableId="1047950043">
    <w:abstractNumId w:val="622"/>
  </w:num>
  <w:num w:numId="817" w16cid:durableId="1009525522">
    <w:abstractNumId w:val="655"/>
  </w:num>
  <w:num w:numId="818" w16cid:durableId="134684852">
    <w:abstractNumId w:val="506"/>
  </w:num>
  <w:num w:numId="819" w16cid:durableId="507408381">
    <w:abstractNumId w:val="845"/>
  </w:num>
  <w:num w:numId="820" w16cid:durableId="1751921544">
    <w:abstractNumId w:val="888"/>
  </w:num>
  <w:num w:numId="821" w16cid:durableId="1410424949">
    <w:abstractNumId w:val="340"/>
  </w:num>
  <w:num w:numId="822" w16cid:durableId="1131098459">
    <w:abstractNumId w:val="426"/>
  </w:num>
  <w:num w:numId="823" w16cid:durableId="819543089">
    <w:abstractNumId w:val="775"/>
  </w:num>
  <w:num w:numId="824" w16cid:durableId="441993086">
    <w:abstractNumId w:val="308"/>
  </w:num>
  <w:num w:numId="825" w16cid:durableId="305283107">
    <w:abstractNumId w:val="285"/>
  </w:num>
  <w:num w:numId="826" w16cid:durableId="844056708">
    <w:abstractNumId w:val="808"/>
  </w:num>
  <w:num w:numId="827" w16cid:durableId="510604302">
    <w:abstractNumId w:val="812"/>
  </w:num>
  <w:num w:numId="828" w16cid:durableId="1430850275">
    <w:abstractNumId w:val="644"/>
  </w:num>
  <w:num w:numId="829" w16cid:durableId="1499879752">
    <w:abstractNumId w:val="54"/>
  </w:num>
  <w:num w:numId="830" w16cid:durableId="4944185">
    <w:abstractNumId w:val="188"/>
  </w:num>
  <w:num w:numId="831" w16cid:durableId="1041637021">
    <w:abstractNumId w:val="415"/>
  </w:num>
  <w:num w:numId="832" w16cid:durableId="800005134">
    <w:abstractNumId w:val="891"/>
  </w:num>
  <w:num w:numId="833" w16cid:durableId="1768116184">
    <w:abstractNumId w:val="938"/>
  </w:num>
  <w:num w:numId="834" w16cid:durableId="717363421">
    <w:abstractNumId w:val="348"/>
  </w:num>
  <w:num w:numId="835" w16cid:durableId="873614516">
    <w:abstractNumId w:val="577"/>
  </w:num>
  <w:num w:numId="836" w16cid:durableId="2105345960">
    <w:abstractNumId w:val="718"/>
  </w:num>
  <w:num w:numId="837" w16cid:durableId="1148202963">
    <w:abstractNumId w:val="913"/>
  </w:num>
  <w:num w:numId="838" w16cid:durableId="802308648">
    <w:abstractNumId w:val="130"/>
  </w:num>
  <w:num w:numId="839" w16cid:durableId="696932916">
    <w:abstractNumId w:val="357"/>
  </w:num>
  <w:num w:numId="840" w16cid:durableId="1053429705">
    <w:abstractNumId w:val="842"/>
  </w:num>
  <w:num w:numId="841" w16cid:durableId="354578983">
    <w:abstractNumId w:val="967"/>
  </w:num>
  <w:num w:numId="842" w16cid:durableId="1821920286">
    <w:abstractNumId w:val="410"/>
  </w:num>
  <w:num w:numId="843" w16cid:durableId="823087285">
    <w:abstractNumId w:val="471"/>
  </w:num>
  <w:num w:numId="844" w16cid:durableId="1510560831">
    <w:abstractNumId w:val="178"/>
  </w:num>
  <w:num w:numId="845" w16cid:durableId="1479149497">
    <w:abstractNumId w:val="785"/>
  </w:num>
  <w:num w:numId="846" w16cid:durableId="1756585173">
    <w:abstractNumId w:val="876"/>
  </w:num>
  <w:num w:numId="847" w16cid:durableId="1503623928">
    <w:abstractNumId w:val="761"/>
  </w:num>
  <w:num w:numId="848" w16cid:durableId="1849563461">
    <w:abstractNumId w:val="228"/>
  </w:num>
  <w:num w:numId="849" w16cid:durableId="129447900">
    <w:abstractNumId w:val="964"/>
  </w:num>
  <w:num w:numId="850" w16cid:durableId="207576153">
    <w:abstractNumId w:val="47"/>
  </w:num>
  <w:num w:numId="851" w16cid:durableId="647174230">
    <w:abstractNumId w:val="846"/>
  </w:num>
  <w:num w:numId="852" w16cid:durableId="154731250">
    <w:abstractNumId w:val="485"/>
  </w:num>
  <w:num w:numId="853" w16cid:durableId="572395840">
    <w:abstractNumId w:val="78"/>
  </w:num>
  <w:num w:numId="854" w16cid:durableId="1733969335">
    <w:abstractNumId w:val="802"/>
  </w:num>
  <w:num w:numId="855" w16cid:durableId="1264925092">
    <w:abstractNumId w:val="452"/>
  </w:num>
  <w:num w:numId="856" w16cid:durableId="1248735795">
    <w:abstractNumId w:val="819"/>
  </w:num>
  <w:num w:numId="857" w16cid:durableId="481697743">
    <w:abstractNumId w:val="520"/>
  </w:num>
  <w:num w:numId="858" w16cid:durableId="1803310427">
    <w:abstractNumId w:val="760"/>
  </w:num>
  <w:num w:numId="859" w16cid:durableId="178661652">
    <w:abstractNumId w:val="466"/>
  </w:num>
  <w:num w:numId="860" w16cid:durableId="527177938">
    <w:abstractNumId w:val="910"/>
  </w:num>
  <w:num w:numId="861" w16cid:durableId="40332118">
    <w:abstractNumId w:val="588"/>
  </w:num>
  <w:num w:numId="862" w16cid:durableId="1050232162">
    <w:abstractNumId w:val="241"/>
  </w:num>
  <w:num w:numId="863" w16cid:durableId="806624740">
    <w:abstractNumId w:val="102"/>
  </w:num>
  <w:num w:numId="864" w16cid:durableId="271863501">
    <w:abstractNumId w:val="751"/>
  </w:num>
  <w:num w:numId="865" w16cid:durableId="638805562">
    <w:abstractNumId w:val="722"/>
  </w:num>
  <w:num w:numId="866" w16cid:durableId="947003446">
    <w:abstractNumId w:val="371"/>
  </w:num>
  <w:num w:numId="867" w16cid:durableId="546261296">
    <w:abstractNumId w:val="169"/>
  </w:num>
  <w:num w:numId="868" w16cid:durableId="344787106">
    <w:abstractNumId w:val="370"/>
  </w:num>
  <w:num w:numId="869" w16cid:durableId="1314526508">
    <w:abstractNumId w:val="253"/>
  </w:num>
  <w:num w:numId="870" w16cid:durableId="1097402611">
    <w:abstractNumId w:val="912"/>
  </w:num>
  <w:num w:numId="871" w16cid:durableId="1723166580">
    <w:abstractNumId w:val="157"/>
  </w:num>
  <w:num w:numId="872" w16cid:durableId="1081873411">
    <w:abstractNumId w:val="928"/>
  </w:num>
  <w:num w:numId="873" w16cid:durableId="1148324937">
    <w:abstractNumId w:val="89"/>
  </w:num>
  <w:num w:numId="874" w16cid:durableId="1803039275">
    <w:abstractNumId w:val="944"/>
  </w:num>
  <w:num w:numId="875" w16cid:durableId="1657614388">
    <w:abstractNumId w:val="18"/>
  </w:num>
  <w:num w:numId="876" w16cid:durableId="980964878">
    <w:abstractNumId w:val="728"/>
  </w:num>
  <w:num w:numId="877" w16cid:durableId="1633751837">
    <w:abstractNumId w:val="561"/>
  </w:num>
  <w:num w:numId="878" w16cid:durableId="297613789">
    <w:abstractNumId w:val="767"/>
  </w:num>
  <w:num w:numId="879" w16cid:durableId="807016426">
    <w:abstractNumId w:val="558"/>
  </w:num>
  <w:num w:numId="880" w16cid:durableId="88741902">
    <w:abstractNumId w:val="731"/>
  </w:num>
  <w:num w:numId="881" w16cid:durableId="97876835">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8433620">
    <w:abstractNumId w:val="643"/>
  </w:num>
  <w:num w:numId="883" w16cid:durableId="2018459208">
    <w:abstractNumId w:val="838"/>
  </w:num>
  <w:num w:numId="884" w16cid:durableId="712967715">
    <w:abstractNumId w:val="979"/>
  </w:num>
  <w:num w:numId="885" w16cid:durableId="1441948593">
    <w:abstractNumId w:val="343"/>
  </w:num>
  <w:num w:numId="886" w16cid:durableId="1566064311">
    <w:abstractNumId w:val="736"/>
  </w:num>
  <w:num w:numId="887" w16cid:durableId="2035839428">
    <w:abstractNumId w:val="69"/>
  </w:num>
  <w:num w:numId="888" w16cid:durableId="330987760">
    <w:abstractNumId w:val="197"/>
  </w:num>
  <w:num w:numId="889" w16cid:durableId="827474408">
    <w:abstractNumId w:val="696"/>
  </w:num>
  <w:num w:numId="890" w16cid:durableId="113990858">
    <w:abstractNumId w:val="890"/>
  </w:num>
  <w:num w:numId="891" w16cid:durableId="510024549">
    <w:abstractNumId w:val="697"/>
  </w:num>
  <w:num w:numId="892" w16cid:durableId="1760372747">
    <w:abstractNumId w:val="705"/>
  </w:num>
  <w:num w:numId="893" w16cid:durableId="1255212109">
    <w:abstractNumId w:val="935"/>
  </w:num>
  <w:num w:numId="894" w16cid:durableId="1807163770">
    <w:abstractNumId w:val="929"/>
  </w:num>
  <w:num w:numId="895" w16cid:durableId="1552618986">
    <w:abstractNumId w:val="911"/>
  </w:num>
  <w:num w:numId="896" w16cid:durableId="1094205966">
    <w:abstractNumId w:val="841"/>
  </w:num>
  <w:num w:numId="897" w16cid:durableId="499735216">
    <w:abstractNumId w:val="225"/>
  </w:num>
  <w:num w:numId="898" w16cid:durableId="1172526376">
    <w:abstractNumId w:val="746"/>
  </w:num>
  <w:num w:numId="899" w16cid:durableId="1699619729">
    <w:abstractNumId w:val="508"/>
  </w:num>
  <w:num w:numId="900" w16cid:durableId="215970512">
    <w:abstractNumId w:val="388"/>
  </w:num>
  <w:num w:numId="901" w16cid:durableId="1401631595">
    <w:abstractNumId w:val="365"/>
  </w:num>
  <w:num w:numId="902" w16cid:durableId="54089957">
    <w:abstractNumId w:val="33"/>
  </w:num>
  <w:num w:numId="903" w16cid:durableId="1603225879">
    <w:abstractNumId w:val="454"/>
  </w:num>
  <w:num w:numId="904" w16cid:durableId="1946766267">
    <w:abstractNumId w:val="919"/>
  </w:num>
  <w:num w:numId="905" w16cid:durableId="701321708">
    <w:abstractNumId w:val="85"/>
  </w:num>
  <w:num w:numId="906" w16cid:durableId="2061860526">
    <w:abstractNumId w:val="484"/>
  </w:num>
  <w:num w:numId="907" w16cid:durableId="2063819351">
    <w:abstractNumId w:val="373"/>
  </w:num>
  <w:num w:numId="908" w16cid:durableId="1926844336">
    <w:abstractNumId w:val="461"/>
  </w:num>
  <w:num w:numId="909" w16cid:durableId="2062440630">
    <w:abstractNumId w:val="901"/>
  </w:num>
  <w:num w:numId="910" w16cid:durableId="1778718219">
    <w:abstractNumId w:val="105"/>
  </w:num>
  <w:num w:numId="911" w16cid:durableId="1986622928">
    <w:abstractNumId w:val="984"/>
  </w:num>
  <w:num w:numId="912" w16cid:durableId="1779910276">
    <w:abstractNumId w:val="211"/>
  </w:num>
  <w:num w:numId="913" w16cid:durableId="1334994134">
    <w:abstractNumId w:val="34"/>
  </w:num>
  <w:num w:numId="914" w16cid:durableId="569079048">
    <w:abstractNumId w:val="301"/>
  </w:num>
  <w:num w:numId="915" w16cid:durableId="260915137">
    <w:abstractNumId w:val="462"/>
  </w:num>
  <w:num w:numId="916" w16cid:durableId="2063751884">
    <w:abstractNumId w:val="991"/>
  </w:num>
  <w:num w:numId="917" w16cid:durableId="1766609765">
    <w:abstractNumId w:val="474"/>
  </w:num>
  <w:num w:numId="918" w16cid:durableId="372848410">
    <w:abstractNumId w:val="997"/>
  </w:num>
  <w:num w:numId="919" w16cid:durableId="1557232271">
    <w:abstractNumId w:val="875"/>
  </w:num>
  <w:num w:numId="920" w16cid:durableId="448360291">
    <w:abstractNumId w:val="184"/>
  </w:num>
  <w:num w:numId="921" w16cid:durableId="545482733">
    <w:abstractNumId w:val="987"/>
  </w:num>
  <w:num w:numId="922" w16cid:durableId="1161626372">
    <w:abstractNumId w:val="240"/>
  </w:num>
  <w:num w:numId="923" w16cid:durableId="2017919711">
    <w:abstractNumId w:val="428"/>
  </w:num>
  <w:num w:numId="924" w16cid:durableId="691759950">
    <w:abstractNumId w:val="284"/>
  </w:num>
  <w:num w:numId="925" w16cid:durableId="2077391990">
    <w:abstractNumId w:val="771"/>
  </w:num>
  <w:num w:numId="926" w16cid:durableId="896279452">
    <w:abstractNumId w:val="784"/>
  </w:num>
  <w:num w:numId="927" w16cid:durableId="493764026">
    <w:abstractNumId w:val="675"/>
  </w:num>
  <w:num w:numId="928" w16cid:durableId="1339382228">
    <w:abstractNumId w:val="107"/>
  </w:num>
  <w:num w:numId="929" w16cid:durableId="1132752996">
    <w:abstractNumId w:val="600"/>
  </w:num>
  <w:num w:numId="930" w16cid:durableId="137914977">
    <w:abstractNumId w:val="646"/>
  </w:num>
  <w:num w:numId="931" w16cid:durableId="1852916725">
    <w:abstractNumId w:val="389"/>
  </w:num>
  <w:num w:numId="932" w16cid:durableId="217977698">
    <w:abstractNumId w:val="166"/>
  </w:num>
  <w:num w:numId="933" w16cid:durableId="11301400">
    <w:abstractNumId w:val="985"/>
  </w:num>
  <w:num w:numId="934" w16cid:durableId="196698280">
    <w:abstractNumId w:val="519"/>
  </w:num>
  <w:num w:numId="935" w16cid:durableId="2039312921">
    <w:abstractNumId w:val="208"/>
  </w:num>
  <w:num w:numId="936" w16cid:durableId="1959876446">
    <w:abstractNumId w:val="939"/>
  </w:num>
  <w:num w:numId="937" w16cid:durableId="58872815">
    <w:abstractNumId w:val="360"/>
  </w:num>
  <w:num w:numId="938" w16cid:durableId="1031611262">
    <w:abstractNumId w:val="619"/>
  </w:num>
  <w:num w:numId="939" w16cid:durableId="1762724931">
    <w:abstractNumId w:val="545"/>
  </w:num>
  <w:num w:numId="940" w16cid:durableId="2040741609">
    <w:abstractNumId w:val="924"/>
  </w:num>
  <w:num w:numId="941" w16cid:durableId="808131473">
    <w:abstractNumId w:val="234"/>
  </w:num>
  <w:num w:numId="942" w16cid:durableId="1723210414">
    <w:abstractNumId w:val="135"/>
  </w:num>
  <w:num w:numId="943" w16cid:durableId="1297444390">
    <w:abstractNumId w:val="319"/>
  </w:num>
  <w:num w:numId="944" w16cid:durableId="30305692">
    <w:abstractNumId w:val="331"/>
  </w:num>
  <w:num w:numId="945" w16cid:durableId="854268123">
    <w:abstractNumId w:val="676"/>
  </w:num>
  <w:num w:numId="946" w16cid:durableId="1633704004">
    <w:abstractNumId w:val="345"/>
  </w:num>
  <w:num w:numId="947" w16cid:durableId="694817827">
    <w:abstractNumId w:val="971"/>
  </w:num>
  <w:num w:numId="948" w16cid:durableId="1092967893">
    <w:abstractNumId w:val="151"/>
  </w:num>
  <w:num w:numId="949" w16cid:durableId="491871650">
    <w:abstractNumId w:val="488"/>
  </w:num>
  <w:num w:numId="950" w16cid:durableId="193272244">
    <w:abstractNumId w:val="306"/>
  </w:num>
  <w:num w:numId="951" w16cid:durableId="905451932">
    <w:abstractNumId w:val="774"/>
  </w:num>
  <w:num w:numId="952" w16cid:durableId="1666979124">
    <w:abstractNumId w:val="581"/>
  </w:num>
  <w:num w:numId="953" w16cid:durableId="1715697236">
    <w:abstractNumId w:val="75"/>
  </w:num>
  <w:num w:numId="954" w16cid:durableId="989870409">
    <w:abstractNumId w:val="492"/>
  </w:num>
  <w:num w:numId="955" w16cid:durableId="1953978558">
    <w:abstractNumId w:val="143"/>
    <w:lvlOverride w:ilvl="0">
      <w:startOverride w:val="1"/>
    </w:lvlOverride>
  </w:num>
  <w:num w:numId="956" w16cid:durableId="56247790">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720666665">
    <w:abstractNumId w:val="304"/>
  </w:num>
  <w:num w:numId="958" w16cid:durableId="9954558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66347190">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454566410">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771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496845313">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1694715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1785266875">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908265776">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8908071">
    <w:abstractNumId w:val="592"/>
  </w:num>
  <w:num w:numId="967" w16cid:durableId="1671517781">
    <w:abstractNumId w:val="476"/>
  </w:num>
  <w:num w:numId="968" w16cid:durableId="153305724">
    <w:abstractNumId w:val="171"/>
  </w:num>
  <w:num w:numId="969" w16cid:durableId="406002050">
    <w:abstractNumId w:val="0"/>
  </w:num>
  <w:num w:numId="970" w16cid:durableId="223226964">
    <w:abstractNumId w:val="199"/>
  </w:num>
  <w:num w:numId="971" w16cid:durableId="1518959827">
    <w:abstractNumId w:val="98"/>
  </w:num>
  <w:num w:numId="972" w16cid:durableId="1075083577">
    <w:abstractNumId w:val="962"/>
  </w:num>
  <w:num w:numId="973" w16cid:durableId="462507329">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1218780232">
    <w:abstractNumId w:val="247"/>
  </w:num>
  <w:num w:numId="975" w16cid:durableId="1179390297">
    <w:abstractNumId w:val="43"/>
  </w:num>
  <w:num w:numId="976" w16cid:durableId="1613593283">
    <w:abstractNumId w:val="244"/>
  </w:num>
  <w:num w:numId="977" w16cid:durableId="1603027971">
    <w:abstractNumId w:val="965"/>
  </w:num>
  <w:num w:numId="978" w16cid:durableId="1475180210">
    <w:abstractNumId w:val="940"/>
  </w:num>
  <w:num w:numId="979" w16cid:durableId="1953320308">
    <w:abstractNumId w:val="403"/>
  </w:num>
  <w:num w:numId="980" w16cid:durableId="376591655">
    <w:abstractNumId w:val="550"/>
  </w:num>
  <w:num w:numId="981" w16cid:durableId="557014874">
    <w:abstractNumId w:val="249"/>
  </w:num>
  <w:num w:numId="982" w16cid:durableId="164983748">
    <w:abstractNumId w:val="1002"/>
  </w:num>
  <w:num w:numId="983" w16cid:durableId="895239630">
    <w:abstractNumId w:val="406"/>
  </w:num>
  <w:num w:numId="984" w16cid:durableId="268899520">
    <w:abstractNumId w:val="539"/>
  </w:num>
  <w:num w:numId="985" w16cid:durableId="1032266603">
    <w:abstractNumId w:val="134"/>
  </w:num>
  <w:num w:numId="986" w16cid:durableId="342783916">
    <w:abstractNumId w:val="642"/>
  </w:num>
  <w:num w:numId="987" w16cid:durableId="1772773832">
    <w:abstractNumId w:val="149"/>
  </w:num>
  <w:num w:numId="988" w16cid:durableId="2127695049">
    <w:abstractNumId w:val="793"/>
  </w:num>
  <w:num w:numId="989" w16cid:durableId="464390674">
    <w:abstractNumId w:val="411"/>
  </w:num>
  <w:num w:numId="990" w16cid:durableId="549070670">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605117550">
    <w:abstractNumId w:val="637"/>
  </w:num>
  <w:num w:numId="992" w16cid:durableId="393361137">
    <w:abstractNumId w:val="780"/>
  </w:num>
  <w:num w:numId="993" w16cid:durableId="2138638240">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1808235298">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54758792">
    <w:abstractNumId w:val="456"/>
  </w:num>
  <w:num w:numId="996" w16cid:durableId="1010985751">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120344735">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471483988">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68162835">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586158724">
    <w:abstractNumId w:val="730"/>
  </w:num>
  <w:num w:numId="1001" w16cid:durableId="65287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1240090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15155599">
    <w:abstractNumId w:val="573"/>
  </w:num>
  <w:num w:numId="1004" w16cid:durableId="312299953">
    <w:abstractNumId w:val="615"/>
  </w:num>
  <w:num w:numId="1005" w16cid:durableId="730808004">
    <w:abstractNumId w:val="712"/>
  </w:num>
  <w:num w:numId="1006" w16cid:durableId="847643071">
    <w:abstractNumId w:val="832"/>
  </w:num>
  <w:num w:numId="1007" w16cid:durableId="1821338041">
    <w:abstractNumId w:val="764"/>
  </w:num>
  <w:num w:numId="1008" w16cid:durableId="413403058">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54456677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192094121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1333487906">
    <w:abstractNumId w:val="994"/>
    <w:lvlOverride w:ilvl="0">
      <w:startOverride w:val="1"/>
    </w:lvlOverride>
  </w:num>
  <w:num w:numId="1012" w16cid:durableId="1821724049">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2035106999">
    <w:abstractNumId w:val="917"/>
    <w:lvlOverride w:ilvl="0">
      <w:startOverride w:val="1"/>
    </w:lvlOverride>
  </w:num>
  <w:num w:numId="1014" w16cid:durableId="1616936302">
    <w:abstractNumId w:val="116"/>
    <w:lvlOverride w:ilvl="0">
      <w:startOverride w:val="1"/>
    </w:lvlOverride>
  </w:num>
  <w:num w:numId="1015" w16cid:durableId="1972782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1227449819">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1064376125">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1937398441">
    <w:abstractNumId w:val="794"/>
    <w:lvlOverride w:ilvl="0">
      <w:startOverride w:val="1"/>
    </w:lvlOverride>
  </w:num>
  <w:num w:numId="1019" w16cid:durableId="1934363537">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1158038945">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321811720">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735354149">
    <w:abstractNumId w:val="468"/>
    <w:lvlOverride w:ilvl="0">
      <w:startOverride w:val="1"/>
    </w:lvlOverride>
  </w:num>
  <w:num w:numId="1023" w16cid:durableId="648829664">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4628121">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1885825488">
    <w:abstractNumId w:val="88"/>
  </w:num>
  <w:num w:numId="1026" w16cid:durableId="1338923409">
    <w:abstractNumId w:val="983"/>
  </w:num>
  <w:num w:numId="1027" w16cid:durableId="245923638">
    <w:abstractNumId w:val="821"/>
  </w:num>
  <w:num w:numId="1028" w16cid:durableId="123169159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074862105">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1953396528">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576085673">
    <w:abstractNumId w:val="170"/>
  </w:num>
  <w:num w:numId="1032" w16cid:durableId="1724056268">
    <w:abstractNumId w:val="815"/>
  </w:num>
  <w:num w:numId="1033" w16cid:durableId="1443108293">
    <w:abstractNumId w:val="933"/>
  </w:num>
  <w:num w:numId="1034" w16cid:durableId="1713724635">
    <w:abstractNumId w:val="869"/>
  </w:num>
  <w:num w:numId="1035" w16cid:durableId="262150979">
    <w:abstractNumId w:val="405"/>
  </w:num>
  <w:num w:numId="1036" w16cid:durableId="15082632">
    <w:abstractNumId w:val="73"/>
  </w:num>
  <w:num w:numId="1037" w16cid:durableId="422142339">
    <w:abstractNumId w:val="230"/>
  </w:num>
  <w:num w:numId="1038" w16cid:durableId="1288048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20545030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8469022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1142035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12867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7682804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3842162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5738594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9579561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1005087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4617724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4347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2212155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19247572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6139425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340543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19028681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934032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28528046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159222939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886720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9517822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239432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4426918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363361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154137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3323699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18652462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5452647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1638416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18751179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6112110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106995758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90124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1647974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1111893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394090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18403878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97853222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2124567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9789969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868761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816007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1250800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12071079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1759057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18314087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7901970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4243473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744743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563491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21077270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116223327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204933395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1557275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76896312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2006198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14467273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1301559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7276500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1040065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20678009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2214063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14039913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9941837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21259548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15188066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483932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6302876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797453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990908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210822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47221374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9066905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324214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8001801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194892595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11381116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581792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961538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6996273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3541882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4149786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9204130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9936841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14996111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6556936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7319255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89181430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2588048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11906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7356619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81988466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3917393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64188132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9229059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36228716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7086487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7148145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15997595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374351514">
    <w:abstractNumId w:val="671"/>
  </w:num>
  <w:num w:numId="1139" w16cid:durableId="2095471704">
    <w:abstractNumId w:val="328"/>
  </w:num>
  <w:num w:numId="1140" w16cid:durableId="2556955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744836798">
    <w:abstractNumId w:val="48"/>
  </w:num>
  <w:num w:numId="1142" w16cid:durableId="1973292512">
    <w:abstractNumId w:val="451"/>
  </w:num>
  <w:num w:numId="1143" w16cid:durableId="1025211657">
    <w:abstractNumId w:val="429"/>
  </w:num>
  <w:num w:numId="1144" w16cid:durableId="1885678364">
    <w:abstractNumId w:val="374"/>
  </w:num>
  <w:num w:numId="1145" w16cid:durableId="1794983152">
    <w:abstractNumId w:val="20"/>
  </w:num>
  <w:num w:numId="1146" w16cid:durableId="1271008700">
    <w:abstractNumId w:val="162"/>
  </w:num>
  <w:num w:numId="1147" w16cid:durableId="1617102811">
    <w:abstractNumId w:val="271"/>
  </w:num>
  <w:num w:numId="1148" w16cid:durableId="1327974928">
    <w:abstractNumId w:val="265"/>
  </w:num>
  <w:num w:numId="1149" w16cid:durableId="1479495488">
    <w:abstractNumId w:val="538"/>
  </w:num>
  <w:num w:numId="1150" w16cid:durableId="603539295">
    <w:abstractNumId w:val="514"/>
  </w:num>
  <w:num w:numId="1151" w16cid:durableId="1546024809">
    <w:abstractNumId w:val="958"/>
  </w:num>
  <w:num w:numId="1152" w16cid:durableId="2034378244">
    <w:abstractNumId w:val="398"/>
  </w:num>
  <w:num w:numId="1153" w16cid:durableId="651982678">
    <w:abstractNumId w:val="448"/>
  </w:num>
  <w:num w:numId="1154" w16cid:durableId="1698651609">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567229672">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200287176">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418791318">
    <w:abstractNumId w:val="658"/>
    <w:lvlOverride w:ilvl="0">
      <w:startOverride w:val="1"/>
      <w:lvl w:ilvl="0">
        <w:start w:val="1"/>
        <w:numFmt w:val="decimal"/>
        <w:pStyle w:val="1"/>
        <w:lvlText w:val="%1"/>
        <w:lvlJc w:val="left"/>
        <w:pPr>
          <w:tabs>
            <w:tab w:val="num" w:pos="431"/>
          </w:tabs>
          <w:ind w:left="431" w:hanging="431"/>
        </w:pPr>
        <w:rPr>
          <w:rFonts w:hint="eastAsia"/>
        </w:rPr>
      </w:lvl>
    </w:lvlOverride>
    <w:lvlOverride w:ilvl="1">
      <w:startOverride w:val="1"/>
      <w:lvl w:ilvl="1">
        <w:start w:val="1"/>
        <w:numFmt w:val="decimal"/>
        <w:pStyle w:val="20"/>
        <w:lvlText w:val="%1.%2"/>
        <w:lvlJc w:val="left"/>
        <w:pPr>
          <w:tabs>
            <w:tab w:val="num" w:pos="680"/>
          </w:tabs>
          <w:ind w:left="680" w:hanging="680"/>
        </w:pPr>
        <w:rPr>
          <w:rFonts w:hint="eastAsia"/>
          <w:sz w:val="23"/>
          <w:szCs w:val="23"/>
        </w:rPr>
      </w:lvl>
    </w:lvlOverride>
    <w:lvlOverride w:ilvl="2">
      <w:startOverride w:val="1"/>
      <w:lvl w:ilvl="2">
        <w:start w:val="1"/>
        <w:numFmt w:val="decimal"/>
        <w:pStyle w:val="3"/>
        <w:lvlText w:val="%1.%2.%3"/>
        <w:lvlJc w:val="left"/>
        <w:pPr>
          <w:tabs>
            <w:tab w:val="num" w:pos="862"/>
          </w:tabs>
          <w:ind w:left="862" w:hanging="862"/>
        </w:pPr>
        <w:rPr>
          <w:rFonts w:hint="eastAsia"/>
        </w:rPr>
      </w:lvl>
    </w:lvlOverride>
    <w:lvlOverride w:ilvl="3">
      <w:startOverride w:val="1"/>
      <w:lvl w:ilvl="3">
        <w:start w:val="1"/>
        <w:numFmt w:val="decimal"/>
        <w:pStyle w:val="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118569660">
    <w:abstractNumId w:val="120"/>
  </w:num>
  <w:num w:numId="1159" w16cid:durableId="594486207">
    <w:abstractNumId w:val="175"/>
  </w:num>
  <w:num w:numId="1160" w16cid:durableId="905262988">
    <w:abstractNumId w:val="602"/>
  </w:num>
  <w:num w:numId="1161" w16cid:durableId="1963728321">
    <w:abstractNumId w:val="70"/>
  </w:num>
  <w:num w:numId="1162" w16cid:durableId="312025307">
    <w:abstractNumId w:val="122"/>
  </w:num>
  <w:num w:numId="1163" w16cid:durableId="1249340699">
    <w:abstractNumId w:val="17"/>
  </w:num>
  <w:num w:numId="1164" w16cid:durableId="1240824319">
    <w:abstractNumId w:val="517"/>
  </w:num>
  <w:num w:numId="1165" w16cid:durableId="1215896310">
    <w:abstractNumId w:val="297"/>
  </w:num>
  <w:num w:numId="1166" w16cid:durableId="944389899">
    <w:abstractNumId w:val="464"/>
  </w:num>
  <w:num w:numId="1167" w16cid:durableId="578027859">
    <w:abstractNumId w:val="486"/>
  </w:num>
  <w:num w:numId="1168" w16cid:durableId="2042198059">
    <w:abstractNumId w:val="205"/>
  </w:num>
  <w:num w:numId="1169" w16cid:durableId="1202716829">
    <w:abstractNumId w:val="314"/>
  </w:num>
  <w:num w:numId="1170" w16cid:durableId="889733031">
    <w:abstractNumId w:val="683"/>
  </w:num>
  <w:num w:numId="1171" w16cid:durableId="1206677917">
    <w:abstractNumId w:val="417"/>
  </w:num>
  <w:num w:numId="1172" w16cid:durableId="1214850045">
    <w:abstractNumId w:val="687"/>
  </w:num>
  <w:num w:numId="1173" w16cid:durableId="881214768">
    <w:abstractNumId w:val="531"/>
  </w:num>
  <w:num w:numId="1174" w16cid:durableId="808550056">
    <w:abstractNumId w:val="239"/>
  </w:num>
  <w:num w:numId="1175" w16cid:durableId="1830246853">
    <w:abstractNumId w:val="656"/>
  </w:num>
  <w:num w:numId="1176" w16cid:durableId="1566909459">
    <w:abstractNumId w:val="981"/>
  </w:num>
  <w:num w:numId="1177" w16cid:durableId="2127388822">
    <w:abstractNumId w:val="847"/>
  </w:num>
  <w:num w:numId="1178" w16cid:durableId="187569204">
    <w:abstractNumId w:val="610"/>
  </w:num>
  <w:num w:numId="1179" w16cid:durableId="1949503148">
    <w:abstractNumId w:val="885"/>
  </w:num>
  <w:num w:numId="1180" w16cid:durableId="695158456">
    <w:abstractNumId w:val="897"/>
  </w:num>
  <w:num w:numId="1181" w16cid:durableId="990525172">
    <w:abstractNumId w:val="699"/>
  </w:num>
  <w:num w:numId="1182" w16cid:durableId="691146020">
    <w:abstractNumId w:val="993"/>
  </w:num>
  <w:num w:numId="1183" w16cid:durableId="1211575640">
    <w:abstractNumId w:val="63"/>
  </w:num>
  <w:num w:numId="1184" w16cid:durableId="1578586767">
    <w:abstractNumId w:val="56"/>
  </w:num>
  <w:num w:numId="1185" w16cid:durableId="1895386058">
    <w:abstractNumId w:val="156"/>
  </w:num>
  <w:num w:numId="1186" w16cid:durableId="2121728322">
    <w:abstractNumId w:val="685"/>
  </w:num>
  <w:num w:numId="1187" w16cid:durableId="485516148">
    <w:abstractNumId w:val="894"/>
  </w:num>
  <w:num w:numId="1188" w16cid:durableId="339506190">
    <w:abstractNumId w:val="551"/>
  </w:num>
  <w:num w:numId="1189" w16cid:durableId="1856454448">
    <w:abstractNumId w:val="896"/>
  </w:num>
  <w:num w:numId="1190" w16cid:durableId="1773817540">
    <w:abstractNumId w:val="955"/>
  </w:num>
  <w:num w:numId="1191" w16cid:durableId="2082407294">
    <w:abstractNumId w:val="839"/>
  </w:num>
  <w:num w:numId="1192" w16cid:durableId="930354076">
    <w:abstractNumId w:val="369"/>
  </w:num>
  <w:num w:numId="1193" w16cid:durableId="1899632361">
    <w:abstractNumId w:val="918"/>
  </w:num>
  <w:num w:numId="1194" w16cid:durableId="777137848">
    <w:abstractNumId w:val="977"/>
  </w:num>
  <w:num w:numId="1195" w16cid:durableId="290290998">
    <w:abstractNumId w:val="453"/>
  </w:num>
  <w:num w:numId="1196" w16cid:durableId="1807624057">
    <w:abstractNumId w:val="453"/>
  </w:num>
  <w:num w:numId="1197" w16cid:durableId="315692422">
    <w:abstractNumId w:val="453"/>
  </w:num>
  <w:num w:numId="1198" w16cid:durableId="953832129">
    <w:abstractNumId w:val="453"/>
  </w:num>
  <w:num w:numId="1199" w16cid:durableId="1559245986">
    <w:abstractNumId w:val="453"/>
  </w:num>
  <w:num w:numId="1200" w16cid:durableId="436291468">
    <w:abstractNumId w:val="453"/>
  </w:num>
  <w:num w:numId="1201" w16cid:durableId="1897815555">
    <w:abstractNumId w:val="453"/>
  </w:num>
  <w:num w:numId="1202" w16cid:durableId="1762406011">
    <w:abstractNumId w:val="453"/>
  </w:num>
  <w:num w:numId="1203" w16cid:durableId="2131704871">
    <w:abstractNumId w:val="453"/>
  </w:num>
  <w:num w:numId="1204" w16cid:durableId="2065718309">
    <w:abstractNumId w:val="453"/>
  </w:num>
  <w:num w:numId="1205" w16cid:durableId="2135248199">
    <w:abstractNumId w:val="453"/>
  </w:num>
  <w:num w:numId="1206" w16cid:durableId="1894584964">
    <w:abstractNumId w:val="453"/>
  </w:num>
  <w:num w:numId="1207" w16cid:durableId="1978342454">
    <w:abstractNumId w:val="453"/>
  </w:num>
  <w:num w:numId="1208" w16cid:durableId="1611425338">
    <w:abstractNumId w:val="453"/>
  </w:num>
  <w:num w:numId="1209" w16cid:durableId="1669752964">
    <w:abstractNumId w:val="453"/>
  </w:num>
  <w:num w:numId="1210" w16cid:durableId="2086298137">
    <w:abstractNumId w:val="453"/>
  </w:num>
  <w:num w:numId="1211" w16cid:durableId="2075815692">
    <w:abstractNumId w:val="453"/>
  </w:num>
  <w:num w:numId="1212" w16cid:durableId="33971653">
    <w:abstractNumId w:val="453"/>
  </w:num>
  <w:num w:numId="1213" w16cid:durableId="355616327">
    <w:abstractNumId w:val="453"/>
  </w:num>
  <w:num w:numId="1214" w16cid:durableId="2043508473">
    <w:abstractNumId w:val="453"/>
  </w:num>
  <w:num w:numId="1215" w16cid:durableId="206533116">
    <w:abstractNumId w:val="453"/>
  </w:num>
  <w:num w:numId="1216" w16cid:durableId="1815756875">
    <w:abstractNumId w:val="453"/>
  </w:num>
  <w:num w:numId="1217" w16cid:durableId="1559588023">
    <w:abstractNumId w:val="453"/>
  </w:num>
  <w:num w:numId="1218" w16cid:durableId="1016536801">
    <w:abstractNumId w:val="453"/>
  </w:num>
  <w:num w:numId="1219" w16cid:durableId="922566474">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1345937870">
    <w:abstractNumId w:val="609"/>
  </w:num>
  <w:num w:numId="1221" w16cid:durableId="2141879088">
    <w:abstractNumId w:val="609"/>
    <w:lvlOverride w:ilvl="0">
      <w:startOverride w:val="1"/>
    </w:lvlOverride>
  </w:num>
  <w:num w:numId="1222" w16cid:durableId="1111584071">
    <w:abstractNumId w:val="930"/>
  </w:num>
  <w:num w:numId="1223" w16cid:durableId="573661422">
    <w:abstractNumId w:val="425"/>
  </w:num>
  <w:num w:numId="1224" w16cid:durableId="1839031052">
    <w:abstractNumId w:val="658"/>
    <w:lvlOverride w:ilvl="0">
      <w:lvl w:ilvl="0">
        <w:start w:val="1"/>
        <w:numFmt w:val="decimal"/>
        <w:pStyle w:val="1"/>
        <w:lvlText w:val="%1"/>
        <w:lvlJc w:val="left"/>
        <w:pPr>
          <w:tabs>
            <w:tab w:val="num" w:pos="431"/>
          </w:tabs>
          <w:ind w:left="431" w:hanging="431"/>
        </w:pPr>
        <w:rPr>
          <w:rFonts w:hint="eastAsia"/>
        </w:rPr>
      </w:lvl>
    </w:lvlOverride>
    <w:lvlOverride w:ilvl="1">
      <w:lvl w:ilvl="1">
        <w:start w:val="1"/>
        <w:numFmt w:val="decimal"/>
        <w:pStyle w:val="20"/>
        <w:lvlText w:val="%1.%2"/>
        <w:lvlJc w:val="left"/>
        <w:pPr>
          <w:tabs>
            <w:tab w:val="num" w:pos="680"/>
          </w:tabs>
          <w:ind w:left="680" w:hanging="680"/>
        </w:pPr>
        <w:rPr>
          <w:rFonts w:hint="eastAsia"/>
          <w:sz w:val="23"/>
          <w:szCs w:val="23"/>
        </w:rPr>
      </w:lvl>
    </w:lvlOverride>
    <w:lvlOverride w:ilvl="2">
      <w:lvl w:ilvl="2">
        <w:start w:val="1"/>
        <w:numFmt w:val="decimal"/>
        <w:pStyle w:val="3"/>
        <w:lvlText w:val="%1.%2.%3"/>
        <w:lvlJc w:val="left"/>
        <w:pPr>
          <w:tabs>
            <w:tab w:val="num" w:pos="862"/>
          </w:tabs>
          <w:ind w:left="862" w:hanging="862"/>
        </w:pPr>
        <w:rPr>
          <w:rFonts w:hint="eastAsia"/>
        </w:rPr>
      </w:lvl>
    </w:lvlOverride>
    <w:lvlOverride w:ilvl="3">
      <w:lvl w:ilvl="3">
        <w:start w:val="1"/>
        <w:numFmt w:val="decimal"/>
        <w:pStyle w:val="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1951087578">
    <w:abstractNumId w:val="789"/>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zh-TW"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A07"/>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1F51"/>
    <w:rsid w:val="00012324"/>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593"/>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704"/>
    <w:rsid w:val="00030FA7"/>
    <w:rsid w:val="00031265"/>
    <w:rsid w:val="00031445"/>
    <w:rsid w:val="0003255B"/>
    <w:rsid w:val="000325E1"/>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EAE"/>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5B6"/>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67997"/>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BA9"/>
    <w:rsid w:val="00082C4A"/>
    <w:rsid w:val="00082D48"/>
    <w:rsid w:val="00083056"/>
    <w:rsid w:val="000832DF"/>
    <w:rsid w:val="00083BB6"/>
    <w:rsid w:val="00083E87"/>
    <w:rsid w:val="00083F41"/>
    <w:rsid w:val="00084015"/>
    <w:rsid w:val="00084031"/>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20CD"/>
    <w:rsid w:val="00092461"/>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8B9"/>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688"/>
    <w:rsid w:val="000D4A01"/>
    <w:rsid w:val="000D4B03"/>
    <w:rsid w:val="000D4CEA"/>
    <w:rsid w:val="000D5356"/>
    <w:rsid w:val="000D55FD"/>
    <w:rsid w:val="000D5774"/>
    <w:rsid w:val="000D59C7"/>
    <w:rsid w:val="000D59FD"/>
    <w:rsid w:val="000D5AD3"/>
    <w:rsid w:val="000D6038"/>
    <w:rsid w:val="000D653C"/>
    <w:rsid w:val="000D667D"/>
    <w:rsid w:val="000D6725"/>
    <w:rsid w:val="000D67EC"/>
    <w:rsid w:val="000D6BD1"/>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927"/>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E22"/>
    <w:rsid w:val="000F1379"/>
    <w:rsid w:val="000F13D6"/>
    <w:rsid w:val="000F1601"/>
    <w:rsid w:val="000F16F1"/>
    <w:rsid w:val="000F1D83"/>
    <w:rsid w:val="000F2122"/>
    <w:rsid w:val="000F235E"/>
    <w:rsid w:val="000F239D"/>
    <w:rsid w:val="000F297F"/>
    <w:rsid w:val="000F3171"/>
    <w:rsid w:val="000F3296"/>
    <w:rsid w:val="000F34AF"/>
    <w:rsid w:val="000F374B"/>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1FE"/>
    <w:rsid w:val="001006BA"/>
    <w:rsid w:val="0010081B"/>
    <w:rsid w:val="001009AD"/>
    <w:rsid w:val="001010B6"/>
    <w:rsid w:val="001010BE"/>
    <w:rsid w:val="001015EB"/>
    <w:rsid w:val="00101EA7"/>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140"/>
    <w:rsid w:val="00110529"/>
    <w:rsid w:val="0011095E"/>
    <w:rsid w:val="00110C1C"/>
    <w:rsid w:val="0011121C"/>
    <w:rsid w:val="001114F1"/>
    <w:rsid w:val="00111584"/>
    <w:rsid w:val="00111A4B"/>
    <w:rsid w:val="00111ED0"/>
    <w:rsid w:val="0011248E"/>
    <w:rsid w:val="0011269E"/>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EFC"/>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298F"/>
    <w:rsid w:val="001231A2"/>
    <w:rsid w:val="001237E1"/>
    <w:rsid w:val="00123864"/>
    <w:rsid w:val="001243A6"/>
    <w:rsid w:val="00124778"/>
    <w:rsid w:val="00124CBE"/>
    <w:rsid w:val="00124D8F"/>
    <w:rsid w:val="00124DB5"/>
    <w:rsid w:val="0012521B"/>
    <w:rsid w:val="0012543B"/>
    <w:rsid w:val="0012550B"/>
    <w:rsid w:val="001256AA"/>
    <w:rsid w:val="001265AF"/>
    <w:rsid w:val="00126EAB"/>
    <w:rsid w:val="001271C1"/>
    <w:rsid w:val="00127275"/>
    <w:rsid w:val="001274C4"/>
    <w:rsid w:val="001275A5"/>
    <w:rsid w:val="00127AB2"/>
    <w:rsid w:val="00130192"/>
    <w:rsid w:val="001301C3"/>
    <w:rsid w:val="001303F7"/>
    <w:rsid w:val="00131136"/>
    <w:rsid w:val="001311C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6F7"/>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5E5"/>
    <w:rsid w:val="00140859"/>
    <w:rsid w:val="001409A3"/>
    <w:rsid w:val="00140D2C"/>
    <w:rsid w:val="00140F24"/>
    <w:rsid w:val="00141248"/>
    <w:rsid w:val="001412B3"/>
    <w:rsid w:val="001413F9"/>
    <w:rsid w:val="00141537"/>
    <w:rsid w:val="0014170C"/>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DE"/>
    <w:rsid w:val="00144F68"/>
    <w:rsid w:val="0014516A"/>
    <w:rsid w:val="00145715"/>
    <w:rsid w:val="0014573D"/>
    <w:rsid w:val="001459EE"/>
    <w:rsid w:val="00145A31"/>
    <w:rsid w:val="00145A87"/>
    <w:rsid w:val="00145A8B"/>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6EB"/>
    <w:rsid w:val="00161710"/>
    <w:rsid w:val="0016172D"/>
    <w:rsid w:val="00161971"/>
    <w:rsid w:val="00161BD1"/>
    <w:rsid w:val="00161D97"/>
    <w:rsid w:val="00161EA6"/>
    <w:rsid w:val="00162943"/>
    <w:rsid w:val="0016302D"/>
    <w:rsid w:val="00163050"/>
    <w:rsid w:val="00163488"/>
    <w:rsid w:val="0016351A"/>
    <w:rsid w:val="00163679"/>
    <w:rsid w:val="00163D32"/>
    <w:rsid w:val="00163FB1"/>
    <w:rsid w:val="00164A74"/>
    <w:rsid w:val="00164C6B"/>
    <w:rsid w:val="0016505A"/>
    <w:rsid w:val="001650E8"/>
    <w:rsid w:val="001652E1"/>
    <w:rsid w:val="00165434"/>
    <w:rsid w:val="001654AA"/>
    <w:rsid w:val="00165DC5"/>
    <w:rsid w:val="00165DDD"/>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4AE"/>
    <w:rsid w:val="001745D3"/>
    <w:rsid w:val="001746D2"/>
    <w:rsid w:val="0017476B"/>
    <w:rsid w:val="00174A18"/>
    <w:rsid w:val="00174E26"/>
    <w:rsid w:val="00175433"/>
    <w:rsid w:val="001754C6"/>
    <w:rsid w:val="001758B6"/>
    <w:rsid w:val="001759BE"/>
    <w:rsid w:val="001760B6"/>
    <w:rsid w:val="00176774"/>
    <w:rsid w:val="00176903"/>
    <w:rsid w:val="001770BB"/>
    <w:rsid w:val="00177274"/>
    <w:rsid w:val="0017788F"/>
    <w:rsid w:val="00177C9C"/>
    <w:rsid w:val="00177CA3"/>
    <w:rsid w:val="00180309"/>
    <w:rsid w:val="001803D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468"/>
    <w:rsid w:val="00190AB6"/>
    <w:rsid w:val="00190B6F"/>
    <w:rsid w:val="00191251"/>
    <w:rsid w:val="00191590"/>
    <w:rsid w:val="001917A6"/>
    <w:rsid w:val="00191802"/>
    <w:rsid w:val="00191A6E"/>
    <w:rsid w:val="00191C56"/>
    <w:rsid w:val="00192CEC"/>
    <w:rsid w:val="00193017"/>
    <w:rsid w:val="0019307B"/>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86"/>
    <w:rsid w:val="001B08FC"/>
    <w:rsid w:val="001B0B74"/>
    <w:rsid w:val="001B0C6D"/>
    <w:rsid w:val="001B0F1F"/>
    <w:rsid w:val="001B10F2"/>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568"/>
    <w:rsid w:val="001C08D9"/>
    <w:rsid w:val="001C0AB5"/>
    <w:rsid w:val="001C0C5D"/>
    <w:rsid w:val="001C1753"/>
    <w:rsid w:val="001C17F5"/>
    <w:rsid w:val="001C2C64"/>
    <w:rsid w:val="001C2FC4"/>
    <w:rsid w:val="001C309C"/>
    <w:rsid w:val="001C30CC"/>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AE6"/>
    <w:rsid w:val="001D6BDF"/>
    <w:rsid w:val="001D79F0"/>
    <w:rsid w:val="001D7DBB"/>
    <w:rsid w:val="001D7EB3"/>
    <w:rsid w:val="001E01DA"/>
    <w:rsid w:val="001E021B"/>
    <w:rsid w:val="001E034B"/>
    <w:rsid w:val="001E0846"/>
    <w:rsid w:val="001E0B7B"/>
    <w:rsid w:val="001E110E"/>
    <w:rsid w:val="001E1805"/>
    <w:rsid w:val="001E196D"/>
    <w:rsid w:val="001E1B98"/>
    <w:rsid w:val="001E20A7"/>
    <w:rsid w:val="001E2274"/>
    <w:rsid w:val="001E270C"/>
    <w:rsid w:val="001E2975"/>
    <w:rsid w:val="001E309F"/>
    <w:rsid w:val="001E349A"/>
    <w:rsid w:val="001E3567"/>
    <w:rsid w:val="001E36E5"/>
    <w:rsid w:val="001E3C2F"/>
    <w:rsid w:val="001E3C9E"/>
    <w:rsid w:val="001E3D58"/>
    <w:rsid w:val="001E41D2"/>
    <w:rsid w:val="001E4950"/>
    <w:rsid w:val="001E4D8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1FF"/>
    <w:rsid w:val="001F55F9"/>
    <w:rsid w:val="001F58C0"/>
    <w:rsid w:val="001F5B42"/>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590"/>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E6D"/>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DB6"/>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7C8"/>
    <w:rsid w:val="00242DE2"/>
    <w:rsid w:val="00242FA5"/>
    <w:rsid w:val="00243748"/>
    <w:rsid w:val="00243E43"/>
    <w:rsid w:val="00244930"/>
    <w:rsid w:val="00244BC7"/>
    <w:rsid w:val="00244DB0"/>
    <w:rsid w:val="00244DF8"/>
    <w:rsid w:val="0024552D"/>
    <w:rsid w:val="00245BE0"/>
    <w:rsid w:val="0024607D"/>
    <w:rsid w:val="00246BE7"/>
    <w:rsid w:val="00246C48"/>
    <w:rsid w:val="00246D04"/>
    <w:rsid w:val="00246D4F"/>
    <w:rsid w:val="00246E18"/>
    <w:rsid w:val="0024727B"/>
    <w:rsid w:val="00247FD8"/>
    <w:rsid w:val="00250212"/>
    <w:rsid w:val="00250794"/>
    <w:rsid w:val="00250CAD"/>
    <w:rsid w:val="00251042"/>
    <w:rsid w:val="0025144A"/>
    <w:rsid w:val="0025161D"/>
    <w:rsid w:val="00251B65"/>
    <w:rsid w:val="00251BA1"/>
    <w:rsid w:val="002523F7"/>
    <w:rsid w:val="002529CE"/>
    <w:rsid w:val="00252C79"/>
    <w:rsid w:val="00252CB4"/>
    <w:rsid w:val="0025308C"/>
    <w:rsid w:val="002539E3"/>
    <w:rsid w:val="00253E32"/>
    <w:rsid w:val="00253EC3"/>
    <w:rsid w:val="0025403E"/>
    <w:rsid w:val="0025413E"/>
    <w:rsid w:val="00254468"/>
    <w:rsid w:val="00254AD1"/>
    <w:rsid w:val="00254FE1"/>
    <w:rsid w:val="00255375"/>
    <w:rsid w:val="002553D1"/>
    <w:rsid w:val="0025585F"/>
    <w:rsid w:val="002558DF"/>
    <w:rsid w:val="002560D0"/>
    <w:rsid w:val="002560E5"/>
    <w:rsid w:val="002566C2"/>
    <w:rsid w:val="00256E36"/>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B8C"/>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3D74"/>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A06"/>
    <w:rsid w:val="00285F90"/>
    <w:rsid w:val="002861B7"/>
    <w:rsid w:val="00286327"/>
    <w:rsid w:val="00286743"/>
    <w:rsid w:val="00286878"/>
    <w:rsid w:val="00286DF7"/>
    <w:rsid w:val="0028740C"/>
    <w:rsid w:val="002874CC"/>
    <w:rsid w:val="002878C1"/>
    <w:rsid w:val="002879C1"/>
    <w:rsid w:val="00287EC0"/>
    <w:rsid w:val="00290BF1"/>
    <w:rsid w:val="00290D8E"/>
    <w:rsid w:val="00290DF0"/>
    <w:rsid w:val="00290E99"/>
    <w:rsid w:val="0029110D"/>
    <w:rsid w:val="002914EE"/>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68C"/>
    <w:rsid w:val="002A56F7"/>
    <w:rsid w:val="002A5D28"/>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9F7"/>
    <w:rsid w:val="002D4FC8"/>
    <w:rsid w:val="002D5785"/>
    <w:rsid w:val="002D5E15"/>
    <w:rsid w:val="002D62CB"/>
    <w:rsid w:val="002D6AA8"/>
    <w:rsid w:val="002D6CC9"/>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783"/>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6D65"/>
    <w:rsid w:val="00317337"/>
    <w:rsid w:val="003179FA"/>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64"/>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9EB"/>
    <w:rsid w:val="003503E3"/>
    <w:rsid w:val="003507BA"/>
    <w:rsid w:val="00350E2B"/>
    <w:rsid w:val="003513F3"/>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7"/>
    <w:rsid w:val="003608DC"/>
    <w:rsid w:val="00360940"/>
    <w:rsid w:val="00360FFE"/>
    <w:rsid w:val="00361917"/>
    <w:rsid w:val="00361C6F"/>
    <w:rsid w:val="00361DFF"/>
    <w:rsid w:val="00362472"/>
    <w:rsid w:val="00362521"/>
    <w:rsid w:val="00362D81"/>
    <w:rsid w:val="00362E72"/>
    <w:rsid w:val="003630A7"/>
    <w:rsid w:val="003631E9"/>
    <w:rsid w:val="003635BB"/>
    <w:rsid w:val="00363D9F"/>
    <w:rsid w:val="00363DEF"/>
    <w:rsid w:val="00363FD5"/>
    <w:rsid w:val="003640E8"/>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F3"/>
    <w:rsid w:val="00373CAA"/>
    <w:rsid w:val="00374118"/>
    <w:rsid w:val="0037412F"/>
    <w:rsid w:val="0037424A"/>
    <w:rsid w:val="003743FF"/>
    <w:rsid w:val="00374501"/>
    <w:rsid w:val="0037461F"/>
    <w:rsid w:val="003746AE"/>
    <w:rsid w:val="00374771"/>
    <w:rsid w:val="0037479B"/>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379"/>
    <w:rsid w:val="0038791D"/>
    <w:rsid w:val="00387A56"/>
    <w:rsid w:val="00387E25"/>
    <w:rsid w:val="00387E56"/>
    <w:rsid w:val="003901CC"/>
    <w:rsid w:val="00390380"/>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D51"/>
    <w:rsid w:val="003A30AB"/>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6EA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47"/>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7D8"/>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779"/>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4D"/>
    <w:rsid w:val="003E26F2"/>
    <w:rsid w:val="003E2885"/>
    <w:rsid w:val="003E2963"/>
    <w:rsid w:val="003E2C1E"/>
    <w:rsid w:val="003E2E46"/>
    <w:rsid w:val="003E30DB"/>
    <w:rsid w:val="003E3148"/>
    <w:rsid w:val="003E3877"/>
    <w:rsid w:val="003E3955"/>
    <w:rsid w:val="003E3CA6"/>
    <w:rsid w:val="003E3E16"/>
    <w:rsid w:val="003E3FBE"/>
    <w:rsid w:val="003E4048"/>
    <w:rsid w:val="003E40C3"/>
    <w:rsid w:val="003E44F7"/>
    <w:rsid w:val="003E4602"/>
    <w:rsid w:val="003E471B"/>
    <w:rsid w:val="003E4DCD"/>
    <w:rsid w:val="003E4E7B"/>
    <w:rsid w:val="003E5EC4"/>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5BB"/>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974"/>
    <w:rsid w:val="00416A68"/>
    <w:rsid w:val="00416C06"/>
    <w:rsid w:val="00416E34"/>
    <w:rsid w:val="00417200"/>
    <w:rsid w:val="004174CA"/>
    <w:rsid w:val="0041762F"/>
    <w:rsid w:val="0041766C"/>
    <w:rsid w:val="00417C3A"/>
    <w:rsid w:val="00417F60"/>
    <w:rsid w:val="00417F89"/>
    <w:rsid w:val="004208D8"/>
    <w:rsid w:val="00420D2A"/>
    <w:rsid w:val="00420D2E"/>
    <w:rsid w:val="00420F1A"/>
    <w:rsid w:val="004210A3"/>
    <w:rsid w:val="00421BE7"/>
    <w:rsid w:val="00422936"/>
    <w:rsid w:val="00422AA9"/>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92E"/>
    <w:rsid w:val="00427041"/>
    <w:rsid w:val="004270BE"/>
    <w:rsid w:val="0042712A"/>
    <w:rsid w:val="00427292"/>
    <w:rsid w:val="0042729D"/>
    <w:rsid w:val="004275A2"/>
    <w:rsid w:val="00427618"/>
    <w:rsid w:val="0042779A"/>
    <w:rsid w:val="0043003D"/>
    <w:rsid w:val="004300C3"/>
    <w:rsid w:val="004301B1"/>
    <w:rsid w:val="004302B1"/>
    <w:rsid w:val="004302CA"/>
    <w:rsid w:val="004304FE"/>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E6"/>
    <w:rsid w:val="004331F8"/>
    <w:rsid w:val="0043336A"/>
    <w:rsid w:val="0043368D"/>
    <w:rsid w:val="0043369A"/>
    <w:rsid w:val="0043388B"/>
    <w:rsid w:val="00433AD6"/>
    <w:rsid w:val="00433D26"/>
    <w:rsid w:val="00433E55"/>
    <w:rsid w:val="0043489D"/>
    <w:rsid w:val="0043495B"/>
    <w:rsid w:val="00434D05"/>
    <w:rsid w:val="00434F14"/>
    <w:rsid w:val="004352A8"/>
    <w:rsid w:val="004353FB"/>
    <w:rsid w:val="004355A5"/>
    <w:rsid w:val="00435CEE"/>
    <w:rsid w:val="00435DE5"/>
    <w:rsid w:val="00435F93"/>
    <w:rsid w:val="004360C3"/>
    <w:rsid w:val="004361B2"/>
    <w:rsid w:val="004362CB"/>
    <w:rsid w:val="00436492"/>
    <w:rsid w:val="004369EC"/>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DA9"/>
    <w:rsid w:val="00443E63"/>
    <w:rsid w:val="00443FBA"/>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AF7"/>
    <w:rsid w:val="00460ED5"/>
    <w:rsid w:val="004619EA"/>
    <w:rsid w:val="00461A89"/>
    <w:rsid w:val="00461F00"/>
    <w:rsid w:val="00462119"/>
    <w:rsid w:val="004621F6"/>
    <w:rsid w:val="0046222A"/>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9EA"/>
    <w:rsid w:val="00465B4D"/>
    <w:rsid w:val="00466155"/>
    <w:rsid w:val="004662C1"/>
    <w:rsid w:val="004663FA"/>
    <w:rsid w:val="00466C90"/>
    <w:rsid w:val="0046776A"/>
    <w:rsid w:val="004679B4"/>
    <w:rsid w:val="00467A0A"/>
    <w:rsid w:val="00467D1E"/>
    <w:rsid w:val="00467F1B"/>
    <w:rsid w:val="0047011D"/>
    <w:rsid w:val="00470261"/>
    <w:rsid w:val="004703C0"/>
    <w:rsid w:val="004705DC"/>
    <w:rsid w:val="004706BE"/>
    <w:rsid w:val="00470AB5"/>
    <w:rsid w:val="0047182C"/>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3FE"/>
    <w:rsid w:val="004824D1"/>
    <w:rsid w:val="00482718"/>
    <w:rsid w:val="004829FE"/>
    <w:rsid w:val="00482AEE"/>
    <w:rsid w:val="00482D60"/>
    <w:rsid w:val="004830E6"/>
    <w:rsid w:val="00483137"/>
    <w:rsid w:val="0048317A"/>
    <w:rsid w:val="004834FC"/>
    <w:rsid w:val="00483809"/>
    <w:rsid w:val="00483994"/>
    <w:rsid w:val="004839B1"/>
    <w:rsid w:val="00483EE5"/>
    <w:rsid w:val="004846DA"/>
    <w:rsid w:val="00484AB2"/>
    <w:rsid w:val="00484CDE"/>
    <w:rsid w:val="00484E41"/>
    <w:rsid w:val="00484F89"/>
    <w:rsid w:val="004852DF"/>
    <w:rsid w:val="004853E8"/>
    <w:rsid w:val="00485768"/>
    <w:rsid w:val="00485D8F"/>
    <w:rsid w:val="00485F14"/>
    <w:rsid w:val="00486108"/>
    <w:rsid w:val="00486365"/>
    <w:rsid w:val="00486470"/>
    <w:rsid w:val="00486751"/>
    <w:rsid w:val="00486787"/>
    <w:rsid w:val="00486BEC"/>
    <w:rsid w:val="00487781"/>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9EB"/>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5EFB"/>
    <w:rsid w:val="004A61BD"/>
    <w:rsid w:val="004A65AC"/>
    <w:rsid w:val="004A680F"/>
    <w:rsid w:val="004A68E7"/>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10D2"/>
    <w:rsid w:val="004C1BAB"/>
    <w:rsid w:val="004C1DA0"/>
    <w:rsid w:val="004C1DFD"/>
    <w:rsid w:val="004C20B1"/>
    <w:rsid w:val="004C2588"/>
    <w:rsid w:val="004C2A38"/>
    <w:rsid w:val="004C2C37"/>
    <w:rsid w:val="004C32CE"/>
    <w:rsid w:val="004C3683"/>
    <w:rsid w:val="004C3E3A"/>
    <w:rsid w:val="004C40BA"/>
    <w:rsid w:val="004C4402"/>
    <w:rsid w:val="004C4520"/>
    <w:rsid w:val="004C492D"/>
    <w:rsid w:val="004C517D"/>
    <w:rsid w:val="004C51A5"/>
    <w:rsid w:val="004C5500"/>
    <w:rsid w:val="004C58E5"/>
    <w:rsid w:val="004C5980"/>
    <w:rsid w:val="004C5DAA"/>
    <w:rsid w:val="004C61B5"/>
    <w:rsid w:val="004C62DC"/>
    <w:rsid w:val="004C67C7"/>
    <w:rsid w:val="004C693A"/>
    <w:rsid w:val="004C6CB6"/>
    <w:rsid w:val="004C6FE7"/>
    <w:rsid w:val="004C70BC"/>
    <w:rsid w:val="004C78F5"/>
    <w:rsid w:val="004C791C"/>
    <w:rsid w:val="004C7927"/>
    <w:rsid w:val="004C7B3E"/>
    <w:rsid w:val="004C7F19"/>
    <w:rsid w:val="004C7F80"/>
    <w:rsid w:val="004C7FC3"/>
    <w:rsid w:val="004D0170"/>
    <w:rsid w:val="004D0209"/>
    <w:rsid w:val="004D0377"/>
    <w:rsid w:val="004D0457"/>
    <w:rsid w:val="004D0AA2"/>
    <w:rsid w:val="004D0C2B"/>
    <w:rsid w:val="004D0D22"/>
    <w:rsid w:val="004D0EEC"/>
    <w:rsid w:val="004D1191"/>
    <w:rsid w:val="004D17FB"/>
    <w:rsid w:val="004D1D7A"/>
    <w:rsid w:val="004D21FB"/>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F12"/>
    <w:rsid w:val="004E41DE"/>
    <w:rsid w:val="004E44AB"/>
    <w:rsid w:val="004E51E3"/>
    <w:rsid w:val="004E55B8"/>
    <w:rsid w:val="004E5B5C"/>
    <w:rsid w:val="004E633A"/>
    <w:rsid w:val="004E63AB"/>
    <w:rsid w:val="004E6933"/>
    <w:rsid w:val="004E6D0F"/>
    <w:rsid w:val="004E6F69"/>
    <w:rsid w:val="004E7375"/>
    <w:rsid w:val="004E73D7"/>
    <w:rsid w:val="004E7603"/>
    <w:rsid w:val="004E78C8"/>
    <w:rsid w:val="004E7CF3"/>
    <w:rsid w:val="004F0156"/>
    <w:rsid w:val="004F094A"/>
    <w:rsid w:val="004F09CA"/>
    <w:rsid w:val="004F0EC8"/>
    <w:rsid w:val="004F14F0"/>
    <w:rsid w:val="004F182D"/>
    <w:rsid w:val="004F1CB7"/>
    <w:rsid w:val="004F1F70"/>
    <w:rsid w:val="004F2213"/>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CFD"/>
    <w:rsid w:val="00505FBE"/>
    <w:rsid w:val="00506352"/>
    <w:rsid w:val="0050641F"/>
    <w:rsid w:val="0050644B"/>
    <w:rsid w:val="00506645"/>
    <w:rsid w:val="00506825"/>
    <w:rsid w:val="00506B72"/>
    <w:rsid w:val="005073B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2263"/>
    <w:rsid w:val="00522320"/>
    <w:rsid w:val="00522381"/>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400"/>
    <w:rsid w:val="0052651F"/>
    <w:rsid w:val="005265D3"/>
    <w:rsid w:val="00526B10"/>
    <w:rsid w:val="00527176"/>
    <w:rsid w:val="00527221"/>
    <w:rsid w:val="005272AD"/>
    <w:rsid w:val="0052755D"/>
    <w:rsid w:val="00527668"/>
    <w:rsid w:val="005276B4"/>
    <w:rsid w:val="0052771C"/>
    <w:rsid w:val="005277EF"/>
    <w:rsid w:val="0052787B"/>
    <w:rsid w:val="00527940"/>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1E5"/>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4C58"/>
    <w:rsid w:val="00544CB1"/>
    <w:rsid w:val="00544E78"/>
    <w:rsid w:val="00545442"/>
    <w:rsid w:val="0054552A"/>
    <w:rsid w:val="005456A2"/>
    <w:rsid w:val="00545908"/>
    <w:rsid w:val="00545910"/>
    <w:rsid w:val="00545C7A"/>
    <w:rsid w:val="00546756"/>
    <w:rsid w:val="00546A22"/>
    <w:rsid w:val="00546CF0"/>
    <w:rsid w:val="00547026"/>
    <w:rsid w:val="00547266"/>
    <w:rsid w:val="00547A92"/>
    <w:rsid w:val="00547B5B"/>
    <w:rsid w:val="00547C57"/>
    <w:rsid w:val="0055014B"/>
    <w:rsid w:val="005502DC"/>
    <w:rsid w:val="0055036D"/>
    <w:rsid w:val="005505E9"/>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D2A"/>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4DB8"/>
    <w:rsid w:val="00565041"/>
    <w:rsid w:val="005651FE"/>
    <w:rsid w:val="005653D2"/>
    <w:rsid w:val="0056542C"/>
    <w:rsid w:val="0056544F"/>
    <w:rsid w:val="00565470"/>
    <w:rsid w:val="0056556E"/>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E87"/>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77E8F"/>
    <w:rsid w:val="005800E7"/>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746"/>
    <w:rsid w:val="0058392B"/>
    <w:rsid w:val="00583D1D"/>
    <w:rsid w:val="005842DD"/>
    <w:rsid w:val="00584385"/>
    <w:rsid w:val="005844F2"/>
    <w:rsid w:val="00584670"/>
    <w:rsid w:val="005846A2"/>
    <w:rsid w:val="005846D9"/>
    <w:rsid w:val="005849EA"/>
    <w:rsid w:val="00584C49"/>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6D1"/>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5061"/>
    <w:rsid w:val="005B539F"/>
    <w:rsid w:val="005B59B4"/>
    <w:rsid w:val="005B5B02"/>
    <w:rsid w:val="005B5E83"/>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2D0A"/>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981"/>
    <w:rsid w:val="005C7BF5"/>
    <w:rsid w:val="005C7F74"/>
    <w:rsid w:val="005D02DD"/>
    <w:rsid w:val="005D0864"/>
    <w:rsid w:val="005D0936"/>
    <w:rsid w:val="005D12B2"/>
    <w:rsid w:val="005D1588"/>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350"/>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972"/>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89F"/>
    <w:rsid w:val="00601A42"/>
    <w:rsid w:val="006020C7"/>
    <w:rsid w:val="006020E0"/>
    <w:rsid w:val="0060263F"/>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619E"/>
    <w:rsid w:val="006161AD"/>
    <w:rsid w:val="006164A1"/>
    <w:rsid w:val="00616796"/>
    <w:rsid w:val="0061695B"/>
    <w:rsid w:val="00616BAE"/>
    <w:rsid w:val="00616D50"/>
    <w:rsid w:val="00616F2E"/>
    <w:rsid w:val="0061709E"/>
    <w:rsid w:val="00617111"/>
    <w:rsid w:val="00617717"/>
    <w:rsid w:val="00617851"/>
    <w:rsid w:val="00617B86"/>
    <w:rsid w:val="0062025E"/>
    <w:rsid w:val="00620372"/>
    <w:rsid w:val="0062058D"/>
    <w:rsid w:val="006206AF"/>
    <w:rsid w:val="00620745"/>
    <w:rsid w:val="00620D3E"/>
    <w:rsid w:val="00621243"/>
    <w:rsid w:val="0062150A"/>
    <w:rsid w:val="00621547"/>
    <w:rsid w:val="0062168D"/>
    <w:rsid w:val="00621AA3"/>
    <w:rsid w:val="00621CCD"/>
    <w:rsid w:val="00622523"/>
    <w:rsid w:val="00622B6D"/>
    <w:rsid w:val="00623264"/>
    <w:rsid w:val="00623714"/>
    <w:rsid w:val="0062380E"/>
    <w:rsid w:val="00623821"/>
    <w:rsid w:val="00623866"/>
    <w:rsid w:val="00623A96"/>
    <w:rsid w:val="00623E41"/>
    <w:rsid w:val="006242A8"/>
    <w:rsid w:val="00624959"/>
    <w:rsid w:val="00624970"/>
    <w:rsid w:val="00624F56"/>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F67"/>
    <w:rsid w:val="00630FC3"/>
    <w:rsid w:val="0063104F"/>
    <w:rsid w:val="006311FC"/>
    <w:rsid w:val="006312A0"/>
    <w:rsid w:val="006315C7"/>
    <w:rsid w:val="0063165C"/>
    <w:rsid w:val="00631756"/>
    <w:rsid w:val="0063177E"/>
    <w:rsid w:val="00631969"/>
    <w:rsid w:val="00631A44"/>
    <w:rsid w:val="00631DA2"/>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4E0"/>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8C9"/>
    <w:rsid w:val="00642957"/>
    <w:rsid w:val="00642A9A"/>
    <w:rsid w:val="00642CF5"/>
    <w:rsid w:val="00643206"/>
    <w:rsid w:val="00643411"/>
    <w:rsid w:val="00643536"/>
    <w:rsid w:val="006435BB"/>
    <w:rsid w:val="00643BB3"/>
    <w:rsid w:val="00643C0A"/>
    <w:rsid w:val="00644CD8"/>
    <w:rsid w:val="006451DF"/>
    <w:rsid w:val="00645EC5"/>
    <w:rsid w:val="006464BB"/>
    <w:rsid w:val="00646A98"/>
    <w:rsid w:val="00646AE5"/>
    <w:rsid w:val="00646CBD"/>
    <w:rsid w:val="00646D01"/>
    <w:rsid w:val="00646EEB"/>
    <w:rsid w:val="006472A2"/>
    <w:rsid w:val="00647DCE"/>
    <w:rsid w:val="006507BF"/>
    <w:rsid w:val="00650A7F"/>
    <w:rsid w:val="00650DE3"/>
    <w:rsid w:val="0065123E"/>
    <w:rsid w:val="00651312"/>
    <w:rsid w:val="00651314"/>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600"/>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9BC"/>
    <w:rsid w:val="00676AA9"/>
    <w:rsid w:val="00676E55"/>
    <w:rsid w:val="006777DA"/>
    <w:rsid w:val="006777DD"/>
    <w:rsid w:val="00677811"/>
    <w:rsid w:val="006778DC"/>
    <w:rsid w:val="00677927"/>
    <w:rsid w:val="006779A8"/>
    <w:rsid w:val="00677A3A"/>
    <w:rsid w:val="00677A41"/>
    <w:rsid w:val="00677B02"/>
    <w:rsid w:val="00680350"/>
    <w:rsid w:val="0068042A"/>
    <w:rsid w:val="00680590"/>
    <w:rsid w:val="0068070A"/>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074"/>
    <w:rsid w:val="00691568"/>
    <w:rsid w:val="006917EE"/>
    <w:rsid w:val="00691E13"/>
    <w:rsid w:val="00691E55"/>
    <w:rsid w:val="0069222E"/>
    <w:rsid w:val="00692F28"/>
    <w:rsid w:val="00693AF3"/>
    <w:rsid w:val="006943A9"/>
    <w:rsid w:val="006948E5"/>
    <w:rsid w:val="006951E2"/>
    <w:rsid w:val="00695335"/>
    <w:rsid w:val="006955D2"/>
    <w:rsid w:val="0069565E"/>
    <w:rsid w:val="00695850"/>
    <w:rsid w:val="00695918"/>
    <w:rsid w:val="00695B2C"/>
    <w:rsid w:val="00695DBD"/>
    <w:rsid w:val="00695FAD"/>
    <w:rsid w:val="00696621"/>
    <w:rsid w:val="00696916"/>
    <w:rsid w:val="00696CBC"/>
    <w:rsid w:val="00696E35"/>
    <w:rsid w:val="0069702F"/>
    <w:rsid w:val="0069706B"/>
    <w:rsid w:val="006970C5"/>
    <w:rsid w:val="006971D3"/>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56D"/>
    <w:rsid w:val="006A3703"/>
    <w:rsid w:val="006A37DF"/>
    <w:rsid w:val="006A3940"/>
    <w:rsid w:val="006A3B78"/>
    <w:rsid w:val="006A3D43"/>
    <w:rsid w:val="006A4012"/>
    <w:rsid w:val="006A42CC"/>
    <w:rsid w:val="006A485D"/>
    <w:rsid w:val="006A48E0"/>
    <w:rsid w:val="006A4B3A"/>
    <w:rsid w:val="006A4F85"/>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2B2"/>
    <w:rsid w:val="006B62F8"/>
    <w:rsid w:val="006B65F8"/>
    <w:rsid w:val="006B6A6D"/>
    <w:rsid w:val="006B6B84"/>
    <w:rsid w:val="006B7244"/>
    <w:rsid w:val="006B7283"/>
    <w:rsid w:val="006B75E4"/>
    <w:rsid w:val="006B75F5"/>
    <w:rsid w:val="006B787D"/>
    <w:rsid w:val="006B796A"/>
    <w:rsid w:val="006C0034"/>
    <w:rsid w:val="006C064F"/>
    <w:rsid w:val="006C0C4E"/>
    <w:rsid w:val="006C0E0A"/>
    <w:rsid w:val="006C0F10"/>
    <w:rsid w:val="006C13CB"/>
    <w:rsid w:val="006C1441"/>
    <w:rsid w:val="006C15EA"/>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F93"/>
    <w:rsid w:val="006C6090"/>
    <w:rsid w:val="006C60FB"/>
    <w:rsid w:val="006C6389"/>
    <w:rsid w:val="006C64C2"/>
    <w:rsid w:val="006C64F3"/>
    <w:rsid w:val="006C6DE3"/>
    <w:rsid w:val="006C6FC3"/>
    <w:rsid w:val="006C7229"/>
    <w:rsid w:val="006C772D"/>
    <w:rsid w:val="006C7803"/>
    <w:rsid w:val="006C7D3B"/>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3DD"/>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79E"/>
    <w:rsid w:val="006D6D1C"/>
    <w:rsid w:val="006D6D46"/>
    <w:rsid w:val="006D6E60"/>
    <w:rsid w:val="006D6FBB"/>
    <w:rsid w:val="006D760F"/>
    <w:rsid w:val="006D763B"/>
    <w:rsid w:val="006D7708"/>
    <w:rsid w:val="006D784D"/>
    <w:rsid w:val="006D7884"/>
    <w:rsid w:val="006D7AAC"/>
    <w:rsid w:val="006D7FE7"/>
    <w:rsid w:val="006E0062"/>
    <w:rsid w:val="006E015C"/>
    <w:rsid w:val="006E076E"/>
    <w:rsid w:val="006E08A3"/>
    <w:rsid w:val="006E0BA9"/>
    <w:rsid w:val="006E100D"/>
    <w:rsid w:val="006E11B5"/>
    <w:rsid w:val="006E1226"/>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1D2"/>
    <w:rsid w:val="0072528C"/>
    <w:rsid w:val="00725933"/>
    <w:rsid w:val="00725CA7"/>
    <w:rsid w:val="00725DE2"/>
    <w:rsid w:val="00726463"/>
    <w:rsid w:val="00726B14"/>
    <w:rsid w:val="00726E53"/>
    <w:rsid w:val="00726E76"/>
    <w:rsid w:val="007270B7"/>
    <w:rsid w:val="0072791B"/>
    <w:rsid w:val="00727987"/>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7DC"/>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41"/>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0DB"/>
    <w:rsid w:val="007564CD"/>
    <w:rsid w:val="0075675B"/>
    <w:rsid w:val="007570F2"/>
    <w:rsid w:val="0075728B"/>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E33"/>
    <w:rsid w:val="0076229F"/>
    <w:rsid w:val="007624D4"/>
    <w:rsid w:val="00762757"/>
    <w:rsid w:val="0076276C"/>
    <w:rsid w:val="00762A9C"/>
    <w:rsid w:val="0076346B"/>
    <w:rsid w:val="007634FD"/>
    <w:rsid w:val="00763C42"/>
    <w:rsid w:val="00763C79"/>
    <w:rsid w:val="00763CED"/>
    <w:rsid w:val="00763FF3"/>
    <w:rsid w:val="00764403"/>
    <w:rsid w:val="00764623"/>
    <w:rsid w:val="00764873"/>
    <w:rsid w:val="007648D0"/>
    <w:rsid w:val="00764D79"/>
    <w:rsid w:val="00765307"/>
    <w:rsid w:val="0076576B"/>
    <w:rsid w:val="00765AF1"/>
    <w:rsid w:val="00765B48"/>
    <w:rsid w:val="007668FC"/>
    <w:rsid w:val="00766B35"/>
    <w:rsid w:val="00766C48"/>
    <w:rsid w:val="00766DD8"/>
    <w:rsid w:val="007674A3"/>
    <w:rsid w:val="00767590"/>
    <w:rsid w:val="007676D6"/>
    <w:rsid w:val="00767DA5"/>
    <w:rsid w:val="0077039D"/>
    <w:rsid w:val="007704B9"/>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5F9E"/>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1C"/>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CE8"/>
    <w:rsid w:val="007D1E6C"/>
    <w:rsid w:val="007D2933"/>
    <w:rsid w:val="007D2FCD"/>
    <w:rsid w:val="007D304C"/>
    <w:rsid w:val="007D320D"/>
    <w:rsid w:val="007D321B"/>
    <w:rsid w:val="007D3227"/>
    <w:rsid w:val="007D35C5"/>
    <w:rsid w:val="007D3613"/>
    <w:rsid w:val="007D3790"/>
    <w:rsid w:val="007D3817"/>
    <w:rsid w:val="007D38E0"/>
    <w:rsid w:val="007D3EDB"/>
    <w:rsid w:val="007D3F7E"/>
    <w:rsid w:val="007D3F98"/>
    <w:rsid w:val="007D4280"/>
    <w:rsid w:val="007D429C"/>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090B"/>
    <w:rsid w:val="007F114E"/>
    <w:rsid w:val="007F13CD"/>
    <w:rsid w:val="007F18DE"/>
    <w:rsid w:val="007F1970"/>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8001AE"/>
    <w:rsid w:val="008006FF"/>
    <w:rsid w:val="008009F4"/>
    <w:rsid w:val="00800F3A"/>
    <w:rsid w:val="008015C3"/>
    <w:rsid w:val="00801858"/>
    <w:rsid w:val="00801F8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854"/>
    <w:rsid w:val="00804C1A"/>
    <w:rsid w:val="00804C8D"/>
    <w:rsid w:val="00804E77"/>
    <w:rsid w:val="0080524C"/>
    <w:rsid w:val="0080560A"/>
    <w:rsid w:val="00805946"/>
    <w:rsid w:val="00805D63"/>
    <w:rsid w:val="00805DD3"/>
    <w:rsid w:val="00805E0C"/>
    <w:rsid w:val="008068B7"/>
    <w:rsid w:val="00806C3D"/>
    <w:rsid w:val="00806C95"/>
    <w:rsid w:val="0080702B"/>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17D97"/>
    <w:rsid w:val="00820B78"/>
    <w:rsid w:val="00820F78"/>
    <w:rsid w:val="00821122"/>
    <w:rsid w:val="0082137D"/>
    <w:rsid w:val="00821ACE"/>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5042"/>
    <w:rsid w:val="008251FC"/>
    <w:rsid w:val="00825396"/>
    <w:rsid w:val="00825677"/>
    <w:rsid w:val="008264E2"/>
    <w:rsid w:val="00826938"/>
    <w:rsid w:val="008269C9"/>
    <w:rsid w:val="00826DE5"/>
    <w:rsid w:val="00827150"/>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6287"/>
    <w:rsid w:val="00836AA6"/>
    <w:rsid w:val="00836FBE"/>
    <w:rsid w:val="00836FD9"/>
    <w:rsid w:val="008375D6"/>
    <w:rsid w:val="00837660"/>
    <w:rsid w:val="00837A15"/>
    <w:rsid w:val="00837B46"/>
    <w:rsid w:val="00837E50"/>
    <w:rsid w:val="00837ED7"/>
    <w:rsid w:val="00840268"/>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D52"/>
    <w:rsid w:val="00842E3A"/>
    <w:rsid w:val="00843131"/>
    <w:rsid w:val="00843240"/>
    <w:rsid w:val="0084348F"/>
    <w:rsid w:val="0084385E"/>
    <w:rsid w:val="00843C9B"/>
    <w:rsid w:val="00843F65"/>
    <w:rsid w:val="00844F49"/>
    <w:rsid w:val="00845237"/>
    <w:rsid w:val="008459E1"/>
    <w:rsid w:val="00845ABA"/>
    <w:rsid w:val="00845B57"/>
    <w:rsid w:val="00845D49"/>
    <w:rsid w:val="00846235"/>
    <w:rsid w:val="008464B5"/>
    <w:rsid w:val="008466B3"/>
    <w:rsid w:val="00846914"/>
    <w:rsid w:val="0084692E"/>
    <w:rsid w:val="00846988"/>
    <w:rsid w:val="00846A2D"/>
    <w:rsid w:val="00846CF5"/>
    <w:rsid w:val="00846F0F"/>
    <w:rsid w:val="008472CA"/>
    <w:rsid w:val="008474AC"/>
    <w:rsid w:val="008478D9"/>
    <w:rsid w:val="00847ABC"/>
    <w:rsid w:val="00847B06"/>
    <w:rsid w:val="00847B83"/>
    <w:rsid w:val="00847CD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1E7B"/>
    <w:rsid w:val="00862026"/>
    <w:rsid w:val="008623E5"/>
    <w:rsid w:val="008624E4"/>
    <w:rsid w:val="008628DC"/>
    <w:rsid w:val="00862C64"/>
    <w:rsid w:val="00862C99"/>
    <w:rsid w:val="00862E8F"/>
    <w:rsid w:val="00863796"/>
    <w:rsid w:val="008639F5"/>
    <w:rsid w:val="00864390"/>
    <w:rsid w:val="008643E6"/>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67EC9"/>
    <w:rsid w:val="00870053"/>
    <w:rsid w:val="00870177"/>
    <w:rsid w:val="008703E6"/>
    <w:rsid w:val="00870A01"/>
    <w:rsid w:val="00870D73"/>
    <w:rsid w:val="008711E4"/>
    <w:rsid w:val="0087192E"/>
    <w:rsid w:val="00871A5E"/>
    <w:rsid w:val="00871C00"/>
    <w:rsid w:val="00872018"/>
    <w:rsid w:val="0087266C"/>
    <w:rsid w:val="00872D82"/>
    <w:rsid w:val="00873247"/>
    <w:rsid w:val="00873451"/>
    <w:rsid w:val="00873A25"/>
    <w:rsid w:val="00873E4A"/>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13F3"/>
    <w:rsid w:val="00881583"/>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1AD"/>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B1"/>
    <w:rsid w:val="008B21D8"/>
    <w:rsid w:val="008B228A"/>
    <w:rsid w:val="008B29C2"/>
    <w:rsid w:val="008B2AC3"/>
    <w:rsid w:val="008B2E2E"/>
    <w:rsid w:val="008B2E63"/>
    <w:rsid w:val="008B33AE"/>
    <w:rsid w:val="008B35CA"/>
    <w:rsid w:val="008B36E1"/>
    <w:rsid w:val="008B4144"/>
    <w:rsid w:val="008B4214"/>
    <w:rsid w:val="008B42E9"/>
    <w:rsid w:val="008B4769"/>
    <w:rsid w:val="008B47C0"/>
    <w:rsid w:val="008B4949"/>
    <w:rsid w:val="008B49B1"/>
    <w:rsid w:val="008B4C0F"/>
    <w:rsid w:val="008B574B"/>
    <w:rsid w:val="008B59C8"/>
    <w:rsid w:val="008B5B86"/>
    <w:rsid w:val="008B5B8C"/>
    <w:rsid w:val="008B5C10"/>
    <w:rsid w:val="008B60AB"/>
    <w:rsid w:val="008B6231"/>
    <w:rsid w:val="008B6695"/>
    <w:rsid w:val="008B6836"/>
    <w:rsid w:val="008B68B2"/>
    <w:rsid w:val="008B69C8"/>
    <w:rsid w:val="008B6AD5"/>
    <w:rsid w:val="008B7985"/>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B90"/>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2DA"/>
    <w:rsid w:val="008D5393"/>
    <w:rsid w:val="008D58ED"/>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FD9"/>
    <w:rsid w:val="008E54DE"/>
    <w:rsid w:val="008E5A30"/>
    <w:rsid w:val="008E5A98"/>
    <w:rsid w:val="008E5B63"/>
    <w:rsid w:val="008E5B94"/>
    <w:rsid w:val="008E5E42"/>
    <w:rsid w:val="008E650F"/>
    <w:rsid w:val="008E65DB"/>
    <w:rsid w:val="008E6791"/>
    <w:rsid w:val="008E6827"/>
    <w:rsid w:val="008E6A25"/>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3E9C"/>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0F4"/>
    <w:rsid w:val="00914247"/>
    <w:rsid w:val="009143CE"/>
    <w:rsid w:val="00914477"/>
    <w:rsid w:val="009144AF"/>
    <w:rsid w:val="00914588"/>
    <w:rsid w:val="00914758"/>
    <w:rsid w:val="00914D60"/>
    <w:rsid w:val="0091507A"/>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9BD"/>
    <w:rsid w:val="00927A43"/>
    <w:rsid w:val="0093029E"/>
    <w:rsid w:val="0093039E"/>
    <w:rsid w:val="00930B6B"/>
    <w:rsid w:val="00930C76"/>
    <w:rsid w:val="00930E28"/>
    <w:rsid w:val="0093111C"/>
    <w:rsid w:val="0093175C"/>
    <w:rsid w:val="00932130"/>
    <w:rsid w:val="00932324"/>
    <w:rsid w:val="009323FD"/>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6F0"/>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BBE"/>
    <w:rsid w:val="00937E19"/>
    <w:rsid w:val="00937E1C"/>
    <w:rsid w:val="0094007D"/>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32C"/>
    <w:rsid w:val="009444B0"/>
    <w:rsid w:val="00944A2B"/>
    <w:rsid w:val="00944ACF"/>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404"/>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925"/>
    <w:rsid w:val="0096592A"/>
    <w:rsid w:val="00965C9C"/>
    <w:rsid w:val="00966651"/>
    <w:rsid w:val="0096676F"/>
    <w:rsid w:val="0096679F"/>
    <w:rsid w:val="00966A0B"/>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8DA"/>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028"/>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52C"/>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59E5"/>
    <w:rsid w:val="009E5D85"/>
    <w:rsid w:val="009E5FFD"/>
    <w:rsid w:val="009E642B"/>
    <w:rsid w:val="009E65EF"/>
    <w:rsid w:val="009E66C6"/>
    <w:rsid w:val="009E683C"/>
    <w:rsid w:val="009E6A10"/>
    <w:rsid w:val="009E6B8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9C6"/>
    <w:rsid w:val="009F1CC8"/>
    <w:rsid w:val="009F1E95"/>
    <w:rsid w:val="009F1ECA"/>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D1E"/>
    <w:rsid w:val="009F6E92"/>
    <w:rsid w:val="009F72C4"/>
    <w:rsid w:val="009F74D0"/>
    <w:rsid w:val="009F74D6"/>
    <w:rsid w:val="009F78F1"/>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517"/>
    <w:rsid w:val="00A109F6"/>
    <w:rsid w:val="00A10E59"/>
    <w:rsid w:val="00A1174E"/>
    <w:rsid w:val="00A11DF3"/>
    <w:rsid w:val="00A121F3"/>
    <w:rsid w:val="00A12291"/>
    <w:rsid w:val="00A1256B"/>
    <w:rsid w:val="00A125DB"/>
    <w:rsid w:val="00A12702"/>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AB4"/>
    <w:rsid w:val="00A23AE7"/>
    <w:rsid w:val="00A23B74"/>
    <w:rsid w:val="00A240B1"/>
    <w:rsid w:val="00A2418F"/>
    <w:rsid w:val="00A2431A"/>
    <w:rsid w:val="00A243A8"/>
    <w:rsid w:val="00A24720"/>
    <w:rsid w:val="00A24A72"/>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1F9"/>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996"/>
    <w:rsid w:val="00A47089"/>
    <w:rsid w:val="00A4708D"/>
    <w:rsid w:val="00A4719A"/>
    <w:rsid w:val="00A4720C"/>
    <w:rsid w:val="00A4740D"/>
    <w:rsid w:val="00A47892"/>
    <w:rsid w:val="00A47E50"/>
    <w:rsid w:val="00A50076"/>
    <w:rsid w:val="00A50213"/>
    <w:rsid w:val="00A5090F"/>
    <w:rsid w:val="00A50A10"/>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C2"/>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1A8E"/>
    <w:rsid w:val="00A7221C"/>
    <w:rsid w:val="00A722F3"/>
    <w:rsid w:val="00A727E6"/>
    <w:rsid w:val="00A728F0"/>
    <w:rsid w:val="00A729D7"/>
    <w:rsid w:val="00A740BF"/>
    <w:rsid w:val="00A74909"/>
    <w:rsid w:val="00A74BDF"/>
    <w:rsid w:val="00A74E8A"/>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D9C"/>
    <w:rsid w:val="00A858B2"/>
    <w:rsid w:val="00A85B1E"/>
    <w:rsid w:val="00A85C5D"/>
    <w:rsid w:val="00A8601F"/>
    <w:rsid w:val="00A863D2"/>
    <w:rsid w:val="00A86656"/>
    <w:rsid w:val="00A86A1C"/>
    <w:rsid w:val="00A86ED4"/>
    <w:rsid w:val="00A86F95"/>
    <w:rsid w:val="00A8714D"/>
    <w:rsid w:val="00A87446"/>
    <w:rsid w:val="00A8764E"/>
    <w:rsid w:val="00A877D2"/>
    <w:rsid w:val="00A877D4"/>
    <w:rsid w:val="00A87E5B"/>
    <w:rsid w:val="00A90353"/>
    <w:rsid w:val="00A905AE"/>
    <w:rsid w:val="00A905F0"/>
    <w:rsid w:val="00A90965"/>
    <w:rsid w:val="00A9102C"/>
    <w:rsid w:val="00A9109D"/>
    <w:rsid w:val="00A915AA"/>
    <w:rsid w:val="00A915B5"/>
    <w:rsid w:val="00A9161C"/>
    <w:rsid w:val="00A9197A"/>
    <w:rsid w:val="00A919B0"/>
    <w:rsid w:val="00A91C59"/>
    <w:rsid w:val="00A9255C"/>
    <w:rsid w:val="00A927B1"/>
    <w:rsid w:val="00A92B50"/>
    <w:rsid w:val="00A92DF1"/>
    <w:rsid w:val="00A931EE"/>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8B8"/>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2A9"/>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114"/>
    <w:rsid w:val="00AB46EE"/>
    <w:rsid w:val="00AB4868"/>
    <w:rsid w:val="00AB4ABE"/>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B4C"/>
    <w:rsid w:val="00AC6C88"/>
    <w:rsid w:val="00AC70C2"/>
    <w:rsid w:val="00AC75E9"/>
    <w:rsid w:val="00AC7825"/>
    <w:rsid w:val="00AC7D35"/>
    <w:rsid w:val="00AD0505"/>
    <w:rsid w:val="00AD066B"/>
    <w:rsid w:val="00AD06C5"/>
    <w:rsid w:val="00AD0F3E"/>
    <w:rsid w:val="00AD104C"/>
    <w:rsid w:val="00AD150B"/>
    <w:rsid w:val="00AD1538"/>
    <w:rsid w:val="00AD17B2"/>
    <w:rsid w:val="00AD17FC"/>
    <w:rsid w:val="00AD1B86"/>
    <w:rsid w:val="00AD20ED"/>
    <w:rsid w:val="00AD223B"/>
    <w:rsid w:val="00AD28CC"/>
    <w:rsid w:val="00AD2A2B"/>
    <w:rsid w:val="00AD2A74"/>
    <w:rsid w:val="00AD2AD2"/>
    <w:rsid w:val="00AD2C82"/>
    <w:rsid w:val="00AD313B"/>
    <w:rsid w:val="00AD3259"/>
    <w:rsid w:val="00AD3B3F"/>
    <w:rsid w:val="00AD3C59"/>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2C"/>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5BE"/>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6059"/>
    <w:rsid w:val="00AF6149"/>
    <w:rsid w:val="00AF6509"/>
    <w:rsid w:val="00AF67A8"/>
    <w:rsid w:val="00AF6BEC"/>
    <w:rsid w:val="00AF6F41"/>
    <w:rsid w:val="00AF705D"/>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6C3"/>
    <w:rsid w:val="00B0371A"/>
    <w:rsid w:val="00B037B7"/>
    <w:rsid w:val="00B03917"/>
    <w:rsid w:val="00B03C7D"/>
    <w:rsid w:val="00B0432D"/>
    <w:rsid w:val="00B045B6"/>
    <w:rsid w:val="00B04A1B"/>
    <w:rsid w:val="00B04B26"/>
    <w:rsid w:val="00B04C1C"/>
    <w:rsid w:val="00B04C1D"/>
    <w:rsid w:val="00B04FD4"/>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189"/>
    <w:rsid w:val="00B21CEF"/>
    <w:rsid w:val="00B21EA9"/>
    <w:rsid w:val="00B22040"/>
    <w:rsid w:val="00B220B7"/>
    <w:rsid w:val="00B225E2"/>
    <w:rsid w:val="00B22834"/>
    <w:rsid w:val="00B233BB"/>
    <w:rsid w:val="00B236B4"/>
    <w:rsid w:val="00B23C5A"/>
    <w:rsid w:val="00B23E6A"/>
    <w:rsid w:val="00B240FB"/>
    <w:rsid w:val="00B24335"/>
    <w:rsid w:val="00B2445C"/>
    <w:rsid w:val="00B247B7"/>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1B6C"/>
    <w:rsid w:val="00B320DF"/>
    <w:rsid w:val="00B3256A"/>
    <w:rsid w:val="00B32E61"/>
    <w:rsid w:val="00B3329A"/>
    <w:rsid w:val="00B334D1"/>
    <w:rsid w:val="00B339AA"/>
    <w:rsid w:val="00B34416"/>
    <w:rsid w:val="00B344C2"/>
    <w:rsid w:val="00B34DE4"/>
    <w:rsid w:val="00B34F15"/>
    <w:rsid w:val="00B34FB2"/>
    <w:rsid w:val="00B3514A"/>
    <w:rsid w:val="00B35163"/>
    <w:rsid w:val="00B352E0"/>
    <w:rsid w:val="00B35957"/>
    <w:rsid w:val="00B35A16"/>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ECA"/>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E17"/>
    <w:rsid w:val="00B51E39"/>
    <w:rsid w:val="00B51E3F"/>
    <w:rsid w:val="00B521FA"/>
    <w:rsid w:val="00B52259"/>
    <w:rsid w:val="00B524BC"/>
    <w:rsid w:val="00B5343F"/>
    <w:rsid w:val="00B534AE"/>
    <w:rsid w:val="00B5379A"/>
    <w:rsid w:val="00B53E4D"/>
    <w:rsid w:val="00B53F08"/>
    <w:rsid w:val="00B53FB8"/>
    <w:rsid w:val="00B5406A"/>
    <w:rsid w:val="00B5417E"/>
    <w:rsid w:val="00B54554"/>
    <w:rsid w:val="00B54638"/>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300C"/>
    <w:rsid w:val="00B63103"/>
    <w:rsid w:val="00B635A8"/>
    <w:rsid w:val="00B63B98"/>
    <w:rsid w:val="00B63BB0"/>
    <w:rsid w:val="00B64020"/>
    <w:rsid w:val="00B6407A"/>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32FB"/>
    <w:rsid w:val="00B73705"/>
    <w:rsid w:val="00B74618"/>
    <w:rsid w:val="00B748F5"/>
    <w:rsid w:val="00B7504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39"/>
    <w:rsid w:val="00B86FF0"/>
    <w:rsid w:val="00B873A2"/>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2D"/>
    <w:rsid w:val="00B93D80"/>
    <w:rsid w:val="00B93F04"/>
    <w:rsid w:val="00B93FED"/>
    <w:rsid w:val="00B9484B"/>
    <w:rsid w:val="00B951CB"/>
    <w:rsid w:val="00B953F7"/>
    <w:rsid w:val="00B95655"/>
    <w:rsid w:val="00B9579D"/>
    <w:rsid w:val="00B965E3"/>
    <w:rsid w:val="00B966BD"/>
    <w:rsid w:val="00B96BC2"/>
    <w:rsid w:val="00B96C16"/>
    <w:rsid w:val="00B9777D"/>
    <w:rsid w:val="00B9794F"/>
    <w:rsid w:val="00B97D57"/>
    <w:rsid w:val="00B97DBA"/>
    <w:rsid w:val="00BA0213"/>
    <w:rsid w:val="00BA052D"/>
    <w:rsid w:val="00BA0964"/>
    <w:rsid w:val="00BA0A86"/>
    <w:rsid w:val="00BA0B0C"/>
    <w:rsid w:val="00BA0C5F"/>
    <w:rsid w:val="00BA1279"/>
    <w:rsid w:val="00BA1440"/>
    <w:rsid w:val="00BA19AC"/>
    <w:rsid w:val="00BA1C40"/>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347"/>
    <w:rsid w:val="00BC3520"/>
    <w:rsid w:val="00BC35A0"/>
    <w:rsid w:val="00BC3625"/>
    <w:rsid w:val="00BC3865"/>
    <w:rsid w:val="00BC3C26"/>
    <w:rsid w:val="00BC4049"/>
    <w:rsid w:val="00BC44D0"/>
    <w:rsid w:val="00BC4B64"/>
    <w:rsid w:val="00BC4D39"/>
    <w:rsid w:val="00BC4D57"/>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6D"/>
    <w:rsid w:val="00BE2E81"/>
    <w:rsid w:val="00BE2FE4"/>
    <w:rsid w:val="00BE307C"/>
    <w:rsid w:val="00BE30D0"/>
    <w:rsid w:val="00BE33B8"/>
    <w:rsid w:val="00BE354E"/>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256"/>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7BC"/>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183"/>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D22"/>
    <w:rsid w:val="00C06DA8"/>
    <w:rsid w:val="00C07880"/>
    <w:rsid w:val="00C07D7B"/>
    <w:rsid w:val="00C10045"/>
    <w:rsid w:val="00C1016D"/>
    <w:rsid w:val="00C1088E"/>
    <w:rsid w:val="00C10E18"/>
    <w:rsid w:val="00C10FC0"/>
    <w:rsid w:val="00C11EDE"/>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6FFC"/>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C32"/>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9DD"/>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8DD"/>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F7B"/>
    <w:rsid w:val="00C537BA"/>
    <w:rsid w:val="00C53897"/>
    <w:rsid w:val="00C54156"/>
    <w:rsid w:val="00C54E2F"/>
    <w:rsid w:val="00C5512E"/>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33F"/>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180"/>
    <w:rsid w:val="00C813AD"/>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872E5"/>
    <w:rsid w:val="00C901DB"/>
    <w:rsid w:val="00C902CB"/>
    <w:rsid w:val="00C9053C"/>
    <w:rsid w:val="00C905A4"/>
    <w:rsid w:val="00C905AB"/>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763"/>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27A"/>
    <w:rsid w:val="00C95878"/>
    <w:rsid w:val="00C95A94"/>
    <w:rsid w:val="00C95B44"/>
    <w:rsid w:val="00C96495"/>
    <w:rsid w:val="00C96499"/>
    <w:rsid w:val="00C964A7"/>
    <w:rsid w:val="00C964DB"/>
    <w:rsid w:val="00C96DDE"/>
    <w:rsid w:val="00C97775"/>
    <w:rsid w:val="00C97A7F"/>
    <w:rsid w:val="00CA0183"/>
    <w:rsid w:val="00CA0510"/>
    <w:rsid w:val="00CA068C"/>
    <w:rsid w:val="00CA0BC1"/>
    <w:rsid w:val="00CA0C75"/>
    <w:rsid w:val="00CA11BF"/>
    <w:rsid w:val="00CA1B6C"/>
    <w:rsid w:val="00CA1E1F"/>
    <w:rsid w:val="00CA22E3"/>
    <w:rsid w:val="00CA2C14"/>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630"/>
    <w:rsid w:val="00CB00DE"/>
    <w:rsid w:val="00CB0301"/>
    <w:rsid w:val="00CB113D"/>
    <w:rsid w:val="00CB14F1"/>
    <w:rsid w:val="00CB1885"/>
    <w:rsid w:val="00CB1A57"/>
    <w:rsid w:val="00CB1BD5"/>
    <w:rsid w:val="00CB1C87"/>
    <w:rsid w:val="00CB1D3A"/>
    <w:rsid w:val="00CB1FD1"/>
    <w:rsid w:val="00CB23AB"/>
    <w:rsid w:val="00CB269F"/>
    <w:rsid w:val="00CB27C2"/>
    <w:rsid w:val="00CB2827"/>
    <w:rsid w:val="00CB2998"/>
    <w:rsid w:val="00CB2CD4"/>
    <w:rsid w:val="00CB363D"/>
    <w:rsid w:val="00CB3803"/>
    <w:rsid w:val="00CB399D"/>
    <w:rsid w:val="00CB3FAA"/>
    <w:rsid w:val="00CB4415"/>
    <w:rsid w:val="00CB464F"/>
    <w:rsid w:val="00CB488A"/>
    <w:rsid w:val="00CB48DB"/>
    <w:rsid w:val="00CB4996"/>
    <w:rsid w:val="00CB514B"/>
    <w:rsid w:val="00CB535A"/>
    <w:rsid w:val="00CB546B"/>
    <w:rsid w:val="00CB5D86"/>
    <w:rsid w:val="00CB607D"/>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3DF"/>
    <w:rsid w:val="00CC3808"/>
    <w:rsid w:val="00CC3A3B"/>
    <w:rsid w:val="00CC3AB3"/>
    <w:rsid w:val="00CC45FA"/>
    <w:rsid w:val="00CC4602"/>
    <w:rsid w:val="00CC4E69"/>
    <w:rsid w:val="00CC5854"/>
    <w:rsid w:val="00CC607D"/>
    <w:rsid w:val="00CC60C0"/>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19A"/>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A76"/>
    <w:rsid w:val="00CE621B"/>
    <w:rsid w:val="00CE6428"/>
    <w:rsid w:val="00CE6DF3"/>
    <w:rsid w:val="00CE6F37"/>
    <w:rsid w:val="00CE6F7E"/>
    <w:rsid w:val="00CE707C"/>
    <w:rsid w:val="00CE764D"/>
    <w:rsid w:val="00CE7709"/>
    <w:rsid w:val="00CE7ACD"/>
    <w:rsid w:val="00CE7B81"/>
    <w:rsid w:val="00CF02B0"/>
    <w:rsid w:val="00CF05A1"/>
    <w:rsid w:val="00CF0C3B"/>
    <w:rsid w:val="00CF0C86"/>
    <w:rsid w:val="00CF0DB5"/>
    <w:rsid w:val="00CF13F5"/>
    <w:rsid w:val="00CF1507"/>
    <w:rsid w:val="00CF166C"/>
    <w:rsid w:val="00CF17F3"/>
    <w:rsid w:val="00CF19D8"/>
    <w:rsid w:val="00CF2417"/>
    <w:rsid w:val="00CF25B5"/>
    <w:rsid w:val="00CF2C07"/>
    <w:rsid w:val="00CF2C4A"/>
    <w:rsid w:val="00CF2E55"/>
    <w:rsid w:val="00CF2FA0"/>
    <w:rsid w:val="00CF32A1"/>
    <w:rsid w:val="00CF34B8"/>
    <w:rsid w:val="00CF3B95"/>
    <w:rsid w:val="00CF3BCF"/>
    <w:rsid w:val="00CF3FCC"/>
    <w:rsid w:val="00CF411F"/>
    <w:rsid w:val="00CF452F"/>
    <w:rsid w:val="00CF4627"/>
    <w:rsid w:val="00CF4679"/>
    <w:rsid w:val="00CF47B4"/>
    <w:rsid w:val="00CF4BC1"/>
    <w:rsid w:val="00CF51E5"/>
    <w:rsid w:val="00CF561A"/>
    <w:rsid w:val="00CF578B"/>
    <w:rsid w:val="00CF5C4F"/>
    <w:rsid w:val="00CF5E91"/>
    <w:rsid w:val="00CF5EAB"/>
    <w:rsid w:val="00CF6758"/>
    <w:rsid w:val="00CF68CE"/>
    <w:rsid w:val="00CF690F"/>
    <w:rsid w:val="00CF6A0C"/>
    <w:rsid w:val="00CF6A90"/>
    <w:rsid w:val="00CF6E0F"/>
    <w:rsid w:val="00CF6F55"/>
    <w:rsid w:val="00CF72E9"/>
    <w:rsid w:val="00CF77FF"/>
    <w:rsid w:val="00CF7DA4"/>
    <w:rsid w:val="00CF7EEB"/>
    <w:rsid w:val="00CF7EEE"/>
    <w:rsid w:val="00D00598"/>
    <w:rsid w:val="00D01006"/>
    <w:rsid w:val="00D0135D"/>
    <w:rsid w:val="00D0145C"/>
    <w:rsid w:val="00D01551"/>
    <w:rsid w:val="00D01750"/>
    <w:rsid w:val="00D01BB7"/>
    <w:rsid w:val="00D01C0A"/>
    <w:rsid w:val="00D01DE7"/>
    <w:rsid w:val="00D020AE"/>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AD4"/>
    <w:rsid w:val="00D050A7"/>
    <w:rsid w:val="00D05531"/>
    <w:rsid w:val="00D05972"/>
    <w:rsid w:val="00D05DD2"/>
    <w:rsid w:val="00D05DE0"/>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789"/>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7B2"/>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80E"/>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60CC"/>
    <w:rsid w:val="00D461E3"/>
    <w:rsid w:val="00D4625C"/>
    <w:rsid w:val="00D4648F"/>
    <w:rsid w:val="00D4659C"/>
    <w:rsid w:val="00D467FF"/>
    <w:rsid w:val="00D4680C"/>
    <w:rsid w:val="00D46B2A"/>
    <w:rsid w:val="00D46B50"/>
    <w:rsid w:val="00D4708F"/>
    <w:rsid w:val="00D47D83"/>
    <w:rsid w:val="00D502C7"/>
    <w:rsid w:val="00D502E3"/>
    <w:rsid w:val="00D504C0"/>
    <w:rsid w:val="00D504CE"/>
    <w:rsid w:val="00D50718"/>
    <w:rsid w:val="00D50D5A"/>
    <w:rsid w:val="00D51177"/>
    <w:rsid w:val="00D518E1"/>
    <w:rsid w:val="00D51BB6"/>
    <w:rsid w:val="00D524E9"/>
    <w:rsid w:val="00D52501"/>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5048"/>
    <w:rsid w:val="00D55084"/>
    <w:rsid w:val="00D555CB"/>
    <w:rsid w:val="00D55A80"/>
    <w:rsid w:val="00D55E47"/>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4C3"/>
    <w:rsid w:val="00D67520"/>
    <w:rsid w:val="00D676FF"/>
    <w:rsid w:val="00D67744"/>
    <w:rsid w:val="00D67A5E"/>
    <w:rsid w:val="00D67CFE"/>
    <w:rsid w:val="00D7018F"/>
    <w:rsid w:val="00D703B2"/>
    <w:rsid w:val="00D71085"/>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06E"/>
    <w:rsid w:val="00D74130"/>
    <w:rsid w:val="00D74282"/>
    <w:rsid w:val="00D74468"/>
    <w:rsid w:val="00D746BF"/>
    <w:rsid w:val="00D746DA"/>
    <w:rsid w:val="00D74CC7"/>
    <w:rsid w:val="00D74F68"/>
    <w:rsid w:val="00D7533D"/>
    <w:rsid w:val="00D75356"/>
    <w:rsid w:val="00D7566B"/>
    <w:rsid w:val="00D756F9"/>
    <w:rsid w:val="00D75727"/>
    <w:rsid w:val="00D75732"/>
    <w:rsid w:val="00D76449"/>
    <w:rsid w:val="00D766D9"/>
    <w:rsid w:val="00D7695D"/>
    <w:rsid w:val="00D76C54"/>
    <w:rsid w:val="00D76E84"/>
    <w:rsid w:val="00D76EE0"/>
    <w:rsid w:val="00D77138"/>
    <w:rsid w:val="00D77A64"/>
    <w:rsid w:val="00D77BCF"/>
    <w:rsid w:val="00D77EE8"/>
    <w:rsid w:val="00D80573"/>
    <w:rsid w:val="00D80927"/>
    <w:rsid w:val="00D81120"/>
    <w:rsid w:val="00D81122"/>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9F7"/>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6B4"/>
    <w:rsid w:val="00D96A9C"/>
    <w:rsid w:val="00D96C07"/>
    <w:rsid w:val="00D96D4D"/>
    <w:rsid w:val="00D9707E"/>
    <w:rsid w:val="00D974FE"/>
    <w:rsid w:val="00D976E0"/>
    <w:rsid w:val="00D976F4"/>
    <w:rsid w:val="00D977E4"/>
    <w:rsid w:val="00D977EB"/>
    <w:rsid w:val="00D97850"/>
    <w:rsid w:val="00D97CD4"/>
    <w:rsid w:val="00DA048C"/>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95"/>
    <w:rsid w:val="00DB18EB"/>
    <w:rsid w:val="00DB1B52"/>
    <w:rsid w:val="00DB1E6C"/>
    <w:rsid w:val="00DB1F49"/>
    <w:rsid w:val="00DB23BE"/>
    <w:rsid w:val="00DB26EE"/>
    <w:rsid w:val="00DB283C"/>
    <w:rsid w:val="00DB287B"/>
    <w:rsid w:val="00DB2C81"/>
    <w:rsid w:val="00DB2CAC"/>
    <w:rsid w:val="00DB2CEA"/>
    <w:rsid w:val="00DB3090"/>
    <w:rsid w:val="00DB3291"/>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98E"/>
    <w:rsid w:val="00DB6C49"/>
    <w:rsid w:val="00DB751E"/>
    <w:rsid w:val="00DB75C9"/>
    <w:rsid w:val="00DB7BB6"/>
    <w:rsid w:val="00DB7CF2"/>
    <w:rsid w:val="00DC05D4"/>
    <w:rsid w:val="00DC0822"/>
    <w:rsid w:val="00DC0893"/>
    <w:rsid w:val="00DC097C"/>
    <w:rsid w:val="00DC0B14"/>
    <w:rsid w:val="00DC0CB5"/>
    <w:rsid w:val="00DC0F18"/>
    <w:rsid w:val="00DC153B"/>
    <w:rsid w:val="00DC1AD0"/>
    <w:rsid w:val="00DC1B6B"/>
    <w:rsid w:val="00DC1D7D"/>
    <w:rsid w:val="00DC1DDE"/>
    <w:rsid w:val="00DC222E"/>
    <w:rsid w:val="00DC25B0"/>
    <w:rsid w:val="00DC2622"/>
    <w:rsid w:val="00DC2CEA"/>
    <w:rsid w:val="00DC2D9A"/>
    <w:rsid w:val="00DC2F31"/>
    <w:rsid w:val="00DC3600"/>
    <w:rsid w:val="00DC3A50"/>
    <w:rsid w:val="00DC3BA1"/>
    <w:rsid w:val="00DC46B3"/>
    <w:rsid w:val="00DC4C84"/>
    <w:rsid w:val="00DC4EA1"/>
    <w:rsid w:val="00DC515E"/>
    <w:rsid w:val="00DC53CD"/>
    <w:rsid w:val="00DC54D5"/>
    <w:rsid w:val="00DC5B34"/>
    <w:rsid w:val="00DC5E54"/>
    <w:rsid w:val="00DC5FB9"/>
    <w:rsid w:val="00DC61D5"/>
    <w:rsid w:val="00DC63E3"/>
    <w:rsid w:val="00DC6716"/>
    <w:rsid w:val="00DC688C"/>
    <w:rsid w:val="00DC68F5"/>
    <w:rsid w:val="00DC6D6E"/>
    <w:rsid w:val="00DC6F2B"/>
    <w:rsid w:val="00DC7022"/>
    <w:rsid w:val="00DC71E0"/>
    <w:rsid w:val="00DC72C7"/>
    <w:rsid w:val="00DC743A"/>
    <w:rsid w:val="00DC79BB"/>
    <w:rsid w:val="00DD0177"/>
    <w:rsid w:val="00DD01BA"/>
    <w:rsid w:val="00DD03EF"/>
    <w:rsid w:val="00DD08EF"/>
    <w:rsid w:val="00DD0BB5"/>
    <w:rsid w:val="00DD0D90"/>
    <w:rsid w:val="00DD0F39"/>
    <w:rsid w:val="00DD0FAE"/>
    <w:rsid w:val="00DD1553"/>
    <w:rsid w:val="00DD1563"/>
    <w:rsid w:val="00DD168D"/>
    <w:rsid w:val="00DD1766"/>
    <w:rsid w:val="00DD18EF"/>
    <w:rsid w:val="00DD2078"/>
    <w:rsid w:val="00DD25BF"/>
    <w:rsid w:val="00DD2652"/>
    <w:rsid w:val="00DD27AF"/>
    <w:rsid w:val="00DD27CC"/>
    <w:rsid w:val="00DD2D75"/>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85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1C2A"/>
    <w:rsid w:val="00DF214E"/>
    <w:rsid w:val="00DF2252"/>
    <w:rsid w:val="00DF2750"/>
    <w:rsid w:val="00DF29C3"/>
    <w:rsid w:val="00DF29E3"/>
    <w:rsid w:val="00DF2D47"/>
    <w:rsid w:val="00DF3117"/>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8B7"/>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3CAB"/>
    <w:rsid w:val="00E043A1"/>
    <w:rsid w:val="00E04694"/>
    <w:rsid w:val="00E04745"/>
    <w:rsid w:val="00E048BB"/>
    <w:rsid w:val="00E04B5C"/>
    <w:rsid w:val="00E04E7B"/>
    <w:rsid w:val="00E04EB9"/>
    <w:rsid w:val="00E05186"/>
    <w:rsid w:val="00E051C0"/>
    <w:rsid w:val="00E05365"/>
    <w:rsid w:val="00E0538D"/>
    <w:rsid w:val="00E053A7"/>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2A7"/>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1DA"/>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890"/>
    <w:rsid w:val="00E40EE1"/>
    <w:rsid w:val="00E41124"/>
    <w:rsid w:val="00E41224"/>
    <w:rsid w:val="00E41530"/>
    <w:rsid w:val="00E415DC"/>
    <w:rsid w:val="00E41858"/>
    <w:rsid w:val="00E41A81"/>
    <w:rsid w:val="00E41B53"/>
    <w:rsid w:val="00E41C20"/>
    <w:rsid w:val="00E41C90"/>
    <w:rsid w:val="00E41D23"/>
    <w:rsid w:val="00E41EBE"/>
    <w:rsid w:val="00E423CA"/>
    <w:rsid w:val="00E42846"/>
    <w:rsid w:val="00E43260"/>
    <w:rsid w:val="00E43383"/>
    <w:rsid w:val="00E436B7"/>
    <w:rsid w:val="00E43884"/>
    <w:rsid w:val="00E43A4B"/>
    <w:rsid w:val="00E43ABA"/>
    <w:rsid w:val="00E43EAD"/>
    <w:rsid w:val="00E44587"/>
    <w:rsid w:val="00E44853"/>
    <w:rsid w:val="00E44A67"/>
    <w:rsid w:val="00E44D1C"/>
    <w:rsid w:val="00E44D8C"/>
    <w:rsid w:val="00E450C2"/>
    <w:rsid w:val="00E455FA"/>
    <w:rsid w:val="00E46125"/>
    <w:rsid w:val="00E46531"/>
    <w:rsid w:val="00E46544"/>
    <w:rsid w:val="00E468BB"/>
    <w:rsid w:val="00E46ACE"/>
    <w:rsid w:val="00E46B4E"/>
    <w:rsid w:val="00E46E13"/>
    <w:rsid w:val="00E46F63"/>
    <w:rsid w:val="00E472D7"/>
    <w:rsid w:val="00E476F8"/>
    <w:rsid w:val="00E47876"/>
    <w:rsid w:val="00E47B68"/>
    <w:rsid w:val="00E47F08"/>
    <w:rsid w:val="00E50DBE"/>
    <w:rsid w:val="00E51294"/>
    <w:rsid w:val="00E51408"/>
    <w:rsid w:val="00E517EC"/>
    <w:rsid w:val="00E5180F"/>
    <w:rsid w:val="00E51C50"/>
    <w:rsid w:val="00E51D15"/>
    <w:rsid w:val="00E51E8F"/>
    <w:rsid w:val="00E51EA7"/>
    <w:rsid w:val="00E525B4"/>
    <w:rsid w:val="00E525E8"/>
    <w:rsid w:val="00E525F6"/>
    <w:rsid w:val="00E5298C"/>
    <w:rsid w:val="00E52A30"/>
    <w:rsid w:val="00E52FC8"/>
    <w:rsid w:val="00E53E9C"/>
    <w:rsid w:val="00E54239"/>
    <w:rsid w:val="00E543AA"/>
    <w:rsid w:val="00E550B2"/>
    <w:rsid w:val="00E551D9"/>
    <w:rsid w:val="00E55BFC"/>
    <w:rsid w:val="00E55C1F"/>
    <w:rsid w:val="00E55D2F"/>
    <w:rsid w:val="00E55FBB"/>
    <w:rsid w:val="00E5675D"/>
    <w:rsid w:val="00E56E4B"/>
    <w:rsid w:val="00E57479"/>
    <w:rsid w:val="00E574BF"/>
    <w:rsid w:val="00E57529"/>
    <w:rsid w:val="00E57879"/>
    <w:rsid w:val="00E57928"/>
    <w:rsid w:val="00E57EE6"/>
    <w:rsid w:val="00E57FBD"/>
    <w:rsid w:val="00E6000A"/>
    <w:rsid w:val="00E6030F"/>
    <w:rsid w:val="00E60A25"/>
    <w:rsid w:val="00E60BAB"/>
    <w:rsid w:val="00E60DA6"/>
    <w:rsid w:val="00E60E5C"/>
    <w:rsid w:val="00E61148"/>
    <w:rsid w:val="00E61220"/>
    <w:rsid w:val="00E61887"/>
    <w:rsid w:val="00E61A0F"/>
    <w:rsid w:val="00E61A23"/>
    <w:rsid w:val="00E62421"/>
    <w:rsid w:val="00E62CBE"/>
    <w:rsid w:val="00E6322A"/>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848"/>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971"/>
    <w:rsid w:val="00E90CA4"/>
    <w:rsid w:val="00E90DFD"/>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C6F"/>
    <w:rsid w:val="00E96439"/>
    <w:rsid w:val="00E968A0"/>
    <w:rsid w:val="00E96AF2"/>
    <w:rsid w:val="00E96BA2"/>
    <w:rsid w:val="00E96CA3"/>
    <w:rsid w:val="00E96E19"/>
    <w:rsid w:val="00E97148"/>
    <w:rsid w:val="00E97295"/>
    <w:rsid w:val="00E97508"/>
    <w:rsid w:val="00E97A48"/>
    <w:rsid w:val="00E97B5C"/>
    <w:rsid w:val="00EA0820"/>
    <w:rsid w:val="00EA0AF9"/>
    <w:rsid w:val="00EA0CF2"/>
    <w:rsid w:val="00EA0DF9"/>
    <w:rsid w:val="00EA1124"/>
    <w:rsid w:val="00EA1ADC"/>
    <w:rsid w:val="00EA1D17"/>
    <w:rsid w:val="00EA207D"/>
    <w:rsid w:val="00EA22BC"/>
    <w:rsid w:val="00EA29B6"/>
    <w:rsid w:val="00EA29E4"/>
    <w:rsid w:val="00EA3131"/>
    <w:rsid w:val="00EA3198"/>
    <w:rsid w:val="00EA3330"/>
    <w:rsid w:val="00EA411A"/>
    <w:rsid w:val="00EA4195"/>
    <w:rsid w:val="00EA4473"/>
    <w:rsid w:val="00EA46AF"/>
    <w:rsid w:val="00EA46FA"/>
    <w:rsid w:val="00EA5651"/>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5A"/>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58F"/>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5FF3"/>
    <w:rsid w:val="00ED65E9"/>
    <w:rsid w:val="00ED7094"/>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2B6"/>
    <w:rsid w:val="00EE433C"/>
    <w:rsid w:val="00EE4696"/>
    <w:rsid w:val="00EE4A9D"/>
    <w:rsid w:val="00EE5110"/>
    <w:rsid w:val="00EE55BE"/>
    <w:rsid w:val="00EE57F2"/>
    <w:rsid w:val="00EE6001"/>
    <w:rsid w:val="00EE650B"/>
    <w:rsid w:val="00EE6A13"/>
    <w:rsid w:val="00EE6A4F"/>
    <w:rsid w:val="00EE6CC2"/>
    <w:rsid w:val="00EE6EBE"/>
    <w:rsid w:val="00EE7129"/>
    <w:rsid w:val="00EE7803"/>
    <w:rsid w:val="00EE7871"/>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31D"/>
    <w:rsid w:val="00F13A6C"/>
    <w:rsid w:val="00F13F3A"/>
    <w:rsid w:val="00F14577"/>
    <w:rsid w:val="00F14889"/>
    <w:rsid w:val="00F14BB3"/>
    <w:rsid w:val="00F14D9A"/>
    <w:rsid w:val="00F15486"/>
    <w:rsid w:val="00F157F1"/>
    <w:rsid w:val="00F15808"/>
    <w:rsid w:val="00F159DB"/>
    <w:rsid w:val="00F15A44"/>
    <w:rsid w:val="00F162FD"/>
    <w:rsid w:val="00F16578"/>
    <w:rsid w:val="00F16790"/>
    <w:rsid w:val="00F168A4"/>
    <w:rsid w:val="00F16E7A"/>
    <w:rsid w:val="00F173EA"/>
    <w:rsid w:val="00F175B6"/>
    <w:rsid w:val="00F17902"/>
    <w:rsid w:val="00F1797F"/>
    <w:rsid w:val="00F17AE2"/>
    <w:rsid w:val="00F17C69"/>
    <w:rsid w:val="00F17D0F"/>
    <w:rsid w:val="00F17DCB"/>
    <w:rsid w:val="00F17ED7"/>
    <w:rsid w:val="00F17F5B"/>
    <w:rsid w:val="00F2011F"/>
    <w:rsid w:val="00F20536"/>
    <w:rsid w:val="00F20588"/>
    <w:rsid w:val="00F208F1"/>
    <w:rsid w:val="00F20F39"/>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BFA"/>
    <w:rsid w:val="00F26C31"/>
    <w:rsid w:val="00F271B4"/>
    <w:rsid w:val="00F27AFA"/>
    <w:rsid w:val="00F27BF9"/>
    <w:rsid w:val="00F27C3C"/>
    <w:rsid w:val="00F30985"/>
    <w:rsid w:val="00F30CFF"/>
    <w:rsid w:val="00F30D25"/>
    <w:rsid w:val="00F311F5"/>
    <w:rsid w:val="00F318AA"/>
    <w:rsid w:val="00F31A29"/>
    <w:rsid w:val="00F323E6"/>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73C"/>
    <w:rsid w:val="00F35ADE"/>
    <w:rsid w:val="00F35D29"/>
    <w:rsid w:val="00F363B8"/>
    <w:rsid w:val="00F3697B"/>
    <w:rsid w:val="00F36C25"/>
    <w:rsid w:val="00F36CD7"/>
    <w:rsid w:val="00F36F25"/>
    <w:rsid w:val="00F37031"/>
    <w:rsid w:val="00F376BD"/>
    <w:rsid w:val="00F37773"/>
    <w:rsid w:val="00F3780B"/>
    <w:rsid w:val="00F37F08"/>
    <w:rsid w:val="00F40616"/>
    <w:rsid w:val="00F409E0"/>
    <w:rsid w:val="00F41304"/>
    <w:rsid w:val="00F4144E"/>
    <w:rsid w:val="00F4163A"/>
    <w:rsid w:val="00F419EB"/>
    <w:rsid w:val="00F41B26"/>
    <w:rsid w:val="00F41B5D"/>
    <w:rsid w:val="00F41DB5"/>
    <w:rsid w:val="00F41F27"/>
    <w:rsid w:val="00F41F66"/>
    <w:rsid w:val="00F42479"/>
    <w:rsid w:val="00F42AFB"/>
    <w:rsid w:val="00F42D6B"/>
    <w:rsid w:val="00F434CF"/>
    <w:rsid w:val="00F43829"/>
    <w:rsid w:val="00F4392F"/>
    <w:rsid w:val="00F44095"/>
    <w:rsid w:val="00F44105"/>
    <w:rsid w:val="00F44343"/>
    <w:rsid w:val="00F44629"/>
    <w:rsid w:val="00F448C9"/>
    <w:rsid w:val="00F44908"/>
    <w:rsid w:val="00F451E6"/>
    <w:rsid w:val="00F451EB"/>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1E"/>
    <w:rsid w:val="00F77D8D"/>
    <w:rsid w:val="00F80362"/>
    <w:rsid w:val="00F803A8"/>
    <w:rsid w:val="00F803AA"/>
    <w:rsid w:val="00F80442"/>
    <w:rsid w:val="00F817F8"/>
    <w:rsid w:val="00F817FB"/>
    <w:rsid w:val="00F819BC"/>
    <w:rsid w:val="00F81DAE"/>
    <w:rsid w:val="00F826C4"/>
    <w:rsid w:val="00F82EBD"/>
    <w:rsid w:val="00F83111"/>
    <w:rsid w:val="00F8378F"/>
    <w:rsid w:val="00F83E37"/>
    <w:rsid w:val="00F84051"/>
    <w:rsid w:val="00F841AA"/>
    <w:rsid w:val="00F84672"/>
    <w:rsid w:val="00F84E70"/>
    <w:rsid w:val="00F84F29"/>
    <w:rsid w:val="00F85068"/>
    <w:rsid w:val="00F8514C"/>
    <w:rsid w:val="00F85392"/>
    <w:rsid w:val="00F85444"/>
    <w:rsid w:val="00F85740"/>
    <w:rsid w:val="00F85AAA"/>
    <w:rsid w:val="00F85BEB"/>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78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784"/>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0B04"/>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B8B"/>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A0F"/>
    <w:rsid w:val="00FE4DE7"/>
    <w:rsid w:val="00FE4E01"/>
    <w:rsid w:val="00FE547F"/>
    <w:rsid w:val="00FE55BC"/>
    <w:rsid w:val="00FE5CEF"/>
    <w:rsid w:val="00FE5FCA"/>
    <w:rsid w:val="00FE6830"/>
    <w:rsid w:val="00FE787B"/>
    <w:rsid w:val="00FE7B54"/>
    <w:rsid w:val="00FE7E33"/>
    <w:rsid w:val="00FF014B"/>
    <w:rsid w:val="00FF0A22"/>
    <w:rsid w:val="00FF0BDE"/>
    <w:rsid w:val="00FF1389"/>
    <w:rsid w:val="00FF1399"/>
    <w:rsid w:val="00FF1756"/>
    <w:rsid w:val="00FF1786"/>
    <w:rsid w:val="00FF22B6"/>
    <w:rsid w:val="00FF2498"/>
    <w:rsid w:val="00FF2624"/>
    <w:rsid w:val="00FF28C9"/>
    <w:rsid w:val="00FF2C5E"/>
    <w:rsid w:val="00FF2CB2"/>
    <w:rsid w:val="00FF2E41"/>
    <w:rsid w:val="00FF3029"/>
    <w:rsid w:val="00FF320F"/>
    <w:rsid w:val="00FF3885"/>
    <w:rsid w:val="00FF3D07"/>
    <w:rsid w:val="00FF3F9A"/>
    <w:rsid w:val="00FF3FF2"/>
    <w:rsid w:val="00FF43BB"/>
    <w:rsid w:val="00FF4417"/>
    <w:rsid w:val="00FF4784"/>
    <w:rsid w:val="00FF47E9"/>
    <w:rsid w:val="00FF4900"/>
    <w:rsid w:val="00FF49A5"/>
    <w:rsid w:val="00FF4ADB"/>
    <w:rsid w:val="00FF4B16"/>
    <w:rsid w:val="00FF520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1AFED"/>
  <w15:docId w15:val="{BDB27C24-787C-4342-9258-34068FE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1">
    <w:name w:val="heading 1"/>
    <w:aliases w:val="head 1,Heading U,H1,H11,Œ©o‚µ 1,?co??E 1,h1,뙥,?c,?co?ƒÊ 1,?,Heading U1,H12,H111,Œ©o‚µ 11,?co??E 11,h11,뙥1,?c2,?co?ƒÊ 11,?1"/>
    <w:basedOn w:val="a1"/>
    <w:next w:val="a1"/>
    <w:link w:val="10"/>
    <w:qFormat/>
    <w:rsid w:val="006164A1"/>
    <w:pPr>
      <w:pageBreakBefore/>
      <w:numPr>
        <w:numId w:val="78"/>
      </w:numPr>
      <w:kinsoku w:val="0"/>
      <w:snapToGrid/>
      <w:spacing w:before="240" w:after="60"/>
      <w:outlineLvl w:val="0"/>
    </w:pPr>
    <w:rPr>
      <w:b/>
      <w:bCs/>
      <w:caps/>
      <w:kern w:val="28"/>
      <w:sz w:val="24"/>
      <w:szCs w:val="24"/>
    </w:rPr>
  </w:style>
  <w:style w:type="paragraph" w:styleId="20">
    <w:name w:val="heading 2"/>
    <w:aliases w:val="H2,H21,Œ©o‚µ 2,?co??E 2,h2,뙥2,?c1,?co?ƒÊ 2,?2,?2 字元,?2 ¦r¤¸,H22,H211,Œ©o‚µ 21,?co??E 21,h21,뙥21,?c11,?co?ƒÊ 21,?21,?2 ¦r¤¸7,?2 ¦r¤¸2"/>
    <w:basedOn w:val="a1"/>
    <w:next w:val="a1"/>
    <w:link w:val="27"/>
    <w:qFormat/>
    <w:rsid w:val="006164A1"/>
    <w:pPr>
      <w:pageBreakBefore/>
      <w:numPr>
        <w:ilvl w:val="1"/>
        <w:numId w:val="78"/>
      </w:numPr>
      <w:kinsoku w:val="0"/>
      <w:spacing w:before="240"/>
      <w:outlineLvl w:val="1"/>
    </w:pPr>
    <w:rPr>
      <w:b/>
      <w:noProof/>
      <w:sz w:val="23"/>
      <w:szCs w:val="23"/>
    </w:rPr>
  </w:style>
  <w:style w:type="paragraph" w:styleId="3">
    <w:name w:val="heading 3"/>
    <w:aliases w:val="H3,H31,h3,+Arial,10.5 pt,H32,H311,h31,+Arial1,10.5 pt1"/>
    <w:basedOn w:val="a1"/>
    <w:next w:val="a1"/>
    <w:link w:val="36"/>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4">
    <w:name w:val="heading 4"/>
    <w:aliases w:val="Heading 14,Heading 141,Heading 142,H4,H41,h4,h4 字元,Heading 143,Heading 1411,Heading 1421,H42,H411,h41,h4 字元1"/>
    <w:basedOn w:val="a1"/>
    <w:next w:val="a1"/>
    <w:link w:val="40"/>
    <w:qFormat/>
    <w:rsid w:val="006164A1"/>
    <w:pPr>
      <w:keepNext/>
      <w:numPr>
        <w:ilvl w:val="3"/>
        <w:numId w:val="78"/>
      </w:numPr>
      <w:tabs>
        <w:tab w:val="num" w:pos="862"/>
      </w:tabs>
      <w:kinsoku w:val="0"/>
      <w:spacing w:before="240"/>
      <w:ind w:left="862" w:hanging="862"/>
      <w:jc w:val="left"/>
      <w:outlineLvl w:val="3"/>
    </w:pPr>
    <w:rPr>
      <w:bCs/>
      <w:i/>
      <w:noProof/>
    </w:rPr>
  </w:style>
  <w:style w:type="paragraph" w:styleId="5">
    <w:name w:val="heading 5"/>
    <w:aliases w:val="H5,H51,h5,我的標題 5,H5-0Register"/>
    <w:basedOn w:val="a1"/>
    <w:next w:val="a1"/>
    <w:link w:val="50"/>
    <w:qFormat/>
    <w:rsid w:val="006164A1"/>
    <w:pPr>
      <w:pageBreakBefore/>
      <w:tabs>
        <w:tab w:val="right" w:pos="9066"/>
      </w:tabs>
      <w:spacing w:before="180" w:after="60"/>
      <w:outlineLvl w:val="4"/>
    </w:pPr>
    <w:rPr>
      <w:b/>
      <w:bCs/>
      <w:iCs/>
      <w:u w:val="single" w:color="0000FF"/>
      <w:lang w:eastAsia="zh-TW"/>
    </w:rPr>
  </w:style>
  <w:style w:type="paragraph" w:styleId="6">
    <w:name w:val="heading 6"/>
    <w:aliases w:val="標題 bb"/>
    <w:basedOn w:val="a1"/>
    <w:next w:val="a1"/>
    <w:link w:val="60"/>
    <w:rsid w:val="006164A1"/>
    <w:pPr>
      <w:spacing w:before="240"/>
      <w:outlineLvl w:val="5"/>
    </w:pPr>
    <w:rPr>
      <w:rFonts w:ascii="Times New Roman" w:hAnsi="Times New Roman"/>
      <w:b/>
      <w:bCs/>
      <w:sz w:val="22"/>
      <w:szCs w:val="22"/>
    </w:rPr>
  </w:style>
  <w:style w:type="paragraph" w:styleId="7">
    <w:name w:val="heading 7"/>
    <w:aliases w:val="H5-1"/>
    <w:basedOn w:val="a1"/>
    <w:next w:val="a1"/>
    <w:link w:val="70"/>
    <w:rsid w:val="006164A1"/>
    <w:pPr>
      <w:keepNext/>
      <w:tabs>
        <w:tab w:val="left" w:pos="1560"/>
      </w:tabs>
      <w:spacing w:before="240"/>
      <w:ind w:left="601" w:hanging="601"/>
      <w:jc w:val="left"/>
      <w:textAlignment w:val="auto"/>
      <w:outlineLvl w:val="6"/>
    </w:pPr>
    <w:rPr>
      <w:b/>
      <w:bCs/>
      <w:noProof/>
      <w:lang w:eastAsia="zh-TW"/>
    </w:rPr>
  </w:style>
  <w:style w:type="paragraph" w:styleId="8">
    <w:name w:val="heading 8"/>
    <w:basedOn w:val="a1"/>
    <w:next w:val="a1"/>
    <w:link w:val="80"/>
    <w:qFormat/>
    <w:rsid w:val="006164A1"/>
    <w:pPr>
      <w:numPr>
        <w:ilvl w:val="7"/>
        <w:numId w:val="78"/>
      </w:numPr>
      <w:tabs>
        <w:tab w:val="clear" w:pos="2433"/>
        <w:tab w:val="num" w:pos="1440"/>
      </w:tabs>
      <w:spacing w:before="240"/>
      <w:ind w:left="1440"/>
      <w:outlineLvl w:val="7"/>
    </w:pPr>
    <w:rPr>
      <w:rFonts w:ascii="Times New Roman" w:hAnsi="Times New Roman"/>
      <w:i/>
      <w:iCs/>
      <w:sz w:val="24"/>
    </w:rPr>
  </w:style>
  <w:style w:type="paragraph" w:styleId="9">
    <w:name w:val="heading 9"/>
    <w:basedOn w:val="a1"/>
    <w:next w:val="a1"/>
    <w:link w:val="90"/>
    <w:rsid w:val="006164A1"/>
    <w:pPr>
      <w:keepNext/>
      <w:outlineLvl w:val="8"/>
    </w:pPr>
    <w:rPr>
      <w:b/>
      <w:bCs/>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link w:val="a6"/>
    <w:rsid w:val="006164A1"/>
    <w:pPr>
      <w:ind w:leftChars="600" w:left="1440"/>
    </w:pPr>
    <w:rPr>
      <w:bCs/>
      <w:sz w:val="18"/>
    </w:rPr>
  </w:style>
  <w:style w:type="paragraph" w:styleId="21">
    <w:name w:val="Body Text Indent 2"/>
    <w:basedOn w:val="a1"/>
    <w:link w:val="22"/>
    <w:rsid w:val="006164A1"/>
    <w:pPr>
      <w:ind w:leftChars="150" w:left="360" w:firstLineChars="200" w:firstLine="480"/>
    </w:pPr>
    <w:rPr>
      <w:sz w:val="18"/>
    </w:rPr>
  </w:style>
  <w:style w:type="paragraph" w:styleId="30">
    <w:name w:val="Body Text Indent 3"/>
    <w:basedOn w:val="a1"/>
    <w:link w:val="31"/>
    <w:rsid w:val="006164A1"/>
    <w:pPr>
      <w:ind w:leftChars="375" w:left="900"/>
    </w:pPr>
    <w:rPr>
      <w:sz w:val="18"/>
    </w:rPr>
  </w:style>
  <w:style w:type="paragraph" w:styleId="a7">
    <w:name w:val="caption"/>
    <w:basedOn w:val="a1"/>
    <w:next w:val="a1"/>
    <w:link w:val="a8"/>
    <w:qFormat/>
    <w:rsid w:val="006164A1"/>
    <w:pPr>
      <w:overflowPunct/>
      <w:autoSpaceDE/>
      <w:autoSpaceDN/>
      <w:adjustRightInd/>
      <w:spacing w:before="120" w:after="240"/>
      <w:jc w:val="center"/>
      <w:textAlignment w:val="auto"/>
    </w:pPr>
  </w:style>
  <w:style w:type="paragraph" w:styleId="a9">
    <w:name w:val="footer"/>
    <w:basedOn w:val="a1"/>
    <w:link w:val="aa"/>
    <w:uiPriority w:val="99"/>
    <w:rsid w:val="006164A1"/>
    <w:pPr>
      <w:tabs>
        <w:tab w:val="center" w:pos="4153"/>
        <w:tab w:val="right" w:pos="8306"/>
      </w:tabs>
    </w:pPr>
  </w:style>
  <w:style w:type="character" w:styleId="ab">
    <w:name w:val="Hyperlink"/>
    <w:uiPriority w:val="99"/>
    <w:rsid w:val="006164A1"/>
    <w:rPr>
      <w:rFonts w:ascii="Arial" w:hAnsi="Arial"/>
      <w:color w:val="0000FF"/>
      <w:u w:val="single"/>
    </w:rPr>
  </w:style>
  <w:style w:type="character" w:styleId="ac">
    <w:name w:val="page number"/>
    <w:rsid w:val="006164A1"/>
  </w:style>
  <w:style w:type="paragraph" w:styleId="11">
    <w:name w:val="toc 1"/>
    <w:basedOn w:val="a1"/>
    <w:next w:val="a1"/>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23">
    <w:name w:val="toc 2"/>
    <w:basedOn w:val="a1"/>
    <w:next w:val="a1"/>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32">
    <w:name w:val="toc 3"/>
    <w:basedOn w:val="a1"/>
    <w:next w:val="a1"/>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41">
    <w:name w:val="toc 4"/>
    <w:basedOn w:val="a1"/>
    <w:next w:val="a1"/>
    <w:autoRedefine/>
    <w:uiPriority w:val="39"/>
    <w:rsid w:val="006164A1"/>
    <w:pPr>
      <w:spacing w:after="0"/>
      <w:ind w:left="600"/>
    </w:pPr>
    <w:rPr>
      <w:rFonts w:ascii="Times New Roman" w:hAnsi="Times New Roman"/>
      <w:sz w:val="18"/>
      <w:szCs w:val="18"/>
    </w:rPr>
  </w:style>
  <w:style w:type="paragraph" w:styleId="51">
    <w:name w:val="toc 5"/>
    <w:basedOn w:val="a1"/>
    <w:next w:val="a1"/>
    <w:autoRedefine/>
    <w:uiPriority w:val="39"/>
    <w:rsid w:val="006164A1"/>
    <w:pPr>
      <w:spacing w:after="0"/>
      <w:ind w:left="800"/>
    </w:pPr>
    <w:rPr>
      <w:rFonts w:ascii="Times New Roman" w:hAnsi="Times New Roman"/>
      <w:sz w:val="18"/>
      <w:szCs w:val="18"/>
    </w:rPr>
  </w:style>
  <w:style w:type="paragraph" w:styleId="61">
    <w:name w:val="toc 6"/>
    <w:basedOn w:val="a1"/>
    <w:next w:val="a1"/>
    <w:autoRedefine/>
    <w:uiPriority w:val="39"/>
    <w:rsid w:val="006164A1"/>
    <w:pPr>
      <w:spacing w:after="0"/>
      <w:ind w:left="1000"/>
    </w:pPr>
    <w:rPr>
      <w:rFonts w:ascii="Times New Roman" w:hAnsi="Times New Roman"/>
      <w:sz w:val="18"/>
      <w:szCs w:val="18"/>
    </w:rPr>
  </w:style>
  <w:style w:type="paragraph" w:styleId="71">
    <w:name w:val="toc 7"/>
    <w:basedOn w:val="a1"/>
    <w:next w:val="a1"/>
    <w:autoRedefine/>
    <w:uiPriority w:val="39"/>
    <w:rsid w:val="006164A1"/>
    <w:pPr>
      <w:spacing w:after="0"/>
      <w:ind w:left="1200"/>
    </w:pPr>
    <w:rPr>
      <w:rFonts w:ascii="Times New Roman" w:hAnsi="Times New Roman"/>
      <w:sz w:val="18"/>
      <w:szCs w:val="18"/>
    </w:rPr>
  </w:style>
  <w:style w:type="paragraph" w:styleId="81">
    <w:name w:val="toc 8"/>
    <w:basedOn w:val="a1"/>
    <w:next w:val="a1"/>
    <w:autoRedefine/>
    <w:uiPriority w:val="39"/>
    <w:rsid w:val="006164A1"/>
    <w:pPr>
      <w:spacing w:after="0"/>
      <w:ind w:left="1400"/>
    </w:pPr>
    <w:rPr>
      <w:rFonts w:ascii="Times New Roman" w:hAnsi="Times New Roman"/>
      <w:sz w:val="18"/>
      <w:szCs w:val="18"/>
    </w:rPr>
  </w:style>
  <w:style w:type="paragraph" w:styleId="91">
    <w:name w:val="toc 9"/>
    <w:basedOn w:val="a1"/>
    <w:next w:val="a1"/>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a1"/>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a1"/>
    <w:rsid w:val="006164A1"/>
    <w:pPr>
      <w:overflowPunct/>
      <w:autoSpaceDE/>
      <w:autoSpaceDN/>
      <w:adjustRightInd/>
      <w:snapToGrid/>
      <w:jc w:val="center"/>
      <w:textAlignment w:val="auto"/>
    </w:pPr>
    <w:rPr>
      <w:b/>
      <w:bCs/>
      <w:sz w:val="52"/>
      <w:u w:val="double"/>
    </w:rPr>
  </w:style>
  <w:style w:type="paragraph" w:customStyle="1" w:styleId="header1">
    <w:name w:val="header 1"/>
    <w:basedOn w:val="ad"/>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ad">
    <w:name w:val="header"/>
    <w:basedOn w:val="a1"/>
    <w:link w:val="ae"/>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a1"/>
    <w:rsid w:val="006164A1"/>
    <w:pPr>
      <w:widowControl/>
      <w:adjustRightInd/>
      <w:spacing w:after="60"/>
      <w:textAlignment w:val="auto"/>
    </w:pPr>
    <w:rPr>
      <w:rFonts w:eastAsia="MS Mincho" w:cs="Arial"/>
      <w:lang w:eastAsia="zh-CN"/>
    </w:rPr>
  </w:style>
  <w:style w:type="paragraph" w:customStyle="1" w:styleId="note">
    <w:name w:val="note"/>
    <w:basedOn w:val="a1"/>
    <w:rsid w:val="006164A1"/>
    <w:pPr>
      <w:tabs>
        <w:tab w:val="left" w:pos="426"/>
      </w:tabs>
      <w:spacing w:after="48"/>
    </w:pPr>
    <w:rPr>
      <w:rFonts w:ascii="Arial Narrow" w:hAnsi="Arial Narrow"/>
      <w:sz w:val="14"/>
      <w:szCs w:val="14"/>
    </w:rPr>
  </w:style>
  <w:style w:type="paragraph" w:customStyle="1" w:styleId="tabletext1C">
    <w:name w:val="table text 1C"/>
    <w:basedOn w:val="a1"/>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a1"/>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ad"/>
    <w:rsid w:val="006164A1"/>
    <w:pPr>
      <w:tabs>
        <w:tab w:val="clear" w:pos="4153"/>
        <w:tab w:val="clear" w:pos="8306"/>
        <w:tab w:val="center" w:pos="4252"/>
        <w:tab w:val="right" w:pos="8504"/>
      </w:tabs>
      <w:jc w:val="right"/>
    </w:pPr>
    <w:rPr>
      <w:rFonts w:ascii="細明體" w:hAnsi="Times New Roman"/>
      <w:b/>
      <w:caps/>
      <w:sz w:val="36"/>
      <w:szCs w:val="20"/>
    </w:rPr>
  </w:style>
  <w:style w:type="paragraph" w:styleId="af">
    <w:name w:val="Normal Indent"/>
    <w:basedOn w:val="a1"/>
    <w:link w:val="af0"/>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a1"/>
    <w:rsid w:val="006164A1"/>
    <w:pPr>
      <w:jc w:val="center"/>
    </w:pPr>
    <w:rPr>
      <w:sz w:val="14"/>
    </w:rPr>
  </w:style>
  <w:style w:type="paragraph" w:customStyle="1" w:styleId="SFRMnemonic">
    <w:name w:val="SFR Mnemonic"/>
    <w:basedOn w:val="a1"/>
    <w:link w:val="SFRMnemonicChar"/>
    <w:rsid w:val="006164A1"/>
    <w:pPr>
      <w:tabs>
        <w:tab w:val="left" w:pos="7900"/>
      </w:tabs>
      <w:spacing w:before="60" w:after="60"/>
      <w:ind w:leftChars="944" w:left="1699"/>
    </w:pPr>
    <w:rPr>
      <w:lang w:eastAsia="zh-TW"/>
    </w:rPr>
  </w:style>
  <w:style w:type="paragraph" w:customStyle="1" w:styleId="SFRContent">
    <w:name w:val="SFR Content"/>
    <w:basedOn w:val="a1"/>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af1">
    <w:name w:val="Block Text"/>
    <w:basedOn w:val="a1"/>
    <w:rsid w:val="006164A1"/>
    <w:pPr>
      <w:widowControl/>
      <w:spacing w:before="120" w:after="48"/>
      <w:ind w:left="709" w:right="-6" w:hanging="709"/>
    </w:pPr>
    <w:rPr>
      <w:noProof/>
    </w:rPr>
  </w:style>
  <w:style w:type="paragraph" w:customStyle="1" w:styleId="Normalheading3">
    <w:name w:val="Normal_heading3"/>
    <w:basedOn w:val="a1"/>
    <w:rsid w:val="006164A1"/>
    <w:pPr>
      <w:widowControl/>
      <w:spacing w:before="120" w:after="60"/>
    </w:pPr>
    <w:rPr>
      <w:b/>
    </w:rPr>
  </w:style>
  <w:style w:type="character" w:styleId="af2">
    <w:name w:val="annotation reference"/>
    <w:rsid w:val="006164A1"/>
    <w:rPr>
      <w:sz w:val="18"/>
      <w:szCs w:val="18"/>
    </w:rPr>
  </w:style>
  <w:style w:type="paragraph" w:styleId="af3">
    <w:name w:val="annotation text"/>
    <w:basedOn w:val="a1"/>
    <w:link w:val="62"/>
    <w:rsid w:val="006164A1"/>
  </w:style>
  <w:style w:type="paragraph" w:styleId="af4">
    <w:name w:val="annotation subject"/>
    <w:basedOn w:val="af3"/>
    <w:next w:val="af3"/>
    <w:link w:val="af5"/>
    <w:rsid w:val="006164A1"/>
    <w:rPr>
      <w:b/>
      <w:bCs/>
    </w:rPr>
  </w:style>
  <w:style w:type="paragraph" w:styleId="af6">
    <w:name w:val="Balloon Text"/>
    <w:basedOn w:val="a1"/>
    <w:link w:val="af7"/>
    <w:rsid w:val="006164A1"/>
    <w:rPr>
      <w:sz w:val="16"/>
      <w:szCs w:val="16"/>
    </w:rPr>
  </w:style>
  <w:style w:type="paragraph" w:customStyle="1" w:styleId="NORMAL1">
    <w:name w:val="NORMAL1"/>
    <w:basedOn w:val="a1"/>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a1"/>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a1"/>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a1"/>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a1"/>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2">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ad"/>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af8">
    <w:name w:val="Body Text"/>
    <w:basedOn w:val="a1"/>
    <w:link w:val="af9"/>
    <w:rsid w:val="006164A1"/>
    <w:pPr>
      <w:widowControl/>
      <w:spacing w:after="48"/>
      <w:ind w:right="-6"/>
    </w:pPr>
    <w:rPr>
      <w:noProof/>
    </w:rPr>
  </w:style>
  <w:style w:type="paragraph" w:styleId="afa">
    <w:name w:val="footnote text"/>
    <w:basedOn w:val="a1"/>
    <w:link w:val="afb"/>
    <w:rsid w:val="006164A1"/>
  </w:style>
  <w:style w:type="paragraph" w:styleId="33">
    <w:name w:val="Body Text 3"/>
    <w:basedOn w:val="a1"/>
    <w:link w:val="34"/>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a1"/>
    <w:rsid w:val="006164A1"/>
    <w:rPr>
      <w:sz w:val="18"/>
      <w:lang w:eastAsia="zh-TW"/>
    </w:rPr>
  </w:style>
  <w:style w:type="paragraph" w:customStyle="1" w:styleId="StyleHeading1TimesNewRoman">
    <w:name w:val="Style Heading 1 + Times New Roman"/>
    <w:basedOn w:val="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a1"/>
    <w:rsid w:val="006164A1"/>
    <w:pPr>
      <w:jc w:val="center"/>
    </w:pPr>
  </w:style>
  <w:style w:type="character" w:styleId="afc">
    <w:name w:val="FollowedHyperlink"/>
    <w:rsid w:val="006164A1"/>
    <w:rPr>
      <w:color w:val="800080"/>
      <w:u w:val="single"/>
    </w:rPr>
  </w:style>
  <w:style w:type="paragraph" w:customStyle="1" w:styleId="tablecontentleft-right">
    <w:name w:val="table_content_left-right"/>
    <w:basedOn w:val="a1"/>
    <w:rsid w:val="006164A1"/>
  </w:style>
  <w:style w:type="paragraph" w:customStyle="1" w:styleId="StyleCaptionCentered">
    <w:name w:val="Style Caption + Centered"/>
    <w:basedOn w:val="a7"/>
    <w:rsid w:val="006164A1"/>
    <w:rPr>
      <w:rFonts w:cs="新細明體"/>
    </w:rPr>
  </w:style>
  <w:style w:type="paragraph" w:customStyle="1" w:styleId="bullet1">
    <w:name w:val="bullet1"/>
    <w:basedOn w:val="a1"/>
    <w:rsid w:val="006164A1"/>
    <w:pPr>
      <w:widowControl/>
      <w:ind w:left="586" w:hanging="132"/>
      <w:textAlignment w:val="auto"/>
    </w:pPr>
    <w:rPr>
      <w:rFonts w:cs="Arial"/>
      <w:color w:val="000000"/>
      <w:lang w:eastAsia="zh-TW"/>
    </w:rPr>
  </w:style>
  <w:style w:type="paragraph" w:styleId="24">
    <w:name w:val="Body Text 2"/>
    <w:basedOn w:val="a1"/>
    <w:link w:val="25"/>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3">
    <w:name w:val="表格內文1"/>
    <w:basedOn w:val="a1"/>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a1"/>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a1"/>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afd">
    <w:name w:val="footnote reference"/>
    <w:rsid w:val="006164A1"/>
    <w:rPr>
      <w:rFonts w:ascii="新細明體" w:eastAsia="新細明體"/>
      <w:position w:val="6"/>
      <w:sz w:val="16"/>
    </w:rPr>
  </w:style>
  <w:style w:type="paragraph" w:customStyle="1" w:styleId="winbond3">
    <w:name w:val="winbond 3"/>
    <w:basedOn w:val="a1"/>
    <w:rsid w:val="006164A1"/>
    <w:pPr>
      <w:widowControl/>
      <w:spacing w:before="360" w:after="0"/>
      <w:jc w:val="right"/>
    </w:pPr>
    <w:rPr>
      <w:b/>
      <w:caps/>
      <w:noProof/>
      <w:sz w:val="36"/>
    </w:rPr>
  </w:style>
  <w:style w:type="paragraph" w:customStyle="1" w:styleId="StylebullettextAfter0pt">
    <w:name w:val="Style bullet text + After:  0 pt"/>
    <w:basedOn w:val="a1"/>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a1"/>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afe">
    <w:name w:val="Date"/>
    <w:basedOn w:val="a1"/>
    <w:next w:val="a1"/>
    <w:link w:val="aff"/>
    <w:rsid w:val="006164A1"/>
    <w:pPr>
      <w:snapToGrid/>
      <w:spacing w:before="0" w:after="60"/>
    </w:pPr>
  </w:style>
  <w:style w:type="paragraph" w:customStyle="1" w:styleId="stylesfrcontentleft0cmhanging611ch0">
    <w:name w:val="stylesfrcontentleft0cmhanging611ch"/>
    <w:basedOn w:val="a1"/>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aff0">
    <w:name w:val="table of figures"/>
    <w:basedOn w:val="a1"/>
    <w:next w:val="a1"/>
    <w:uiPriority w:val="99"/>
    <w:rsid w:val="006164A1"/>
    <w:pPr>
      <w:ind w:leftChars="200" w:left="200" w:hangingChars="200" w:hanging="200"/>
    </w:pPr>
  </w:style>
  <w:style w:type="paragraph" w:styleId="aff1">
    <w:name w:val="Document Map"/>
    <w:basedOn w:val="a1"/>
    <w:link w:val="aff2"/>
    <w:rsid w:val="006164A1"/>
    <w:pPr>
      <w:shd w:val="clear" w:color="auto" w:fill="000080"/>
    </w:pPr>
    <w:rPr>
      <w:rFonts w:eastAsia="MS Gothic"/>
    </w:rPr>
  </w:style>
  <w:style w:type="paragraph" w:styleId="63">
    <w:name w:val="index 6"/>
    <w:basedOn w:val="a1"/>
    <w:next w:val="a1"/>
    <w:autoRedefine/>
    <w:rsid w:val="006164A1"/>
    <w:pPr>
      <w:widowControl/>
      <w:tabs>
        <w:tab w:val="left" w:pos="170"/>
      </w:tabs>
      <w:ind w:left="1200" w:hanging="200"/>
      <w:jc w:val="center"/>
      <w:textAlignment w:val="auto"/>
    </w:pPr>
    <w:rPr>
      <w:rFonts w:cs="Arial"/>
      <w:lang w:eastAsia="zh-TW"/>
    </w:rPr>
  </w:style>
  <w:style w:type="paragraph" w:styleId="42">
    <w:name w:val="index 4"/>
    <w:basedOn w:val="a1"/>
    <w:next w:val="a1"/>
    <w:autoRedefine/>
    <w:rsid w:val="006164A1"/>
    <w:pPr>
      <w:widowControl/>
      <w:tabs>
        <w:tab w:val="left" w:pos="170"/>
      </w:tabs>
      <w:ind w:left="800" w:hanging="200"/>
      <w:textAlignment w:val="auto"/>
    </w:pPr>
    <w:rPr>
      <w:rFonts w:cs="Arial"/>
      <w:lang w:eastAsia="zh-TW"/>
    </w:rPr>
  </w:style>
  <w:style w:type="paragraph" w:styleId="14">
    <w:name w:val="index 1"/>
    <w:basedOn w:val="a1"/>
    <w:next w:val="a1"/>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a1"/>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af8"/>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a1"/>
    <w:rsid w:val="006164A1"/>
    <w:pPr>
      <w:spacing w:before="240" w:after="240"/>
    </w:pPr>
    <w:rPr>
      <w:rFonts w:ascii="Arial" w:hAnsi="Arial"/>
      <w:b/>
      <w:i/>
      <w:sz w:val="24"/>
      <w:szCs w:val="24"/>
      <w:lang w:eastAsia="zh-CN"/>
    </w:rPr>
  </w:style>
  <w:style w:type="paragraph" w:customStyle="1" w:styleId="BulletText">
    <w:name w:val="Bullet Text"/>
    <w:basedOn w:val="a1"/>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a1"/>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aff3">
    <w:name w:val="Title"/>
    <w:basedOn w:val="a1"/>
    <w:link w:val="aff4"/>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a1"/>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a1"/>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a1"/>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a1"/>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aff5">
    <w:name w:val="Subtitle"/>
    <w:basedOn w:val="a1"/>
    <w:link w:val="aff6"/>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af"/>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a1"/>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a1"/>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aff7">
    <w:name w:val="endnote text"/>
    <w:basedOn w:val="a1"/>
    <w:link w:val="aff8"/>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a1"/>
    <w:rsid w:val="006164A1"/>
    <w:pPr>
      <w:snapToGrid/>
      <w:spacing w:before="0" w:after="0"/>
      <w:ind w:left="567" w:right="567"/>
    </w:pPr>
    <w:rPr>
      <w:rFonts w:ascii="新細明體" w:eastAsia="Arial"/>
      <w:color w:val="000000"/>
    </w:rPr>
  </w:style>
  <w:style w:type="paragraph" w:customStyle="1" w:styleId="StyleHeading2">
    <w:name w:val="Style Heading 2"/>
    <w:basedOn w:val="20"/>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32"/>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aff9">
    <w:name w:val="Table Grid"/>
    <w:basedOn w:val="a3"/>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a7"/>
    <w:rsid w:val="006164A1"/>
    <w:pPr>
      <w:widowControl/>
      <w:snapToGrid/>
    </w:pPr>
    <w:rPr>
      <w:rFonts w:eastAsia="Arial"/>
      <w:lang w:eastAsia="zh-TW"/>
    </w:rPr>
  </w:style>
  <w:style w:type="paragraph" w:customStyle="1" w:styleId="StyleHeading1Before3ptAfter6pt">
    <w:name w:val="Style Heading 1 + Before:  3 pt After:  6 pt"/>
    <w:basedOn w:val="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20"/>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a1"/>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affa">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7">
    <w:name w:val="標題 2 字元7"/>
    <w:aliases w:val="H2 字元6,H21 字元6,Œ©o‚µ 2 字元6,?co??E 2 字元6,h2 字元6,뙥2 字元6,?c1 字元6,?co?ƒÊ 2 字元6,?2 字元7,?2 字元 字元6,?2 ¦r¤¸ 字元4,H22 字元,H211 字元,Œ©o‚µ 21 字元,?co??E 21 字元,h21 字元,뙥21 字元,?c11 字元,?co?ƒÊ 21 字元,?21 字元,?2 ¦r¤¸7 字元,?2 ¦r¤¸2 字元"/>
    <w:link w:val="20"/>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affb">
    <w:name w:val="Table Elegant"/>
    <w:basedOn w:val="a3"/>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3"/>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3"/>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affc">
    <w:name w:val="Strong"/>
    <w:rsid w:val="006164A1"/>
    <w:rPr>
      <w:b/>
      <w:bCs/>
    </w:rPr>
  </w:style>
  <w:style w:type="paragraph" w:customStyle="1" w:styleId="styleforregistertable0">
    <w:name w:val="styleforregistertable"/>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a1"/>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a4"/>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af3"/>
    <w:next w:val="af3"/>
    <w:rsid w:val="006164A1"/>
    <w:pPr>
      <w:widowControl/>
      <w:tabs>
        <w:tab w:val="left" w:pos="170"/>
      </w:tabs>
      <w:textAlignment w:val="auto"/>
    </w:pPr>
    <w:rPr>
      <w:rFonts w:cs="Arial"/>
      <w:b/>
      <w:bCs/>
      <w:lang w:eastAsia="zh-TW"/>
    </w:rPr>
  </w:style>
  <w:style w:type="paragraph" w:customStyle="1" w:styleId="BalloonText1">
    <w:name w:val="Balloon Text1"/>
    <w:basedOn w:val="a1"/>
    <w:rsid w:val="006164A1"/>
    <w:pPr>
      <w:widowControl/>
      <w:tabs>
        <w:tab w:val="left" w:pos="170"/>
      </w:tabs>
      <w:textAlignment w:val="auto"/>
    </w:pPr>
    <w:rPr>
      <w:sz w:val="16"/>
      <w:szCs w:val="16"/>
      <w:lang w:eastAsia="zh-TW"/>
    </w:rPr>
  </w:style>
  <w:style w:type="paragraph" w:customStyle="1" w:styleId="FigureText">
    <w:name w:val="FigureText"/>
    <w:basedOn w:val="a1"/>
    <w:rsid w:val="006164A1"/>
    <w:pPr>
      <w:widowControl/>
      <w:spacing w:before="60" w:after="60"/>
      <w:jc w:val="center"/>
      <w:textAlignment w:val="auto"/>
    </w:pPr>
    <w:rPr>
      <w:rFonts w:cs="Arial"/>
      <w:noProof/>
      <w:sz w:val="16"/>
      <w:lang w:eastAsia="zh-TW"/>
    </w:rPr>
  </w:style>
  <w:style w:type="paragraph" w:styleId="26">
    <w:name w:val="index 2"/>
    <w:basedOn w:val="a1"/>
    <w:next w:val="a1"/>
    <w:autoRedefine/>
    <w:rsid w:val="006164A1"/>
    <w:pPr>
      <w:widowControl/>
      <w:tabs>
        <w:tab w:val="left" w:pos="170"/>
      </w:tabs>
      <w:ind w:left="400" w:hanging="200"/>
      <w:textAlignment w:val="auto"/>
    </w:pPr>
    <w:rPr>
      <w:rFonts w:cs="Arial"/>
      <w:lang w:eastAsia="zh-TW"/>
    </w:rPr>
  </w:style>
  <w:style w:type="paragraph" w:styleId="35">
    <w:name w:val="index 3"/>
    <w:basedOn w:val="a1"/>
    <w:next w:val="a1"/>
    <w:autoRedefine/>
    <w:rsid w:val="006164A1"/>
    <w:pPr>
      <w:widowControl/>
      <w:tabs>
        <w:tab w:val="left" w:pos="170"/>
      </w:tabs>
      <w:ind w:left="600" w:hanging="200"/>
      <w:textAlignment w:val="auto"/>
    </w:pPr>
    <w:rPr>
      <w:rFonts w:cs="Arial"/>
      <w:lang w:eastAsia="zh-TW"/>
    </w:rPr>
  </w:style>
  <w:style w:type="paragraph" w:styleId="52">
    <w:name w:val="index 5"/>
    <w:basedOn w:val="a1"/>
    <w:next w:val="a1"/>
    <w:autoRedefine/>
    <w:rsid w:val="006164A1"/>
    <w:pPr>
      <w:widowControl/>
      <w:tabs>
        <w:tab w:val="left" w:pos="170"/>
      </w:tabs>
      <w:ind w:left="1000" w:hanging="200"/>
      <w:textAlignment w:val="auto"/>
    </w:pPr>
    <w:rPr>
      <w:rFonts w:cs="Arial"/>
      <w:lang w:eastAsia="zh-TW"/>
    </w:rPr>
  </w:style>
  <w:style w:type="paragraph" w:styleId="72">
    <w:name w:val="index 7"/>
    <w:basedOn w:val="a1"/>
    <w:next w:val="a1"/>
    <w:autoRedefine/>
    <w:rsid w:val="006164A1"/>
    <w:pPr>
      <w:widowControl/>
      <w:tabs>
        <w:tab w:val="left" w:pos="170"/>
      </w:tabs>
      <w:ind w:left="1400" w:hanging="200"/>
      <w:textAlignment w:val="auto"/>
    </w:pPr>
    <w:rPr>
      <w:rFonts w:cs="Arial"/>
      <w:lang w:eastAsia="zh-TW"/>
    </w:rPr>
  </w:style>
  <w:style w:type="paragraph" w:styleId="82">
    <w:name w:val="index 8"/>
    <w:basedOn w:val="a1"/>
    <w:next w:val="a1"/>
    <w:autoRedefine/>
    <w:rsid w:val="006164A1"/>
    <w:pPr>
      <w:widowControl/>
      <w:tabs>
        <w:tab w:val="left" w:pos="170"/>
      </w:tabs>
      <w:ind w:left="1600" w:hanging="200"/>
      <w:textAlignment w:val="auto"/>
    </w:pPr>
    <w:rPr>
      <w:rFonts w:cs="Arial"/>
      <w:lang w:eastAsia="zh-TW"/>
    </w:rPr>
  </w:style>
  <w:style w:type="paragraph" w:styleId="92">
    <w:name w:val="index 9"/>
    <w:basedOn w:val="a1"/>
    <w:next w:val="a1"/>
    <w:autoRedefine/>
    <w:rsid w:val="006164A1"/>
    <w:pPr>
      <w:widowControl/>
      <w:tabs>
        <w:tab w:val="left" w:pos="170"/>
      </w:tabs>
      <w:ind w:left="1800" w:hanging="200"/>
      <w:textAlignment w:val="auto"/>
    </w:pPr>
    <w:rPr>
      <w:rFonts w:cs="Arial"/>
      <w:lang w:eastAsia="zh-TW"/>
    </w:rPr>
  </w:style>
  <w:style w:type="paragraph" w:styleId="affd">
    <w:name w:val="index heading"/>
    <w:basedOn w:val="a1"/>
    <w:next w:val="14"/>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a1"/>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a1"/>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a1"/>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a1"/>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4"/>
    <w:rsid w:val="006164A1"/>
    <w:pPr>
      <w:spacing w:after="60"/>
      <w:ind w:left="870" w:hanging="870"/>
    </w:pPr>
    <w:rPr>
      <w:rFonts w:cs="Arial"/>
    </w:rPr>
  </w:style>
  <w:style w:type="paragraph" w:customStyle="1" w:styleId="bullettext1">
    <w:name w:val="bullettext"/>
    <w:basedOn w:val="a1"/>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a4"/>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a1"/>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a1"/>
    <w:next w:val="a1"/>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a1"/>
    <w:next w:val="a1"/>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a1"/>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4"/>
    <w:autoRedefine/>
    <w:rsid w:val="006164A1"/>
    <w:rPr>
      <w:b/>
      <w:iCs/>
    </w:rPr>
  </w:style>
  <w:style w:type="paragraph" w:customStyle="1" w:styleId="YJSRegistertablecontent1">
    <w:name w:val="YJS Register table content1"/>
    <w:basedOn w:val="a1"/>
    <w:rsid w:val="006164A1"/>
    <w:pPr>
      <w:jc w:val="center"/>
    </w:pPr>
    <w:rPr>
      <w:b/>
      <w:bCs/>
      <w:sz w:val="16"/>
      <w:szCs w:val="18"/>
      <w:lang w:eastAsia="zh-TW"/>
    </w:rPr>
  </w:style>
  <w:style w:type="paragraph" w:customStyle="1" w:styleId="Style2">
    <w:name w:val="Style2"/>
    <w:basedOn w:val="a1"/>
    <w:rsid w:val="006164A1"/>
    <w:rPr>
      <w:b/>
      <w:bCs/>
      <w:sz w:val="18"/>
      <w:szCs w:val="18"/>
      <w:lang w:eastAsia="zh-TW"/>
    </w:rPr>
  </w:style>
  <w:style w:type="paragraph" w:customStyle="1" w:styleId="3H3H31h3Verdana">
    <w:name w:val="樣式 標題 3H3H31h3 + Verdana"/>
    <w:basedOn w:val="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a1"/>
    <w:next w:val="a1"/>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affe">
    <w:name w:val="List Bullet"/>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a1"/>
    <w:next w:val="a1"/>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Web">
    <w:name w:val="Normal (Web)"/>
    <w:basedOn w:val="a1"/>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a1"/>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5">
    <w:name w:val="修訂1"/>
    <w:hidden/>
    <w:semiHidden/>
    <w:rsid w:val="006164A1"/>
    <w:rPr>
      <w:rFonts w:ascii="Arial" w:hAnsi="Arial"/>
      <w:lang w:eastAsia="en-US"/>
    </w:rPr>
  </w:style>
  <w:style w:type="paragraph" w:customStyle="1" w:styleId="M0SFRdescript">
    <w:name w:val="M0 SFR descript"/>
    <w:basedOn w:val="a1"/>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a1"/>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a1"/>
    <w:rsid w:val="006164A1"/>
    <w:pPr>
      <w:ind w:leftChars="100" w:left="100"/>
    </w:pPr>
    <w:rPr>
      <w:rFonts w:eastAsia="Arial" w:cs="Arial"/>
      <w:lang w:eastAsia="zh-TW"/>
    </w:rPr>
  </w:style>
  <w:style w:type="paragraph" w:customStyle="1" w:styleId="Normal17ch">
    <w:name w:val="Normal + 1.7 ch"/>
    <w:basedOn w:val="a1"/>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a1"/>
    <w:rsid w:val="006164A1"/>
    <w:pPr>
      <w:ind w:leftChars="225" w:left="225"/>
    </w:pPr>
    <w:rPr>
      <w:rFonts w:eastAsia="Arial" w:cs="新細明體"/>
      <w:lang w:eastAsia="zh-TW"/>
    </w:rPr>
  </w:style>
  <w:style w:type="paragraph" w:customStyle="1" w:styleId="NormalLeft22ch">
    <w:name w:val="Normal + Left:   2.2 ch"/>
    <w:basedOn w:val="a1"/>
    <w:rsid w:val="006164A1"/>
    <w:pPr>
      <w:ind w:leftChars="220" w:left="220"/>
    </w:pPr>
    <w:rPr>
      <w:rFonts w:eastAsia="Arial"/>
    </w:rPr>
  </w:style>
  <w:style w:type="numbering" w:customStyle="1" w:styleId="StyleBulletedGray-80">
    <w:name w:val="Style Bulleted Gray-80%"/>
    <w:basedOn w:val="a4"/>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a1"/>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a1"/>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a1"/>
    <w:rsid w:val="006164A1"/>
    <w:pPr>
      <w:numPr>
        <w:numId w:val="93"/>
      </w:numPr>
    </w:pPr>
    <w:rPr>
      <w:rFonts w:eastAsia="Arial" w:cs="Arial"/>
    </w:rPr>
  </w:style>
  <w:style w:type="numbering" w:customStyle="1" w:styleId="StyleBulleted1">
    <w:name w:val="Style Bulleted1"/>
    <w:basedOn w:val="a4"/>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a1"/>
    <w:rsid w:val="006164A1"/>
    <w:pPr>
      <w:widowControl/>
      <w:adjustRightInd/>
      <w:ind w:left="292" w:hanging="292"/>
      <w:textAlignment w:val="auto"/>
    </w:pPr>
    <w:rPr>
      <w:rFonts w:cs="Arial"/>
      <w:color w:val="000000"/>
      <w:sz w:val="18"/>
      <w:szCs w:val="18"/>
      <w:lang w:eastAsia="zh-TW"/>
    </w:rPr>
  </w:style>
  <w:style w:type="character" w:customStyle="1" w:styleId="62">
    <w:name w:val="註解文字 字元6"/>
    <w:link w:val="af3"/>
    <w:rsid w:val="006164A1"/>
    <w:rPr>
      <w:rFonts w:ascii="Arial" w:hAnsi="Arial"/>
      <w:lang w:eastAsia="en-US"/>
    </w:rPr>
  </w:style>
  <w:style w:type="character" w:customStyle="1" w:styleId="a8">
    <w:name w:val="標號 字元"/>
    <w:link w:val="a7"/>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afff">
    <w:name w:val="Revision"/>
    <w:hidden/>
    <w:uiPriority w:val="99"/>
    <w:semiHidden/>
    <w:rsid w:val="006164A1"/>
    <w:rPr>
      <w:rFonts w:ascii="Arial" w:hAnsi="Arial"/>
      <w:lang w:eastAsia="en-US"/>
    </w:rPr>
  </w:style>
  <w:style w:type="paragraph" w:styleId="afff0">
    <w:name w:val="List Paragraph"/>
    <w:basedOn w:val="a1"/>
    <w:link w:val="afff1"/>
    <w:uiPriority w:val="34"/>
    <w:rsid w:val="006164A1"/>
    <w:pPr>
      <w:widowControl/>
      <w:ind w:leftChars="200" w:left="200"/>
      <w:jc w:val="left"/>
    </w:pPr>
    <w:rPr>
      <w:rFonts w:ascii="Times New Roman" w:hAnsi="Times New Roman"/>
      <w:szCs w:val="24"/>
      <w:lang w:eastAsia="zh-TW"/>
    </w:rPr>
  </w:style>
  <w:style w:type="character" w:customStyle="1" w:styleId="50">
    <w:name w:val="標題 5 字元"/>
    <w:aliases w:val="H5 字元,H51 字元,h5 字元,我的標題 5 字元,H5-0Register 字元"/>
    <w:link w:val="5"/>
    <w:rsid w:val="006164A1"/>
    <w:rPr>
      <w:rFonts w:ascii="Arial" w:hAnsi="Arial"/>
      <w:b/>
      <w:bCs/>
      <w:iCs/>
      <w:u w:val="single" w:color="0000FF"/>
    </w:rPr>
  </w:style>
  <w:style w:type="character" w:customStyle="1" w:styleId="40">
    <w:name w:val="標題 4 字元"/>
    <w:aliases w:val="Heading 14 字元,Heading 141 字元,Heading 142 字元,H4 字元,H41 字元,h4 字元3,h4 字元 字元,Heading 143 字元,Heading 1411 字元,Heading 1421 字元,H42 字元,H411 字元,h41 字元,h4 字元1 字元"/>
    <w:link w:val="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a1"/>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fff2">
    <w:name w:val="表格標題"/>
    <w:rsid w:val="006164A1"/>
    <w:rPr>
      <w:rFonts w:ascii="Arial" w:hAnsi="Arial" w:cs="Arial"/>
      <w:b/>
      <w:dstrike w:val="0"/>
      <w:sz w:val="18"/>
      <w:szCs w:val="18"/>
      <w:vertAlign w:val="baseline"/>
    </w:rPr>
  </w:style>
  <w:style w:type="character" w:customStyle="1" w:styleId="afff3">
    <w:name w:val="表格文字"/>
    <w:rsid w:val="006164A1"/>
    <w:rPr>
      <w:rFonts w:ascii="Arial" w:eastAsia="Arial" w:hAnsi="Arial" w:cs="Arial"/>
      <w:dstrike w:val="0"/>
      <w:sz w:val="18"/>
      <w:szCs w:val="18"/>
      <w:vertAlign w:val="baseline"/>
    </w:rPr>
  </w:style>
  <w:style w:type="character" w:customStyle="1" w:styleId="afff4">
    <w:name w:val="註解"/>
    <w:rsid w:val="006164A1"/>
    <w:rPr>
      <w:rFonts w:ascii="Arial" w:eastAsia="Arial" w:hAnsi="Arial" w:cs="Arial"/>
      <w:b/>
      <w:dstrike w:val="0"/>
      <w:color w:val="0000FF"/>
      <w:sz w:val="18"/>
      <w:szCs w:val="18"/>
      <w:vertAlign w:val="superscript"/>
    </w:rPr>
  </w:style>
  <w:style w:type="character" w:customStyle="1" w:styleId="afff5">
    <w:name w:val="表格註解標號"/>
    <w:rsid w:val="006164A1"/>
    <w:rPr>
      <w:b/>
      <w:color w:val="0000FF"/>
    </w:rPr>
  </w:style>
  <w:style w:type="character" w:customStyle="1" w:styleId="53">
    <w:name w:val="字元 字元5"/>
    <w:rsid w:val="006164A1"/>
    <w:rPr>
      <w:rFonts w:ascii="Arial" w:eastAsia="新細明體" w:hAnsi="Arial"/>
      <w:b/>
      <w:bCs/>
      <w:kern w:val="28"/>
      <w:sz w:val="24"/>
      <w:szCs w:val="24"/>
      <w:lang w:val="en-US" w:eastAsia="zh-TW" w:bidi="ar-SA"/>
    </w:rPr>
  </w:style>
  <w:style w:type="character" w:customStyle="1" w:styleId="43">
    <w:name w:val="字元 字元4"/>
    <w:rsid w:val="006164A1"/>
    <w:rPr>
      <w:rFonts w:ascii="Arial" w:eastAsia="新細明體" w:hAnsi="Arial" w:cs="Arial"/>
      <w:b/>
      <w:bCs/>
      <w:sz w:val="23"/>
      <w:szCs w:val="23"/>
      <w:lang w:val="en-US" w:eastAsia="zh-TW" w:bidi="ar-SA"/>
    </w:rPr>
  </w:style>
  <w:style w:type="character" w:customStyle="1" w:styleId="37">
    <w:name w:val="字元 字元3"/>
    <w:rsid w:val="006164A1"/>
    <w:rPr>
      <w:rFonts w:ascii="Arial" w:eastAsia="新細明體" w:hAnsi="Arial"/>
      <w:b/>
      <w:bCs/>
      <w:sz w:val="21"/>
      <w:szCs w:val="21"/>
      <w:lang w:val="en-US" w:eastAsia="zh-TW" w:bidi="ar-SA"/>
    </w:rPr>
  </w:style>
  <w:style w:type="paragraph" w:customStyle="1" w:styleId="afff6">
    <w:name w:val="內文強調"/>
    <w:basedOn w:val="a1"/>
    <w:link w:val="afff7"/>
    <w:rsid w:val="006164A1"/>
    <w:pPr>
      <w:widowControl/>
      <w:topLinePunct/>
      <w:spacing w:before="0" w:after="200" w:line="360" w:lineRule="auto"/>
    </w:pPr>
    <w:rPr>
      <w:b/>
      <w:i/>
      <w:snapToGrid w:val="0"/>
      <w:color w:val="FF0000"/>
      <w:lang w:eastAsia="zh-TW"/>
    </w:rPr>
  </w:style>
  <w:style w:type="character" w:customStyle="1" w:styleId="afff7">
    <w:name w:val="內文強調 字元"/>
    <w:link w:val="afff6"/>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a1"/>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6">
    <w:name w:val="樣式1"/>
    <w:basedOn w:val="20"/>
    <w:rsid w:val="006164A1"/>
    <w:pPr>
      <w:tabs>
        <w:tab w:val="left" w:pos="993"/>
      </w:tabs>
      <w:ind w:left="993" w:hanging="993"/>
      <w:jc w:val="left"/>
    </w:pPr>
    <w:rPr>
      <w:bCs/>
    </w:rPr>
  </w:style>
  <w:style w:type="paragraph" w:customStyle="1" w:styleId="28">
    <w:name w:val="樣式2"/>
    <w:basedOn w:val="20"/>
    <w:rsid w:val="006164A1"/>
    <w:pPr>
      <w:tabs>
        <w:tab w:val="left" w:pos="993"/>
      </w:tabs>
      <w:ind w:left="993" w:hanging="993"/>
      <w:jc w:val="left"/>
    </w:pPr>
    <w:rPr>
      <w:bCs/>
    </w:rPr>
  </w:style>
  <w:style w:type="paragraph" w:customStyle="1" w:styleId="38">
    <w:name w:val="樣式3"/>
    <w:basedOn w:val="a1"/>
    <w:rsid w:val="006164A1"/>
    <w:rPr>
      <w:rFonts w:eastAsia="Arial Unicode MS" w:cs="Arial"/>
      <w:b/>
      <w:bCs/>
      <w:sz w:val="21"/>
      <w:szCs w:val="21"/>
      <w:lang w:eastAsia="zh-TW"/>
    </w:rPr>
  </w:style>
  <w:style w:type="paragraph" w:customStyle="1" w:styleId="44">
    <w:name w:val="樣式4"/>
    <w:rsid w:val="006164A1"/>
    <w:rPr>
      <w:rFonts w:ascii="Arial" w:hAnsi="Arial" w:cs="Arial"/>
      <w:b/>
      <w:bCs/>
      <w:sz w:val="21"/>
      <w:szCs w:val="21"/>
    </w:rPr>
  </w:style>
  <w:style w:type="paragraph" w:customStyle="1" w:styleId="54">
    <w:name w:val="樣式5"/>
    <w:basedOn w:val="20"/>
    <w:rsid w:val="006164A1"/>
    <w:pPr>
      <w:tabs>
        <w:tab w:val="left" w:pos="760"/>
        <w:tab w:val="left" w:pos="993"/>
      </w:tabs>
      <w:ind w:left="993" w:hanging="993"/>
      <w:jc w:val="left"/>
    </w:pPr>
    <w:rPr>
      <w:bCs/>
    </w:rPr>
  </w:style>
  <w:style w:type="table" w:customStyle="1" w:styleId="TableGrid1">
    <w:name w:val="Table Grid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4"/>
    <w:rsid w:val="006164A1"/>
    <w:pPr>
      <w:tabs>
        <w:tab w:val="num" w:pos="-4143"/>
      </w:tabs>
      <w:ind w:left="-4143"/>
    </w:pPr>
    <w:rPr>
      <w:rFonts w:cs="新細明體"/>
      <w:b/>
      <w:i w:val="0"/>
      <w:iCs/>
    </w:rPr>
  </w:style>
  <w:style w:type="paragraph" w:customStyle="1" w:styleId="64">
    <w:name w:val="樣式6"/>
    <w:basedOn w:val="1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a1"/>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3"/>
    <w:rsid w:val="006164A1"/>
    <w:pPr>
      <w:adjustRightInd w:val="0"/>
      <w:spacing w:before="120"/>
      <w:textAlignment w:val="baseline"/>
    </w:pPr>
    <w:rPr>
      <w:rFonts w:cs="新細明體"/>
      <w:szCs w:val="20"/>
    </w:rPr>
  </w:style>
  <w:style w:type="paragraph" w:customStyle="1" w:styleId="afff8">
    <w:name w:val="內文分段"/>
    <w:basedOn w:val="a1"/>
    <w:link w:val="afff9"/>
    <w:rsid w:val="006164A1"/>
    <w:pPr>
      <w:widowControl/>
      <w:topLinePunct/>
      <w:spacing w:before="0" w:after="200" w:line="360" w:lineRule="auto"/>
    </w:pPr>
    <w:rPr>
      <w:snapToGrid w:val="0"/>
      <w:lang w:eastAsia="zh-TW"/>
    </w:rPr>
  </w:style>
  <w:style w:type="paragraph" w:customStyle="1" w:styleId="afffa">
    <w:name w:val="圖片"/>
    <w:basedOn w:val="a1"/>
    <w:next w:val="a7"/>
    <w:rsid w:val="006164A1"/>
    <w:pPr>
      <w:widowControl/>
      <w:topLinePunct/>
      <w:spacing w:before="0" w:after="0"/>
      <w:jc w:val="center"/>
    </w:pPr>
    <w:rPr>
      <w:snapToGrid w:val="0"/>
      <w:lang w:eastAsia="zh-TW"/>
    </w:rPr>
  </w:style>
  <w:style w:type="character" w:customStyle="1" w:styleId="afff9">
    <w:name w:val="內文分段 字元"/>
    <w:link w:val="afff8"/>
    <w:rsid w:val="006164A1"/>
    <w:rPr>
      <w:rFonts w:ascii="Arial" w:hAnsi="Arial"/>
      <w:snapToGrid w:val="0"/>
    </w:rPr>
  </w:style>
  <w:style w:type="paragraph" w:customStyle="1" w:styleId="Normal-StyleLeft2ch">
    <w:name w:val="Normal - Style Left  2 ch"/>
    <w:basedOn w:val="a1"/>
    <w:rsid w:val="006164A1"/>
    <w:pPr>
      <w:ind w:leftChars="200" w:left="400"/>
    </w:pPr>
    <w:rPr>
      <w:rFonts w:cs="新細明體"/>
    </w:rPr>
  </w:style>
  <w:style w:type="character" w:customStyle="1" w:styleId="60">
    <w:name w:val="標題 6 字元"/>
    <w:aliases w:val="標題 bb 字元"/>
    <w:link w:val="6"/>
    <w:rsid w:val="006164A1"/>
    <w:rPr>
      <w:b/>
      <w:bCs/>
      <w:sz w:val="22"/>
      <w:szCs w:val="22"/>
      <w:lang w:eastAsia="en-US"/>
    </w:rPr>
  </w:style>
  <w:style w:type="character" w:customStyle="1" w:styleId="70">
    <w:name w:val="標題 7 字元"/>
    <w:aliases w:val="H5-1 字元"/>
    <w:link w:val="7"/>
    <w:rsid w:val="006164A1"/>
    <w:rPr>
      <w:rFonts w:ascii="Arial" w:hAnsi="Arial"/>
      <w:b/>
      <w:bCs/>
      <w:noProof/>
    </w:rPr>
  </w:style>
  <w:style w:type="character" w:customStyle="1" w:styleId="80">
    <w:name w:val="標題 8 字元"/>
    <w:link w:val="8"/>
    <w:rsid w:val="006164A1"/>
    <w:rPr>
      <w:i/>
      <w:iCs/>
      <w:sz w:val="24"/>
      <w:lang w:eastAsia="en-US"/>
    </w:rPr>
  </w:style>
  <w:style w:type="character" w:customStyle="1" w:styleId="90">
    <w:name w:val="標題 9 字元"/>
    <w:link w:val="9"/>
    <w:rsid w:val="006164A1"/>
    <w:rPr>
      <w:rFonts w:ascii="Arial" w:hAnsi="Arial"/>
      <w:b/>
      <w:bCs/>
      <w:sz w:val="18"/>
      <w:lang w:eastAsia="en-US"/>
    </w:rPr>
  </w:style>
  <w:style w:type="character" w:customStyle="1" w:styleId="afb">
    <w:name w:val="註腳文字 字元"/>
    <w:link w:val="afa"/>
    <w:rsid w:val="006164A1"/>
    <w:rPr>
      <w:rFonts w:ascii="Arial" w:hAnsi="Arial"/>
      <w:lang w:eastAsia="en-US"/>
    </w:rPr>
  </w:style>
  <w:style w:type="character" w:customStyle="1" w:styleId="aa">
    <w:name w:val="頁尾 字元"/>
    <w:link w:val="a9"/>
    <w:uiPriority w:val="99"/>
    <w:rsid w:val="006164A1"/>
    <w:rPr>
      <w:rFonts w:ascii="Arial" w:hAnsi="Arial"/>
      <w:lang w:eastAsia="en-US"/>
    </w:rPr>
  </w:style>
  <w:style w:type="character" w:customStyle="1" w:styleId="aff8">
    <w:name w:val="章節附註文字 字元"/>
    <w:link w:val="aff7"/>
    <w:rsid w:val="006164A1"/>
    <w:rPr>
      <w:rFonts w:ascii="Arial" w:eastAsia="Arial" w:hAnsi="Arial"/>
      <w:lang w:eastAsia="en-US"/>
    </w:rPr>
  </w:style>
  <w:style w:type="character" w:customStyle="1" w:styleId="aff4">
    <w:name w:val="標題 字元"/>
    <w:link w:val="aff3"/>
    <w:rsid w:val="006164A1"/>
    <w:rPr>
      <w:rFonts w:ascii="Arial" w:eastAsia="Arial" w:hAnsi="Arial"/>
      <w:b/>
      <w:bCs/>
      <w:kern w:val="28"/>
      <w:sz w:val="40"/>
      <w:szCs w:val="40"/>
      <w:lang w:eastAsia="en-US"/>
    </w:rPr>
  </w:style>
  <w:style w:type="character" w:customStyle="1" w:styleId="af9">
    <w:name w:val="本文 字元"/>
    <w:link w:val="af8"/>
    <w:rsid w:val="006164A1"/>
    <w:rPr>
      <w:rFonts w:ascii="Arial" w:hAnsi="Arial"/>
      <w:noProof/>
      <w:lang w:eastAsia="en-US"/>
    </w:rPr>
  </w:style>
  <w:style w:type="character" w:customStyle="1" w:styleId="a6">
    <w:name w:val="本文縮排 字元"/>
    <w:link w:val="a5"/>
    <w:rsid w:val="006164A1"/>
    <w:rPr>
      <w:rFonts w:ascii="Arial" w:hAnsi="Arial"/>
      <w:bCs/>
      <w:sz w:val="18"/>
      <w:lang w:eastAsia="en-US"/>
    </w:rPr>
  </w:style>
  <w:style w:type="character" w:customStyle="1" w:styleId="aff6">
    <w:name w:val="副標題 字元"/>
    <w:link w:val="aff5"/>
    <w:rsid w:val="006164A1"/>
    <w:rPr>
      <w:rFonts w:ascii="Arial" w:eastAsia="Arial" w:hAnsi="Arial"/>
      <w:i/>
      <w:iCs/>
      <w:lang w:eastAsia="en-US"/>
    </w:rPr>
  </w:style>
  <w:style w:type="character" w:customStyle="1" w:styleId="aff">
    <w:name w:val="日期 字元"/>
    <w:link w:val="afe"/>
    <w:rsid w:val="006164A1"/>
    <w:rPr>
      <w:rFonts w:ascii="Arial" w:hAnsi="Arial"/>
      <w:lang w:eastAsia="en-US"/>
    </w:rPr>
  </w:style>
  <w:style w:type="character" w:customStyle="1" w:styleId="25">
    <w:name w:val="本文 2 字元"/>
    <w:link w:val="24"/>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22">
    <w:name w:val="本文縮排 2 字元"/>
    <w:link w:val="21"/>
    <w:rsid w:val="006164A1"/>
    <w:rPr>
      <w:rFonts w:ascii="Arial" w:hAnsi="Arial"/>
      <w:sz w:val="18"/>
      <w:lang w:eastAsia="en-US"/>
    </w:rPr>
  </w:style>
  <w:style w:type="character" w:customStyle="1" w:styleId="31">
    <w:name w:val="本文縮排 3 字元"/>
    <w:link w:val="30"/>
    <w:rsid w:val="006164A1"/>
    <w:rPr>
      <w:rFonts w:ascii="Arial" w:hAnsi="Arial"/>
      <w:sz w:val="18"/>
      <w:lang w:eastAsia="en-US"/>
    </w:rPr>
  </w:style>
  <w:style w:type="character" w:customStyle="1" w:styleId="aff2">
    <w:name w:val="文件引導模式 字元"/>
    <w:link w:val="aff1"/>
    <w:rsid w:val="006164A1"/>
    <w:rPr>
      <w:rFonts w:ascii="Arial" w:eastAsia="MS Gothic" w:hAnsi="Arial"/>
      <w:shd w:val="clear" w:color="auto" w:fill="000080"/>
      <w:lang w:eastAsia="en-US"/>
    </w:rPr>
  </w:style>
  <w:style w:type="character" w:customStyle="1" w:styleId="af5">
    <w:name w:val="註解主旨 字元"/>
    <w:link w:val="af4"/>
    <w:rsid w:val="006164A1"/>
    <w:rPr>
      <w:rFonts w:ascii="Arial" w:hAnsi="Arial"/>
      <w:b/>
      <w:bCs/>
      <w:lang w:eastAsia="en-US"/>
    </w:rPr>
  </w:style>
  <w:style w:type="character" w:customStyle="1" w:styleId="af7">
    <w:name w:val="註解方塊文字 字元"/>
    <w:link w:val="af6"/>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a1"/>
    <w:rsid w:val="006164A1"/>
    <w:pPr>
      <w:widowControl/>
      <w:tabs>
        <w:tab w:val="left" w:pos="170"/>
      </w:tabs>
      <w:spacing w:before="20" w:after="20"/>
      <w:jc w:val="center"/>
    </w:pPr>
    <w:rPr>
      <w:rFonts w:cs="Arial"/>
      <w:lang w:eastAsia="zh-TW"/>
    </w:rPr>
  </w:style>
  <w:style w:type="numbering" w:customStyle="1" w:styleId="NoList2">
    <w:name w:val="No List2"/>
    <w:next w:val="a4"/>
    <w:uiPriority w:val="99"/>
    <w:semiHidden/>
    <w:unhideWhenUsed/>
    <w:rsid w:val="006164A1"/>
  </w:style>
  <w:style w:type="paragraph" w:customStyle="1" w:styleId="afffb">
    <w:name w:val="­¶­º"/>
    <w:basedOn w:val="afffc"/>
    <w:rsid w:val="006164A1"/>
    <w:pPr>
      <w:tabs>
        <w:tab w:val="right" w:pos="8640"/>
      </w:tabs>
      <w:ind w:firstLine="0"/>
    </w:pPr>
  </w:style>
  <w:style w:type="paragraph" w:customStyle="1" w:styleId="afffc">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a1"/>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a1"/>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a1"/>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a1"/>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a1"/>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a1"/>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a1"/>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7">
    <w:name w:val="內文1"/>
    <w:basedOn w:val="a1"/>
    <w:link w:val="18"/>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9">
    <w:name w:val="表格 2"/>
    <w:basedOn w:val="af8"/>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a1"/>
    <w:next w:val="a1"/>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9">
    <w:name w:val="本文 1"/>
    <w:basedOn w:val="af8"/>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a">
    <w:name w:val="表格 1"/>
    <w:basedOn w:val="af8"/>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a1"/>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a1"/>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1"/>
    <w:next w:val="a1"/>
    <w:link w:val="afffe"/>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afffe">
    <w:name w:val="問候 字元"/>
    <w:link w:val="afffd"/>
    <w:rsid w:val="006164A1"/>
    <w:rPr>
      <w:rFonts w:eastAsia="Arial Unicode MS"/>
      <w:snapToGrid w:val="0"/>
      <w:color w:val="000000"/>
      <w:sz w:val="24"/>
      <w:lang w:eastAsia="nl-NL"/>
    </w:rPr>
  </w:style>
  <w:style w:type="numbering" w:customStyle="1" w:styleId="NoList11">
    <w:name w:val="No List11"/>
    <w:next w:val="a4"/>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b"/>
    <w:rsid w:val="006164A1"/>
    <w:rPr>
      <w:rFonts w:ascii="Arial" w:hAnsi="Arial"/>
      <w:noProof/>
      <w:lang w:eastAsia="en-US"/>
    </w:rPr>
  </w:style>
  <w:style w:type="character" w:customStyle="1" w:styleId="1Char">
    <w:name w:val="表格 1 Char"/>
    <w:link w:val="1a"/>
    <w:rsid w:val="006164A1"/>
    <w:rPr>
      <w:rFonts w:ascii="Arial" w:eastAsia="Arial Unicode MS" w:hAnsi="Arial"/>
      <w:b/>
      <w:bCs/>
      <w:noProof/>
      <w:color w:val="000000"/>
      <w:lang w:eastAsia="en-US"/>
    </w:rPr>
  </w:style>
  <w:style w:type="table" w:customStyle="1" w:styleId="TableGrid11">
    <w:name w:val="Table Grid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a4"/>
    <w:semiHidden/>
    <w:rsid w:val="006164A1"/>
  </w:style>
  <w:style w:type="character" w:customStyle="1" w:styleId="34">
    <w:name w:val="本文 3 字元"/>
    <w:link w:val="33"/>
    <w:rsid w:val="006164A1"/>
    <w:rPr>
      <w:rFonts w:ascii="Arial" w:hAnsi="Arial"/>
      <w:sz w:val="16"/>
      <w:szCs w:val="16"/>
      <w:lang w:eastAsia="en-US"/>
    </w:rPr>
  </w:style>
  <w:style w:type="paragraph" w:customStyle="1" w:styleId="StyleHeading1HeadingUH1H1">
    <w:name w:val="Style Heading 1Heading UH1H1"/>
    <w:basedOn w:val="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a1"/>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a1"/>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af8"/>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ffff">
    <w:name w:val="註解文字 字元"/>
    <w:rsid w:val="006164A1"/>
    <w:rPr>
      <w:rFonts w:ascii="Arial" w:hAnsi="Arial"/>
      <w:lang w:eastAsia="en-US"/>
    </w:rPr>
  </w:style>
  <w:style w:type="numbering" w:customStyle="1" w:styleId="StyleBulleted2">
    <w:name w:val="Style Bulleted2"/>
    <w:basedOn w:val="a4"/>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a4"/>
    <w:rsid w:val="006164A1"/>
  </w:style>
  <w:style w:type="numbering" w:customStyle="1" w:styleId="StyleBulleted11">
    <w:name w:val="Style Bulleted11"/>
    <w:basedOn w:val="a4"/>
    <w:rsid w:val="006164A1"/>
    <w:pPr>
      <w:numPr>
        <w:numId w:val="21"/>
      </w:numPr>
    </w:pPr>
  </w:style>
  <w:style w:type="numbering" w:customStyle="1" w:styleId="NoList3">
    <w:name w:val="No List3"/>
    <w:next w:val="a4"/>
    <w:semiHidden/>
    <w:unhideWhenUsed/>
    <w:rsid w:val="006164A1"/>
  </w:style>
  <w:style w:type="paragraph" w:customStyle="1" w:styleId="Non-Heading">
    <w:name w:val="Non-Heading"/>
    <w:aliases w:val="Bold Sub-Title"/>
    <w:basedOn w:val="a1"/>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ffff0">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a4"/>
    <w:uiPriority w:val="99"/>
    <w:semiHidden/>
    <w:unhideWhenUsed/>
    <w:rsid w:val="006164A1"/>
  </w:style>
  <w:style w:type="numbering" w:customStyle="1" w:styleId="NoList12">
    <w:name w:val="No List12"/>
    <w:next w:val="a4"/>
    <w:semiHidden/>
    <w:rsid w:val="006164A1"/>
  </w:style>
  <w:style w:type="numbering" w:customStyle="1" w:styleId="StyleBulleted3">
    <w:name w:val="Style Bulleted3"/>
    <w:basedOn w:val="a4"/>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a4"/>
    <w:rsid w:val="006164A1"/>
    <w:pPr>
      <w:numPr>
        <w:numId w:val="27"/>
      </w:numPr>
    </w:pPr>
  </w:style>
  <w:style w:type="numbering" w:customStyle="1" w:styleId="StyleBulleted12">
    <w:name w:val="Style Bulleted12"/>
    <w:basedOn w:val="a4"/>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a4"/>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a1"/>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affff1">
    <w:name w:val="TOC Heading"/>
    <w:basedOn w:val="1"/>
    <w:next w:val="a1"/>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affff2">
    <w:name w:val="line number"/>
    <w:rsid w:val="006164A1"/>
  </w:style>
  <w:style w:type="numbering" w:customStyle="1" w:styleId="1c">
    <w:name w:val="無清單1"/>
    <w:next w:val="a4"/>
    <w:uiPriority w:val="99"/>
    <w:semiHidden/>
    <w:unhideWhenUsed/>
    <w:rsid w:val="006164A1"/>
  </w:style>
  <w:style w:type="numbering" w:customStyle="1" w:styleId="2a">
    <w:name w:val="無清單2"/>
    <w:next w:val="a4"/>
    <w:uiPriority w:val="99"/>
    <w:semiHidden/>
    <w:unhideWhenUsed/>
    <w:rsid w:val="006164A1"/>
  </w:style>
  <w:style w:type="numbering" w:customStyle="1" w:styleId="StyleBulleted4">
    <w:name w:val="Style Bulleted4"/>
    <w:basedOn w:val="a4"/>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a4"/>
    <w:rsid w:val="006164A1"/>
  </w:style>
  <w:style w:type="numbering" w:customStyle="1" w:styleId="StyleBulleted13">
    <w:name w:val="Style Bulleted13"/>
    <w:basedOn w:val="a4"/>
    <w:rsid w:val="006164A1"/>
  </w:style>
  <w:style w:type="numbering" w:customStyle="1" w:styleId="NoList6">
    <w:name w:val="No List6"/>
    <w:next w:val="a4"/>
    <w:uiPriority w:val="99"/>
    <w:semiHidden/>
    <w:unhideWhenUsed/>
    <w:rsid w:val="006164A1"/>
  </w:style>
  <w:style w:type="character" w:styleId="affff3">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0">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0">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0">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0">
    <w:name w:val="標題 6 字元1"/>
    <w:aliases w:val="標題 bb 字元1"/>
    <w:semiHidden/>
    <w:rsid w:val="006164A1"/>
    <w:rPr>
      <w:rFonts w:ascii="Cambria" w:eastAsia="新細明體" w:hAnsi="Cambria" w:cs="Times New Roman"/>
      <w:sz w:val="36"/>
      <w:szCs w:val="36"/>
      <w:lang w:eastAsia="en-US"/>
    </w:rPr>
  </w:style>
  <w:style w:type="paragraph" w:styleId="affff4">
    <w:name w:val="List Number"/>
    <w:basedOn w:val="a1"/>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2b">
    <w:name w:val="List Bullet 2"/>
    <w:basedOn w:val="a1"/>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39">
    <w:name w:val="List Bullet 3"/>
    <w:basedOn w:val="a1"/>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2c">
    <w:name w:val="List Number 2"/>
    <w:basedOn w:val="a1"/>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affff5">
    <w:name w:val="Plain Text"/>
    <w:basedOn w:val="a1"/>
    <w:link w:val="affff6"/>
    <w:unhideWhenUsed/>
    <w:rsid w:val="006164A1"/>
    <w:pPr>
      <w:jc w:val="left"/>
    </w:pPr>
    <w:rPr>
      <w:rFonts w:ascii="細明體" w:eastAsia="細明體" w:hAnsi="Courier New" w:cs="Courier New"/>
      <w:szCs w:val="24"/>
      <w:lang w:eastAsia="zh-TW"/>
    </w:rPr>
  </w:style>
  <w:style w:type="character" w:customStyle="1" w:styleId="affff6">
    <w:name w:val="純文字 字元"/>
    <w:link w:val="affff5"/>
    <w:rsid w:val="006164A1"/>
    <w:rPr>
      <w:rFonts w:ascii="細明體" w:eastAsia="細明體" w:hAnsi="Courier New" w:cs="Courier New"/>
      <w:szCs w:val="24"/>
    </w:rPr>
  </w:style>
  <w:style w:type="character" w:customStyle="1" w:styleId="18">
    <w:name w:val="內文1 字元"/>
    <w:link w:val="17"/>
    <w:locked/>
    <w:rsid w:val="006164A1"/>
    <w:rPr>
      <w:rFonts w:ascii="細明體" w:eastAsia="細明體"/>
      <w:snapToGrid w:val="0"/>
      <w:color w:val="000000"/>
      <w:szCs w:val="24"/>
      <w:lang w:eastAsia="en-US"/>
    </w:rPr>
  </w:style>
  <w:style w:type="paragraph" w:customStyle="1" w:styleId="StyleHeading4Left">
    <w:name w:val="Style Heading 4 + Left"/>
    <w:basedOn w:val="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a1"/>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a1"/>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a1"/>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d">
    <w:name w:val="圖表目錄1"/>
    <w:basedOn w:val="tabletext1C"/>
    <w:next w:val="a1"/>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a1"/>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af8"/>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a1"/>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a1"/>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a1"/>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a1"/>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20"/>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a1"/>
    <w:next w:val="a1"/>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a1"/>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24"/>
    <w:next w:val="3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20"/>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af"/>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a1"/>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affe"/>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5">
    <w:name w:val="標題4 字元"/>
    <w:link w:val="46"/>
    <w:locked/>
    <w:rsid w:val="006164A1"/>
    <w:rPr>
      <w:rFonts w:ascii="Arial" w:hAnsi="Arial"/>
      <w:bCs/>
      <w:i/>
    </w:rPr>
  </w:style>
  <w:style w:type="paragraph" w:customStyle="1" w:styleId="46">
    <w:name w:val="標題4"/>
    <w:basedOn w:val="4"/>
    <w:link w:val="45"/>
    <w:rsid w:val="006164A1"/>
    <w:pPr>
      <w:tabs>
        <w:tab w:val="num" w:pos="98"/>
        <w:tab w:val="num" w:pos="1920"/>
      </w:tabs>
      <w:ind w:left="1920" w:hanging="480"/>
    </w:pPr>
    <w:rPr>
      <w:noProof w:val="0"/>
      <w:lang w:eastAsia="zh-TW"/>
    </w:rPr>
  </w:style>
  <w:style w:type="paragraph" w:customStyle="1" w:styleId="font6">
    <w:name w:val="font6"/>
    <w:basedOn w:val="a1"/>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a1"/>
    <w:rsid w:val="006164A1"/>
    <w:pPr>
      <w:widowControl/>
      <w:spacing w:before="100" w:beforeAutospacing="1" w:after="100" w:afterAutospacing="1"/>
      <w:jc w:val="left"/>
    </w:pPr>
    <w:rPr>
      <w:rFonts w:cs="Arial"/>
      <w:lang w:eastAsia="zh-TW"/>
    </w:rPr>
  </w:style>
  <w:style w:type="paragraph" w:customStyle="1" w:styleId="font10">
    <w:name w:val="font10"/>
    <w:basedOn w:val="a1"/>
    <w:rsid w:val="006164A1"/>
    <w:pPr>
      <w:widowControl/>
      <w:spacing w:before="100" w:beforeAutospacing="1" w:after="100" w:afterAutospacing="1"/>
      <w:jc w:val="left"/>
    </w:pPr>
    <w:rPr>
      <w:rFonts w:cs="Arial"/>
      <w:color w:val="0000FF"/>
      <w:lang w:eastAsia="zh-TW"/>
    </w:rPr>
  </w:style>
  <w:style w:type="paragraph" w:customStyle="1" w:styleId="font11">
    <w:name w:val="font11"/>
    <w:basedOn w:val="a1"/>
    <w:rsid w:val="006164A1"/>
    <w:pPr>
      <w:widowControl/>
      <w:spacing w:before="100" w:beforeAutospacing="1" w:after="100" w:afterAutospacing="1"/>
      <w:jc w:val="left"/>
    </w:pPr>
    <w:rPr>
      <w:rFonts w:cs="Arial"/>
      <w:color w:val="FF0000"/>
      <w:lang w:eastAsia="zh-TW"/>
    </w:rPr>
  </w:style>
  <w:style w:type="paragraph" w:customStyle="1" w:styleId="font12">
    <w:name w:val="font12"/>
    <w:basedOn w:val="a1"/>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a1"/>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a1"/>
    <w:rsid w:val="006164A1"/>
    <w:pPr>
      <w:widowControl/>
      <w:spacing w:before="100" w:beforeAutospacing="1" w:after="100" w:afterAutospacing="1"/>
      <w:jc w:val="left"/>
    </w:pPr>
    <w:rPr>
      <w:rFonts w:cs="Arial"/>
      <w:lang w:eastAsia="zh-TW"/>
    </w:rPr>
  </w:style>
  <w:style w:type="paragraph" w:customStyle="1" w:styleId="xl67">
    <w:name w:val="xl67"/>
    <w:basedOn w:val="a1"/>
    <w:rsid w:val="006164A1"/>
    <w:pPr>
      <w:widowControl/>
      <w:spacing w:before="100" w:beforeAutospacing="1" w:after="100" w:afterAutospacing="1"/>
      <w:jc w:val="right"/>
    </w:pPr>
    <w:rPr>
      <w:rFonts w:cs="Arial"/>
      <w:lang w:eastAsia="zh-TW"/>
    </w:rPr>
  </w:style>
  <w:style w:type="paragraph" w:customStyle="1" w:styleId="xl68">
    <w:name w:val="xl68"/>
    <w:basedOn w:val="a1"/>
    <w:rsid w:val="006164A1"/>
    <w:pPr>
      <w:widowControl/>
      <w:spacing w:before="100" w:beforeAutospacing="1" w:after="100" w:afterAutospacing="1"/>
      <w:jc w:val="center"/>
    </w:pPr>
    <w:rPr>
      <w:rFonts w:cs="Arial"/>
      <w:lang w:eastAsia="zh-TW"/>
    </w:rPr>
  </w:style>
  <w:style w:type="paragraph" w:customStyle="1" w:styleId="xl69">
    <w:name w:val="xl69"/>
    <w:basedOn w:val="a1"/>
    <w:rsid w:val="006164A1"/>
    <w:pPr>
      <w:widowControl/>
      <w:spacing w:before="100" w:beforeAutospacing="1" w:after="100" w:afterAutospacing="1"/>
      <w:jc w:val="left"/>
    </w:pPr>
    <w:rPr>
      <w:rFonts w:cs="Arial"/>
      <w:lang w:eastAsia="zh-TW"/>
    </w:rPr>
  </w:style>
  <w:style w:type="paragraph" w:customStyle="1" w:styleId="xl70">
    <w:name w:val="xl70"/>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a1"/>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a1"/>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a1"/>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a1"/>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a1"/>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a1"/>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a1"/>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a1"/>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a1"/>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a1"/>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a1"/>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a1"/>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a1"/>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a1"/>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a1"/>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a1"/>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a1"/>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a1"/>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a1"/>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a1"/>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a1"/>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a1"/>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a1"/>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a1"/>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a1"/>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a1"/>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a1"/>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a1"/>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a1"/>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a1"/>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a1"/>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a1"/>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a1"/>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d">
    <w:name w:val="修訂2"/>
    <w:hidden/>
    <w:semiHidden/>
    <w:rsid w:val="006164A1"/>
    <w:rPr>
      <w:rFonts w:ascii="Arial" w:hAnsi="Arial"/>
      <w:lang w:eastAsia="en-US"/>
    </w:rPr>
  </w:style>
  <w:style w:type="paragraph" w:customStyle="1" w:styleId="2e">
    <w:name w:val="頁尾2"/>
    <w:basedOn w:val="FOOTER1"/>
    <w:rsid w:val="006164A1"/>
    <w:pPr>
      <w:spacing w:after="454"/>
      <w:textAlignment w:val="baseline"/>
    </w:pPr>
  </w:style>
  <w:style w:type="paragraph" w:customStyle="1" w:styleId="2f">
    <w:name w:val="表格內文2"/>
    <w:basedOn w:val="a1"/>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e">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10">
    <w:name w:val="標題 1 字元"/>
    <w:aliases w:val="head 1 字元2,Heading U 字元2,H1 字元2,H11 字元2,Œ©o‚µ 1 字元2,?co??E 1 字元2,h1 字元2,뙥 字元2,?c 字元2,?co?ƒÊ 1 字元2,? 字元3,Heading U1 字元,H12 字元,H111 字元,Œ©o‚µ 11 字元,?co??E 11 字元,h11 字元,뙥1 字元,?c2 字元,?co?ƒÊ 11 字元,?1 字元"/>
    <w:link w:val="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36">
    <w:name w:val="標題 3 字元6"/>
    <w:aliases w:val="H3 字元4,H31 字元4,h3 字元5,+Arial 字元5,10.5 pt 字元4,H32 字元,H311 字元,h31 字元,+Arial1 字元,10.5 pt1 字元"/>
    <w:link w:val="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1f">
    <w:name w:val="Table Classic 1"/>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3"/>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b">
    <w:name w:val="Table List 3"/>
    <w:basedOn w:val="a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f0">
    <w:name w:val="表格格線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a3"/>
    <w:rsid w:val="006164A1"/>
    <w:rPr>
      <w:rFonts w:ascii="Arial" w:hAnsi="Arial"/>
    </w:rPr>
    <w:tblPr/>
  </w:style>
  <w:style w:type="numbering" w:customStyle="1" w:styleId="NormalNumbered">
    <w:name w:val="Normal_Numbered"/>
    <w:basedOn w:val="a4"/>
    <w:rsid w:val="006164A1"/>
    <w:pPr>
      <w:numPr>
        <w:numId w:val="16"/>
      </w:numPr>
    </w:pPr>
  </w:style>
  <w:style w:type="numbering" w:styleId="1ai">
    <w:name w:val="Outline List 1"/>
    <w:basedOn w:val="a4"/>
    <w:rsid w:val="006164A1"/>
    <w:pPr>
      <w:numPr>
        <w:numId w:val="17"/>
      </w:numPr>
    </w:pPr>
  </w:style>
  <w:style w:type="numbering" w:styleId="111111">
    <w:name w:val="Outline List 2"/>
    <w:basedOn w:val="a4"/>
    <w:rsid w:val="006164A1"/>
    <w:pPr>
      <w:numPr>
        <w:numId w:val="48"/>
      </w:numPr>
    </w:pPr>
  </w:style>
  <w:style w:type="paragraph" w:customStyle="1" w:styleId="Style1Black">
    <w:name w:val="Style 表格 1 + Black"/>
    <w:basedOn w:val="1a"/>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a1"/>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a1"/>
    <w:rsid w:val="006164A1"/>
    <w:pPr>
      <w:snapToGrid/>
      <w:spacing w:before="0" w:after="120"/>
      <w:jc w:val="center"/>
    </w:pPr>
    <w:rPr>
      <w:rFonts w:eastAsia="Times New Roman"/>
      <w:b/>
      <w:color w:val="000000"/>
      <w:sz w:val="20"/>
    </w:rPr>
  </w:style>
  <w:style w:type="table" w:customStyle="1" w:styleId="TableGrid3">
    <w:name w:val="Table Grid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a4"/>
    <w:semiHidden/>
    <w:rsid w:val="006164A1"/>
  </w:style>
  <w:style w:type="paragraph" w:customStyle="1" w:styleId="3c">
    <w:name w:val="頁尾3"/>
    <w:basedOn w:val="FOOTER1"/>
    <w:rsid w:val="006164A1"/>
    <w:pPr>
      <w:spacing w:after="454"/>
      <w:textAlignment w:val="baseline"/>
    </w:pPr>
  </w:style>
  <w:style w:type="paragraph" w:customStyle="1" w:styleId="3d">
    <w:name w:val="表格內文3"/>
    <w:basedOn w:val="a1"/>
    <w:rsid w:val="006164A1"/>
    <w:pPr>
      <w:widowControl/>
      <w:tabs>
        <w:tab w:val="left" w:pos="170"/>
      </w:tabs>
      <w:spacing w:before="20" w:after="20"/>
      <w:jc w:val="center"/>
    </w:pPr>
    <w:rPr>
      <w:rFonts w:cs="Arial"/>
      <w:lang w:eastAsia="zh-TW"/>
    </w:rPr>
  </w:style>
  <w:style w:type="character" w:customStyle="1" w:styleId="ae">
    <w:name w:val="頁首 字元"/>
    <w:link w:val="ad"/>
    <w:uiPriority w:val="99"/>
    <w:rsid w:val="006164A1"/>
    <w:rPr>
      <w:rFonts w:ascii="Arial" w:hAnsi="Arial"/>
      <w:sz w:val="16"/>
      <w:szCs w:val="16"/>
      <w:lang w:eastAsia="en-US"/>
    </w:rPr>
  </w:style>
  <w:style w:type="paragraph" w:customStyle="1" w:styleId="xl159">
    <w:name w:val="xl159"/>
    <w:basedOn w:val="a1"/>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a1"/>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a1"/>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a1"/>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a1"/>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a1"/>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a1"/>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a1"/>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a1"/>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a1"/>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a1"/>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a1"/>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a1"/>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a1"/>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a1"/>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a1"/>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a1"/>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a1"/>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a1"/>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a1"/>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e">
    <w:name w:val="無清單3"/>
    <w:next w:val="a4"/>
    <w:uiPriority w:val="99"/>
    <w:semiHidden/>
    <w:unhideWhenUsed/>
    <w:rsid w:val="006164A1"/>
  </w:style>
  <w:style w:type="numbering" w:customStyle="1" w:styleId="47">
    <w:name w:val="無清單4"/>
    <w:next w:val="a4"/>
    <w:uiPriority w:val="99"/>
    <w:semiHidden/>
    <w:unhideWhenUsed/>
    <w:rsid w:val="006164A1"/>
  </w:style>
  <w:style w:type="table" w:customStyle="1" w:styleId="Pindescription">
    <w:name w:val="Pin_description"/>
    <w:basedOn w:val="a3"/>
    <w:uiPriority w:val="99"/>
    <w:rsid w:val="006164A1"/>
    <w:tblPr/>
  </w:style>
  <w:style w:type="numbering" w:customStyle="1" w:styleId="55">
    <w:name w:val="無清單5"/>
    <w:next w:val="a4"/>
    <w:uiPriority w:val="99"/>
    <w:semiHidden/>
    <w:unhideWhenUsed/>
    <w:rsid w:val="006164A1"/>
  </w:style>
  <w:style w:type="numbering" w:customStyle="1" w:styleId="65">
    <w:name w:val="無清單6"/>
    <w:next w:val="a4"/>
    <w:uiPriority w:val="99"/>
    <w:semiHidden/>
    <w:unhideWhenUsed/>
    <w:rsid w:val="006164A1"/>
  </w:style>
  <w:style w:type="numbering" w:customStyle="1" w:styleId="73">
    <w:name w:val="無清單7"/>
    <w:next w:val="a4"/>
    <w:uiPriority w:val="99"/>
    <w:semiHidden/>
    <w:unhideWhenUsed/>
    <w:rsid w:val="006164A1"/>
  </w:style>
  <w:style w:type="paragraph" w:customStyle="1" w:styleId="xl184">
    <w:name w:val="xl184"/>
    <w:basedOn w:val="a1"/>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a1"/>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a1"/>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a1"/>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a1"/>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a1"/>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a1"/>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a1"/>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6">
    <w:name w:val="標題 5_內縮"/>
    <w:basedOn w:val="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a1"/>
    <w:locked/>
    <w:rsid w:val="006164A1"/>
    <w:pPr>
      <w:ind w:left="2144" w:hanging="851"/>
      <w:jc w:val="left"/>
    </w:pPr>
    <w:rPr>
      <w:rFonts w:cs="新細明體"/>
      <w:bCs/>
      <w:lang w:eastAsia="zh-TW"/>
    </w:rPr>
  </w:style>
  <w:style w:type="paragraph" w:customStyle="1" w:styleId="StyleHeading2Left2">
    <w:name w:val="Style Heading 2 + Left2"/>
    <w:basedOn w:val="a1"/>
    <w:locked/>
    <w:rsid w:val="006164A1"/>
    <w:pPr>
      <w:ind w:left="1871" w:right="100" w:hanging="578"/>
      <w:jc w:val="left"/>
    </w:pPr>
    <w:rPr>
      <w:rFonts w:cs="新細明體"/>
      <w:bCs/>
      <w:lang w:eastAsia="zh-TW"/>
    </w:rPr>
  </w:style>
  <w:style w:type="paragraph" w:customStyle="1" w:styleId="bodyfornat">
    <w:name w:val="bodyfornat"/>
    <w:basedOn w:val="a1"/>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a1"/>
    <w:locked/>
    <w:rsid w:val="006164A1"/>
    <w:pPr>
      <w:spacing w:before="120"/>
      <w:ind w:leftChars="20" w:left="40" w:rightChars="20" w:right="40"/>
      <w:jc w:val="left"/>
    </w:pPr>
    <w:rPr>
      <w:rFonts w:cs="Arial"/>
      <w:b/>
      <w:sz w:val="16"/>
      <w:szCs w:val="16"/>
      <w:lang w:eastAsia="zh-TW"/>
    </w:rPr>
  </w:style>
  <w:style w:type="paragraph" w:customStyle="1" w:styleId="1f1">
    <w:name w:val="清單段落1"/>
    <w:basedOn w:val="a1"/>
    <w:locked/>
    <w:rsid w:val="006164A1"/>
    <w:pPr>
      <w:ind w:leftChars="200" w:left="480"/>
    </w:pPr>
  </w:style>
  <w:style w:type="character" w:customStyle="1" w:styleId="2f1">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a1"/>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f2">
    <w:name w:val="淺色格線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f2">
    <w:name w:val="標題 2 字元"/>
    <w:rsid w:val="006164A1"/>
    <w:rPr>
      <w:rFonts w:ascii="Arial" w:eastAsia="Times New Roman" w:hAnsi="Arial" w:cs="Arial"/>
      <w:b/>
      <w:bCs/>
      <w:sz w:val="26"/>
      <w:szCs w:val="26"/>
    </w:rPr>
  </w:style>
  <w:style w:type="character" w:customStyle="1" w:styleId="3f">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ffff7">
    <w:name w:val="表格註解"/>
    <w:basedOn w:val="a1"/>
    <w:link w:val="affff8"/>
    <w:rsid w:val="006164A1"/>
    <w:pPr>
      <w:widowControl/>
      <w:topLinePunct/>
      <w:spacing w:before="0" w:after="0"/>
      <w:ind w:left="266" w:hanging="266"/>
      <w:jc w:val="left"/>
    </w:pPr>
    <w:rPr>
      <w:snapToGrid w:val="0"/>
      <w:sz w:val="18"/>
    </w:rPr>
  </w:style>
  <w:style w:type="character" w:customStyle="1" w:styleId="affff8">
    <w:name w:val="表格註解 字元"/>
    <w:link w:val="affff7"/>
    <w:rsid w:val="006164A1"/>
    <w:rPr>
      <w:rFonts w:ascii="Arial" w:hAnsi="Arial"/>
      <w:snapToGrid w:val="0"/>
      <w:sz w:val="18"/>
      <w:lang w:eastAsia="en-US"/>
    </w:rPr>
  </w:style>
  <w:style w:type="paragraph" w:customStyle="1" w:styleId="1f3">
    <w:name w:val="目錄標題1"/>
    <w:basedOn w:val="1"/>
    <w:next w:val="a1"/>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a1"/>
    <w:next w:val="a1"/>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4">
    <w:name w:val="樣式7"/>
    <w:basedOn w:val="StyleHeading4Left"/>
    <w:link w:val="75"/>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5">
    <w:name w:val="樣式7 字元"/>
    <w:link w:val="74"/>
    <w:rsid w:val="006164A1"/>
    <w:rPr>
      <w:rFonts w:ascii="Arial" w:hAnsi="Arial"/>
      <w:b/>
      <w:iCs/>
      <w:noProof/>
      <w:lang w:eastAsia="en-US"/>
    </w:rPr>
  </w:style>
  <w:style w:type="paragraph" w:customStyle="1" w:styleId="affff9">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a4"/>
    <w:rsid w:val="006164A1"/>
    <w:pPr>
      <w:numPr>
        <w:numId w:val="20"/>
      </w:numPr>
    </w:pPr>
  </w:style>
  <w:style w:type="numbering" w:customStyle="1" w:styleId="StyleBulletedWingdingssymbolBefore063cmHanging48">
    <w:name w:val="Style Bulleted Wingdings (symbol) Before:  0.63 cm Hanging:  4.8..."/>
    <w:basedOn w:val="a4"/>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affffa">
    <w:name w:val="List"/>
    <w:basedOn w:val="a1"/>
    <w:rsid w:val="006164A1"/>
    <w:pPr>
      <w:ind w:leftChars="200" w:left="100" w:hangingChars="200" w:hanging="200"/>
    </w:pPr>
    <w:rPr>
      <w:rFonts w:eastAsia="Arial Unicode MS"/>
      <w:color w:val="000000"/>
    </w:rPr>
  </w:style>
  <w:style w:type="paragraph" w:styleId="2f3">
    <w:name w:val="List 2"/>
    <w:basedOn w:val="a1"/>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fffb">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4"/>
    <w:rsid w:val="006164A1"/>
    <w:pPr>
      <w:numPr>
        <w:ilvl w:val="2"/>
        <w:numId w:val="95"/>
      </w:numPr>
    </w:pPr>
    <w:rPr>
      <w:rFonts w:eastAsia="Arial Unicode MS"/>
      <w:color w:val="000000"/>
    </w:rPr>
  </w:style>
  <w:style w:type="paragraph" w:customStyle="1" w:styleId="Style8">
    <w:name w:val="Style8"/>
    <w:basedOn w:val="a1"/>
    <w:next w:val="4"/>
    <w:rsid w:val="006164A1"/>
    <w:pPr>
      <w:widowControl/>
      <w:autoSpaceDE/>
      <w:autoSpaceDN/>
      <w:adjustRightInd/>
      <w:ind w:rightChars="153" w:right="306"/>
    </w:pPr>
    <w:rPr>
      <w:rFonts w:eastAsia="Arial Unicode MS" w:cs="Arial"/>
      <w:b/>
      <w:bCs/>
      <w:color w:val="000000"/>
      <w:sz w:val="24"/>
      <w:szCs w:val="24"/>
      <w:lang w:eastAsia="zh-TW"/>
    </w:rPr>
  </w:style>
  <w:style w:type="table" w:styleId="48">
    <w:name w:val="Table Grid 4"/>
    <w:basedOn w:val="a3"/>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a3"/>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a1"/>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fffc">
    <w:name w:val="列出段落"/>
    <w:basedOn w:val="a1"/>
    <w:rsid w:val="006164A1"/>
    <w:pPr>
      <w:ind w:leftChars="200" w:left="480"/>
    </w:pPr>
  </w:style>
  <w:style w:type="paragraph" w:customStyle="1" w:styleId="3f0">
    <w:name w:val="修訂3"/>
    <w:hidden/>
    <w:semiHidden/>
    <w:rsid w:val="006164A1"/>
    <w:rPr>
      <w:rFonts w:ascii="Arial" w:hAnsi="Arial"/>
      <w:lang w:eastAsia="en-US"/>
    </w:rPr>
  </w:style>
  <w:style w:type="paragraph" w:customStyle="1" w:styleId="49">
    <w:name w:val="修訂4"/>
    <w:hidden/>
    <w:semiHidden/>
    <w:rsid w:val="006164A1"/>
    <w:rPr>
      <w:rFonts w:ascii="Arial" w:hAnsi="Arial"/>
      <w:lang w:eastAsia="en-US"/>
    </w:rPr>
  </w:style>
  <w:style w:type="paragraph" w:customStyle="1" w:styleId="2f4">
    <w:name w:val="目錄標題2"/>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f5">
    <w:name w:val="清單段落2"/>
    <w:basedOn w:val="a1"/>
    <w:link w:val="2f6"/>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4">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affffd">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7">
    <w:name w:val="修訂5"/>
    <w:hidden/>
    <w:semiHidden/>
    <w:rsid w:val="006164A1"/>
    <w:rPr>
      <w:rFonts w:ascii="Arial" w:hAnsi="Arial"/>
      <w:lang w:eastAsia="en-US"/>
    </w:rPr>
  </w:style>
  <w:style w:type="numbering" w:customStyle="1" w:styleId="83">
    <w:name w:val="無清單8"/>
    <w:next w:val="a4"/>
    <w:uiPriority w:val="99"/>
    <w:semiHidden/>
    <w:unhideWhenUsed/>
    <w:rsid w:val="006164A1"/>
  </w:style>
  <w:style w:type="table" w:customStyle="1" w:styleId="2f7">
    <w:name w:val="表格格線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 典雅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a4"/>
    <w:semiHidden/>
    <w:rsid w:val="006164A1"/>
  </w:style>
  <w:style w:type="numbering" w:customStyle="1" w:styleId="StyleBulleted5">
    <w:name w:val="Style Bulleted5"/>
    <w:basedOn w:val="a4"/>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a4"/>
    <w:rsid w:val="006164A1"/>
  </w:style>
  <w:style w:type="numbering" w:customStyle="1" w:styleId="StyleBulleted14">
    <w:name w:val="Style Bulleted14"/>
    <w:basedOn w:val="a4"/>
    <w:rsid w:val="006164A1"/>
    <w:pPr>
      <w:numPr>
        <w:numId w:val="32"/>
      </w:numPr>
    </w:pPr>
  </w:style>
  <w:style w:type="table" w:customStyle="1" w:styleId="TableGrid12">
    <w:name w:val="Table Grid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
    <w:name w:val="頁尾4"/>
    <w:basedOn w:val="FOOTER1"/>
    <w:rsid w:val="006164A1"/>
    <w:pPr>
      <w:spacing w:after="454"/>
      <w:textAlignment w:val="baseline"/>
    </w:pPr>
  </w:style>
  <w:style w:type="paragraph" w:customStyle="1" w:styleId="4b">
    <w:name w:val="表格內文4"/>
    <w:basedOn w:val="a1"/>
    <w:rsid w:val="006164A1"/>
    <w:pPr>
      <w:widowControl/>
      <w:tabs>
        <w:tab w:val="left" w:pos="170"/>
      </w:tabs>
      <w:spacing w:before="20" w:after="20"/>
      <w:jc w:val="center"/>
    </w:pPr>
    <w:rPr>
      <w:rFonts w:cs="Arial"/>
      <w:lang w:eastAsia="zh-TW"/>
    </w:rPr>
  </w:style>
  <w:style w:type="table" w:customStyle="1" w:styleId="2f8">
    <w:name w:val="表格 典雅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a4"/>
    <w:rsid w:val="006164A1"/>
  </w:style>
  <w:style w:type="numbering" w:customStyle="1" w:styleId="StyleBulleted15">
    <w:name w:val="Style Bulleted15"/>
    <w:basedOn w:val="a4"/>
    <w:rsid w:val="006164A1"/>
  </w:style>
  <w:style w:type="numbering" w:customStyle="1" w:styleId="NoList21">
    <w:name w:val="No List21"/>
    <w:next w:val="a4"/>
    <w:semiHidden/>
    <w:rsid w:val="006164A1"/>
  </w:style>
  <w:style w:type="table" w:customStyle="1" w:styleId="TableGrid21">
    <w:name w:val="Table Grid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a4"/>
    <w:semiHidden/>
    <w:rsid w:val="006164A1"/>
  </w:style>
  <w:style w:type="table" w:customStyle="1" w:styleId="TableGrid111">
    <w:name w:val="Table Grid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a4"/>
    <w:semiHidden/>
    <w:rsid w:val="006164A1"/>
  </w:style>
  <w:style w:type="numbering" w:customStyle="1" w:styleId="StyleBulleted21">
    <w:name w:val="Style Bulleted21"/>
    <w:basedOn w:val="a4"/>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a4"/>
    <w:rsid w:val="006164A1"/>
  </w:style>
  <w:style w:type="numbering" w:customStyle="1" w:styleId="StyleBulleted111">
    <w:name w:val="Style Bulleted111"/>
    <w:basedOn w:val="a4"/>
    <w:rsid w:val="006164A1"/>
  </w:style>
  <w:style w:type="numbering" w:customStyle="1" w:styleId="NoList31">
    <w:name w:val="No List31"/>
    <w:next w:val="a4"/>
    <w:semiHidden/>
    <w:unhideWhenUsed/>
    <w:rsid w:val="006164A1"/>
  </w:style>
  <w:style w:type="numbering" w:customStyle="1" w:styleId="NoList41">
    <w:name w:val="No List41"/>
    <w:next w:val="a4"/>
    <w:uiPriority w:val="99"/>
    <w:semiHidden/>
    <w:unhideWhenUsed/>
    <w:rsid w:val="006164A1"/>
  </w:style>
  <w:style w:type="numbering" w:customStyle="1" w:styleId="NoList121">
    <w:name w:val="No List121"/>
    <w:next w:val="a4"/>
    <w:semiHidden/>
    <w:rsid w:val="006164A1"/>
  </w:style>
  <w:style w:type="numbering" w:customStyle="1" w:styleId="StyleBulleted31">
    <w:name w:val="Style Bulleted31"/>
    <w:basedOn w:val="a4"/>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a4"/>
    <w:rsid w:val="006164A1"/>
  </w:style>
  <w:style w:type="numbering" w:customStyle="1" w:styleId="StyleBulleted121">
    <w:name w:val="Style Bulleted121"/>
    <w:basedOn w:val="a4"/>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a4"/>
    <w:semiHidden/>
    <w:rsid w:val="006164A1"/>
  </w:style>
  <w:style w:type="numbering" w:customStyle="1" w:styleId="111">
    <w:name w:val="無清單11"/>
    <w:next w:val="a4"/>
    <w:uiPriority w:val="99"/>
    <w:semiHidden/>
    <w:unhideWhenUsed/>
    <w:rsid w:val="006164A1"/>
  </w:style>
  <w:style w:type="numbering" w:customStyle="1" w:styleId="214">
    <w:name w:val="無清單21"/>
    <w:next w:val="a4"/>
    <w:uiPriority w:val="99"/>
    <w:semiHidden/>
    <w:unhideWhenUsed/>
    <w:rsid w:val="006164A1"/>
  </w:style>
  <w:style w:type="numbering" w:customStyle="1" w:styleId="StyleBulleted41">
    <w:name w:val="Style Bulleted41"/>
    <w:basedOn w:val="a4"/>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a4"/>
    <w:rsid w:val="006164A1"/>
  </w:style>
  <w:style w:type="numbering" w:customStyle="1" w:styleId="StyleBulleted131">
    <w:name w:val="Style Bulleted131"/>
    <w:basedOn w:val="a4"/>
    <w:rsid w:val="006164A1"/>
  </w:style>
  <w:style w:type="numbering" w:customStyle="1" w:styleId="NoList61">
    <w:name w:val="No List61"/>
    <w:next w:val="a4"/>
    <w:uiPriority w:val="99"/>
    <w:semiHidden/>
    <w:unhideWhenUsed/>
    <w:rsid w:val="006164A1"/>
  </w:style>
  <w:style w:type="table" w:customStyle="1" w:styleId="112">
    <w:name w:val="表格 古典 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表格 古典 3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
    <w:name w:val="表格 清單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a3"/>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a4"/>
    <w:next w:val="1ai"/>
    <w:unhideWhenUsed/>
    <w:rsid w:val="006164A1"/>
    <w:pPr>
      <w:numPr>
        <w:numId w:val="43"/>
      </w:numPr>
    </w:pPr>
  </w:style>
  <w:style w:type="numbering" w:customStyle="1" w:styleId="1111111">
    <w:name w:val="1 / 1.1 / 1.1.11"/>
    <w:basedOn w:val="a4"/>
    <w:next w:val="111111"/>
    <w:unhideWhenUsed/>
    <w:rsid w:val="006164A1"/>
    <w:pPr>
      <w:numPr>
        <w:numId w:val="18"/>
      </w:numPr>
    </w:pPr>
  </w:style>
  <w:style w:type="table" w:customStyle="1" w:styleId="TableGrid31">
    <w:name w:val="Table Grid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a4"/>
    <w:semiHidden/>
    <w:rsid w:val="006164A1"/>
  </w:style>
  <w:style w:type="numbering" w:customStyle="1" w:styleId="313">
    <w:name w:val="無清單31"/>
    <w:next w:val="a4"/>
    <w:uiPriority w:val="99"/>
    <w:semiHidden/>
    <w:unhideWhenUsed/>
    <w:rsid w:val="006164A1"/>
  </w:style>
  <w:style w:type="numbering" w:customStyle="1" w:styleId="411">
    <w:name w:val="無清單41"/>
    <w:next w:val="a4"/>
    <w:uiPriority w:val="99"/>
    <w:semiHidden/>
    <w:unhideWhenUsed/>
    <w:rsid w:val="006164A1"/>
  </w:style>
  <w:style w:type="table" w:customStyle="1" w:styleId="Pindescription1">
    <w:name w:val="Pin_description1"/>
    <w:basedOn w:val="a3"/>
    <w:uiPriority w:val="99"/>
    <w:rsid w:val="006164A1"/>
    <w:tblPr/>
  </w:style>
  <w:style w:type="numbering" w:customStyle="1" w:styleId="511">
    <w:name w:val="無清單51"/>
    <w:next w:val="a4"/>
    <w:uiPriority w:val="99"/>
    <w:semiHidden/>
    <w:unhideWhenUsed/>
    <w:rsid w:val="006164A1"/>
  </w:style>
  <w:style w:type="numbering" w:customStyle="1" w:styleId="611">
    <w:name w:val="無清單61"/>
    <w:next w:val="a4"/>
    <w:uiPriority w:val="99"/>
    <w:semiHidden/>
    <w:unhideWhenUsed/>
    <w:rsid w:val="006164A1"/>
  </w:style>
  <w:style w:type="numbering" w:customStyle="1" w:styleId="710">
    <w:name w:val="無清單71"/>
    <w:next w:val="a4"/>
    <w:uiPriority w:val="99"/>
    <w:semiHidden/>
    <w:unhideWhenUsed/>
    <w:rsid w:val="006164A1"/>
  </w:style>
  <w:style w:type="numbering" w:customStyle="1" w:styleId="93">
    <w:name w:val="無清單9"/>
    <w:next w:val="a4"/>
    <w:uiPriority w:val="99"/>
    <w:semiHidden/>
    <w:unhideWhenUsed/>
    <w:rsid w:val="006164A1"/>
  </w:style>
  <w:style w:type="table" w:customStyle="1" w:styleId="3f1">
    <w:name w:val="表格格線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表格 典雅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a4"/>
    <w:semiHidden/>
    <w:rsid w:val="006164A1"/>
  </w:style>
  <w:style w:type="numbering" w:customStyle="1" w:styleId="StyleBulleted6">
    <w:name w:val="Style Bulleted6"/>
    <w:basedOn w:val="a4"/>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a4"/>
    <w:rsid w:val="006164A1"/>
    <w:pPr>
      <w:numPr>
        <w:numId w:val="25"/>
      </w:numPr>
    </w:pPr>
  </w:style>
  <w:style w:type="numbering" w:customStyle="1" w:styleId="StyleBulleted16">
    <w:name w:val="Style Bulleted16"/>
    <w:basedOn w:val="a4"/>
    <w:rsid w:val="006164A1"/>
    <w:pPr>
      <w:numPr>
        <w:numId w:val="26"/>
      </w:numPr>
    </w:pPr>
  </w:style>
  <w:style w:type="table" w:customStyle="1" w:styleId="TableGrid13">
    <w:name w:val="Table Grid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4"/>
    <w:semiHidden/>
    <w:rsid w:val="006164A1"/>
  </w:style>
  <w:style w:type="table" w:customStyle="1" w:styleId="TableGrid22">
    <w:name w:val="Table Grid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4"/>
    <w:semiHidden/>
    <w:rsid w:val="006164A1"/>
  </w:style>
  <w:style w:type="table" w:customStyle="1" w:styleId="TableGrid112">
    <w:name w:val="Table Grid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a4"/>
    <w:semiHidden/>
    <w:rsid w:val="006164A1"/>
  </w:style>
  <w:style w:type="numbering" w:customStyle="1" w:styleId="StyleBulleted22">
    <w:name w:val="Style Bulleted22"/>
    <w:basedOn w:val="a4"/>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a4"/>
    <w:rsid w:val="006164A1"/>
  </w:style>
  <w:style w:type="numbering" w:customStyle="1" w:styleId="StyleBulleted112">
    <w:name w:val="Style Bulleted112"/>
    <w:basedOn w:val="a4"/>
    <w:rsid w:val="006164A1"/>
  </w:style>
  <w:style w:type="numbering" w:customStyle="1" w:styleId="NoList32">
    <w:name w:val="No List32"/>
    <w:next w:val="a4"/>
    <w:semiHidden/>
    <w:unhideWhenUsed/>
    <w:rsid w:val="006164A1"/>
  </w:style>
  <w:style w:type="numbering" w:customStyle="1" w:styleId="NoList42">
    <w:name w:val="No List42"/>
    <w:next w:val="a4"/>
    <w:uiPriority w:val="99"/>
    <w:semiHidden/>
    <w:unhideWhenUsed/>
    <w:rsid w:val="006164A1"/>
  </w:style>
  <w:style w:type="numbering" w:customStyle="1" w:styleId="NoList122">
    <w:name w:val="No List122"/>
    <w:next w:val="a4"/>
    <w:semiHidden/>
    <w:rsid w:val="006164A1"/>
  </w:style>
  <w:style w:type="numbering" w:customStyle="1" w:styleId="StyleBulleted32">
    <w:name w:val="Style Bulleted32"/>
    <w:basedOn w:val="a4"/>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a4"/>
    <w:rsid w:val="006164A1"/>
  </w:style>
  <w:style w:type="numbering" w:customStyle="1" w:styleId="StyleBulleted122">
    <w:name w:val="Style Bulleted122"/>
    <w:basedOn w:val="a4"/>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a4"/>
    <w:semiHidden/>
    <w:rsid w:val="006164A1"/>
  </w:style>
  <w:style w:type="numbering" w:customStyle="1" w:styleId="120">
    <w:name w:val="無清單12"/>
    <w:next w:val="a4"/>
    <w:uiPriority w:val="99"/>
    <w:semiHidden/>
    <w:unhideWhenUsed/>
    <w:rsid w:val="006164A1"/>
  </w:style>
  <w:style w:type="numbering" w:customStyle="1" w:styleId="222">
    <w:name w:val="無清單22"/>
    <w:next w:val="a4"/>
    <w:uiPriority w:val="99"/>
    <w:semiHidden/>
    <w:unhideWhenUsed/>
    <w:rsid w:val="006164A1"/>
  </w:style>
  <w:style w:type="numbering" w:customStyle="1" w:styleId="StyleBulleted42">
    <w:name w:val="Style Bulleted42"/>
    <w:basedOn w:val="a4"/>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a4"/>
    <w:rsid w:val="006164A1"/>
  </w:style>
  <w:style w:type="numbering" w:customStyle="1" w:styleId="StyleBulleted132">
    <w:name w:val="Style Bulleted132"/>
    <w:basedOn w:val="a4"/>
    <w:rsid w:val="006164A1"/>
  </w:style>
  <w:style w:type="numbering" w:customStyle="1" w:styleId="NoList62">
    <w:name w:val="No List62"/>
    <w:next w:val="a4"/>
    <w:uiPriority w:val="99"/>
    <w:semiHidden/>
    <w:unhideWhenUsed/>
    <w:rsid w:val="006164A1"/>
  </w:style>
  <w:style w:type="table" w:customStyle="1" w:styleId="121">
    <w:name w:val="表格 古典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a3"/>
    <w:rsid w:val="006164A1"/>
    <w:rPr>
      <w:rFonts w:ascii="Arial" w:hAnsi="Arial"/>
    </w:rPr>
    <w:tblPr/>
  </w:style>
  <w:style w:type="numbering" w:customStyle="1" w:styleId="NormalNumbered2">
    <w:name w:val="Normal_Numbered2"/>
    <w:rsid w:val="006164A1"/>
  </w:style>
  <w:style w:type="numbering" w:customStyle="1" w:styleId="1ai2">
    <w:name w:val="1 / a / i2"/>
    <w:basedOn w:val="a4"/>
    <w:next w:val="1ai"/>
    <w:unhideWhenUsed/>
    <w:rsid w:val="006164A1"/>
  </w:style>
  <w:style w:type="numbering" w:customStyle="1" w:styleId="1111112">
    <w:name w:val="1 / 1.1 / 1.1.12"/>
    <w:basedOn w:val="a4"/>
    <w:next w:val="111111"/>
    <w:unhideWhenUsed/>
    <w:rsid w:val="006164A1"/>
  </w:style>
  <w:style w:type="table" w:customStyle="1" w:styleId="TableGrid32">
    <w:name w:val="Table Grid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a4"/>
    <w:semiHidden/>
    <w:rsid w:val="006164A1"/>
  </w:style>
  <w:style w:type="numbering" w:customStyle="1" w:styleId="323">
    <w:name w:val="無清單32"/>
    <w:next w:val="a4"/>
    <w:uiPriority w:val="99"/>
    <w:semiHidden/>
    <w:unhideWhenUsed/>
    <w:rsid w:val="006164A1"/>
  </w:style>
  <w:style w:type="numbering" w:customStyle="1" w:styleId="420">
    <w:name w:val="無清單42"/>
    <w:next w:val="a4"/>
    <w:uiPriority w:val="99"/>
    <w:semiHidden/>
    <w:unhideWhenUsed/>
    <w:rsid w:val="006164A1"/>
  </w:style>
  <w:style w:type="table" w:customStyle="1" w:styleId="Pindescription2">
    <w:name w:val="Pin_description2"/>
    <w:basedOn w:val="a3"/>
    <w:uiPriority w:val="99"/>
    <w:rsid w:val="006164A1"/>
    <w:tblPr/>
  </w:style>
  <w:style w:type="numbering" w:customStyle="1" w:styleId="520">
    <w:name w:val="無清單52"/>
    <w:next w:val="a4"/>
    <w:uiPriority w:val="99"/>
    <w:semiHidden/>
    <w:unhideWhenUsed/>
    <w:rsid w:val="006164A1"/>
  </w:style>
  <w:style w:type="numbering" w:customStyle="1" w:styleId="620">
    <w:name w:val="無清單62"/>
    <w:next w:val="a4"/>
    <w:uiPriority w:val="99"/>
    <w:semiHidden/>
    <w:unhideWhenUsed/>
    <w:rsid w:val="006164A1"/>
  </w:style>
  <w:style w:type="numbering" w:customStyle="1" w:styleId="720">
    <w:name w:val="無清單72"/>
    <w:next w:val="a4"/>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a1"/>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20"/>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5"/>
    <w:autoRedefine/>
    <w:rsid w:val="006164A1"/>
    <w:pPr>
      <w:keepNext/>
      <w:jc w:val="left"/>
    </w:pPr>
    <w:rPr>
      <w:rFonts w:cs="新細明體"/>
      <w:bCs w:val="0"/>
      <w:lang w:val="fr-FR"/>
    </w:rPr>
  </w:style>
  <w:style w:type="paragraph" w:customStyle="1" w:styleId="932">
    <w:name w:val="樣式 粗體 底線 藍色 套用前:  9 點 套用後:  3 點 左 2 字元"/>
    <w:basedOn w:val="a1"/>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a1"/>
    <w:autoRedefine/>
    <w:rsid w:val="006164A1"/>
    <w:pPr>
      <w:spacing w:before="180" w:after="60"/>
      <w:jc w:val="left"/>
    </w:pPr>
    <w:rPr>
      <w:rFonts w:cs="新細明體"/>
      <w:b/>
      <w:bCs/>
      <w:u w:val="single" w:color="0000FF"/>
      <w:lang w:eastAsia="zh-TW"/>
    </w:rPr>
  </w:style>
  <w:style w:type="paragraph" w:styleId="affffe">
    <w:name w:val="No Spacing"/>
    <w:basedOn w:val="a1"/>
    <w:link w:val="afffff"/>
    <w:uiPriority w:val="1"/>
    <w:rsid w:val="006164A1"/>
    <w:pPr>
      <w:widowControl/>
      <w:jc w:val="left"/>
    </w:pPr>
    <w:rPr>
      <w:rFonts w:ascii="Calibri" w:hAnsi="Calibri" w:cs="Calibri"/>
      <w:sz w:val="22"/>
      <w:lang w:eastAsia="ja-JP"/>
    </w:rPr>
  </w:style>
  <w:style w:type="paragraph" w:styleId="afffff0">
    <w:name w:val="Quote"/>
    <w:basedOn w:val="a1"/>
    <w:next w:val="a1"/>
    <w:link w:val="afffff1"/>
    <w:uiPriority w:val="29"/>
    <w:rsid w:val="006164A1"/>
    <w:pPr>
      <w:jc w:val="left"/>
    </w:pPr>
    <w:rPr>
      <w:i/>
      <w:iCs/>
      <w:color w:val="000000"/>
      <w:lang w:eastAsia="zh-TW"/>
    </w:rPr>
  </w:style>
  <w:style w:type="character" w:customStyle="1" w:styleId="afffff1">
    <w:name w:val="引文 字元"/>
    <w:link w:val="afffff0"/>
    <w:uiPriority w:val="29"/>
    <w:rsid w:val="006164A1"/>
    <w:rPr>
      <w:rFonts w:ascii="Arial" w:hAnsi="Arial"/>
      <w:i/>
      <w:iCs/>
      <w:color w:val="000000"/>
    </w:rPr>
  </w:style>
  <w:style w:type="paragraph" w:styleId="afffff2">
    <w:name w:val="Intense Quote"/>
    <w:basedOn w:val="a1"/>
    <w:next w:val="a1"/>
    <w:link w:val="afffff3"/>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afffff3">
    <w:name w:val="鮮明引文 字元"/>
    <w:link w:val="afffff2"/>
    <w:uiPriority w:val="30"/>
    <w:rsid w:val="006164A1"/>
    <w:rPr>
      <w:rFonts w:ascii="Arial" w:hAnsi="Arial"/>
      <w:b/>
      <w:bCs/>
      <w:i/>
      <w:iCs/>
      <w:color w:val="4F81BD"/>
    </w:rPr>
  </w:style>
  <w:style w:type="character" w:styleId="afffff4">
    <w:name w:val="Subtle Emphasis"/>
    <w:uiPriority w:val="19"/>
    <w:rsid w:val="006164A1"/>
    <w:rPr>
      <w:i/>
      <w:iCs/>
      <w:color w:val="808080"/>
    </w:rPr>
  </w:style>
  <w:style w:type="character" w:styleId="afffff5">
    <w:name w:val="Intense Emphasis"/>
    <w:uiPriority w:val="21"/>
    <w:rsid w:val="006164A1"/>
    <w:rPr>
      <w:b/>
      <w:bCs/>
      <w:i/>
      <w:iCs/>
      <w:color w:val="4F81BD"/>
    </w:rPr>
  </w:style>
  <w:style w:type="character" w:styleId="afffff6">
    <w:name w:val="Subtle Reference"/>
    <w:uiPriority w:val="31"/>
    <w:rsid w:val="006164A1"/>
    <w:rPr>
      <w:smallCaps/>
      <w:color w:val="C0504D"/>
      <w:u w:val="single"/>
    </w:rPr>
  </w:style>
  <w:style w:type="character" w:styleId="afffff7">
    <w:name w:val="Intense Reference"/>
    <w:uiPriority w:val="32"/>
    <w:rsid w:val="006164A1"/>
    <w:rPr>
      <w:b/>
      <w:bCs/>
      <w:smallCaps/>
      <w:color w:val="C0504D"/>
      <w:spacing w:val="5"/>
      <w:u w:val="single"/>
    </w:rPr>
  </w:style>
  <w:style w:type="character" w:styleId="afffff8">
    <w:name w:val="Book Title"/>
    <w:uiPriority w:val="33"/>
    <w:rsid w:val="006164A1"/>
    <w:rPr>
      <w:b/>
      <w:bCs/>
      <w:smallCaps/>
      <w:spacing w:val="5"/>
    </w:rPr>
  </w:style>
  <w:style w:type="paragraph" w:customStyle="1" w:styleId="58">
    <w:name w:val="標題5"/>
    <w:basedOn w:val="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6"/>
    <w:rsid w:val="006164A1"/>
    <w:pPr>
      <w:outlineLvl w:val="5"/>
    </w:pPr>
    <w:rPr>
      <w:lang w:val="en-US"/>
    </w:rPr>
  </w:style>
  <w:style w:type="paragraph" w:customStyle="1" w:styleId="RegLv4">
    <w:name w:val="RegLv4"/>
    <w:basedOn w:val="5"/>
    <w:rsid w:val="006164A1"/>
    <w:pPr>
      <w:tabs>
        <w:tab w:val="clear" w:pos="9066"/>
        <w:tab w:val="left" w:pos="9065"/>
      </w:tabs>
      <w:outlineLvl w:val="3"/>
    </w:pPr>
    <w:rPr>
      <w:rFonts w:cs="Arial"/>
      <w:noProof/>
    </w:rPr>
  </w:style>
  <w:style w:type="paragraph" w:customStyle="1" w:styleId="Header-Level4">
    <w:name w:val="Header - Level 4"/>
    <w:basedOn w:val="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5"/>
    <w:rsid w:val="006164A1"/>
    <w:pPr>
      <w:keepNext/>
      <w:jc w:val="left"/>
    </w:pPr>
    <w:rPr>
      <w:rFonts w:cs="Arial"/>
      <w:lang w:val="fr-FR"/>
    </w:rPr>
  </w:style>
  <w:style w:type="character" w:styleId="HTML">
    <w:name w:val="HTML Code"/>
    <w:uiPriority w:val="99"/>
    <w:unhideWhenUsed/>
    <w:rsid w:val="006164A1"/>
    <w:rPr>
      <w:rFonts w:ascii="Courier New" w:eastAsia="細明體" w:hAnsi="Courier New" w:cs="Courier New" w:hint="default"/>
      <w:color w:val="333399"/>
      <w:sz w:val="22"/>
      <w:szCs w:val="22"/>
    </w:rPr>
  </w:style>
  <w:style w:type="table" w:styleId="afffff9">
    <w:name w:val="Table Contemporary"/>
    <w:basedOn w:val="a3"/>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f9">
    <w:name w:val="內文2"/>
    <w:basedOn w:val="a1"/>
    <w:rsid w:val="006164A1"/>
    <w:rPr>
      <w:lang w:eastAsia="zh-TW"/>
    </w:rPr>
  </w:style>
  <w:style w:type="paragraph" w:customStyle="1" w:styleId="Index11">
    <w:name w:val="Index 11"/>
    <w:basedOn w:val="a1"/>
    <w:rsid w:val="006164A1"/>
    <w:rPr>
      <w:lang w:eastAsia="zh-TW"/>
    </w:rPr>
  </w:style>
  <w:style w:type="paragraph" w:customStyle="1" w:styleId="Caption1">
    <w:name w:val="Caption1"/>
    <w:basedOn w:val="a1"/>
    <w:rsid w:val="006164A1"/>
    <w:rPr>
      <w:rFonts w:cs="Arial"/>
      <w:lang w:eastAsia="zh-TW"/>
    </w:rPr>
  </w:style>
  <w:style w:type="paragraph" w:customStyle="1" w:styleId="3f3">
    <w:name w:val="清單段落3"/>
    <w:basedOn w:val="a1"/>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a1"/>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f9"/>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a1"/>
    <w:rsid w:val="006164A1"/>
    <w:rPr>
      <w:rFonts w:ascii="Cambria" w:hAnsi="Cambria"/>
      <w:sz w:val="36"/>
      <w:szCs w:val="36"/>
      <w:lang w:eastAsia="zh-TW"/>
    </w:rPr>
  </w:style>
  <w:style w:type="paragraph" w:customStyle="1" w:styleId="Heading71">
    <w:name w:val="Heading 71"/>
    <w:basedOn w:val="a1"/>
    <w:rsid w:val="006164A1"/>
    <w:rPr>
      <w:rFonts w:ascii="Cambria" w:hAnsi="Cambria"/>
      <w:b/>
      <w:bCs/>
      <w:sz w:val="36"/>
      <w:szCs w:val="36"/>
      <w:lang w:eastAsia="zh-TW"/>
    </w:rPr>
  </w:style>
  <w:style w:type="paragraph" w:customStyle="1" w:styleId="Heading81">
    <w:name w:val="Heading 81"/>
    <w:basedOn w:val="a1"/>
    <w:rsid w:val="006164A1"/>
    <w:rPr>
      <w:rFonts w:ascii="Cambria" w:hAnsi="Cambria"/>
      <w:sz w:val="36"/>
      <w:szCs w:val="36"/>
      <w:lang w:eastAsia="zh-TW"/>
    </w:rPr>
  </w:style>
  <w:style w:type="paragraph" w:customStyle="1" w:styleId="Heading91">
    <w:name w:val="Heading 91"/>
    <w:basedOn w:val="a1"/>
    <w:rsid w:val="006164A1"/>
    <w:rPr>
      <w:rFonts w:ascii="Cambria" w:hAnsi="Cambria"/>
      <w:sz w:val="36"/>
      <w:szCs w:val="36"/>
      <w:lang w:eastAsia="zh-TW"/>
    </w:rPr>
  </w:style>
  <w:style w:type="paragraph" w:customStyle="1" w:styleId="1f6">
    <w:name w:val="副標題1"/>
    <w:basedOn w:val="a1"/>
    <w:rsid w:val="006164A1"/>
    <w:rPr>
      <w:rFonts w:ascii="Cambria" w:hAnsi="Cambria"/>
      <w:i/>
      <w:iCs/>
      <w:szCs w:val="24"/>
      <w:lang w:eastAsia="zh-TW"/>
    </w:rPr>
  </w:style>
  <w:style w:type="paragraph" w:customStyle="1" w:styleId="1f7">
    <w:name w:val="標題1"/>
    <w:basedOn w:val="a1"/>
    <w:rsid w:val="006164A1"/>
    <w:rPr>
      <w:rFonts w:ascii="Cambria" w:hAnsi="Cambria"/>
      <w:b/>
      <w:bCs/>
      <w:sz w:val="32"/>
      <w:szCs w:val="32"/>
      <w:lang w:eastAsia="zh-TW"/>
    </w:rPr>
  </w:style>
  <w:style w:type="paragraph" w:customStyle="1" w:styleId="1f8">
    <w:name w:val="註解方塊文字1"/>
    <w:basedOn w:val="a1"/>
    <w:rsid w:val="006164A1"/>
    <w:rPr>
      <w:rFonts w:ascii="Cambria" w:hAnsi="Cambria"/>
      <w:sz w:val="16"/>
      <w:szCs w:val="16"/>
      <w:lang w:eastAsia="zh-TW"/>
    </w:rPr>
  </w:style>
  <w:style w:type="paragraph" w:customStyle="1" w:styleId="1b">
    <w:name w:val="本文1"/>
    <w:basedOn w:val="a1"/>
    <w:link w:val="BodyTextChar1"/>
    <w:rsid w:val="006164A1"/>
    <w:rPr>
      <w:noProof/>
    </w:rPr>
  </w:style>
  <w:style w:type="paragraph" w:customStyle="1" w:styleId="1f9">
    <w:name w:val="本文縮排1"/>
    <w:basedOn w:val="a1"/>
    <w:rsid w:val="006164A1"/>
    <w:rPr>
      <w:lang w:eastAsia="zh-TW"/>
    </w:rPr>
  </w:style>
  <w:style w:type="paragraph" w:customStyle="1" w:styleId="CommentSubject2">
    <w:name w:val="Comment Subject2"/>
    <w:basedOn w:val="a1"/>
    <w:rsid w:val="006164A1"/>
    <w:rPr>
      <w:b/>
      <w:bCs/>
      <w:lang w:eastAsia="zh-TW"/>
    </w:rPr>
  </w:style>
  <w:style w:type="paragraph" w:customStyle="1" w:styleId="Header11">
    <w:name w:val="Header1"/>
    <w:basedOn w:val="a1"/>
    <w:rsid w:val="006164A1"/>
    <w:rPr>
      <w:sz w:val="16"/>
      <w:szCs w:val="16"/>
      <w:lang w:eastAsia="zh-TW"/>
    </w:rPr>
  </w:style>
  <w:style w:type="paragraph" w:customStyle="1" w:styleId="216">
    <w:name w:val="本文縮排 21"/>
    <w:basedOn w:val="a1"/>
    <w:rsid w:val="006164A1"/>
    <w:rPr>
      <w:lang w:eastAsia="zh-TW"/>
    </w:rPr>
  </w:style>
  <w:style w:type="paragraph" w:customStyle="1" w:styleId="314">
    <w:name w:val="本文縮排 31"/>
    <w:basedOn w:val="a1"/>
    <w:rsid w:val="006164A1"/>
    <w:rPr>
      <w:sz w:val="16"/>
      <w:szCs w:val="16"/>
      <w:lang w:eastAsia="zh-TW"/>
    </w:rPr>
  </w:style>
  <w:style w:type="paragraph" w:customStyle="1" w:styleId="CommentText1">
    <w:name w:val="Comment Text1"/>
    <w:basedOn w:val="a1"/>
    <w:rsid w:val="006164A1"/>
    <w:rPr>
      <w:lang w:eastAsia="zh-TW"/>
    </w:rPr>
  </w:style>
  <w:style w:type="paragraph" w:customStyle="1" w:styleId="FootnoteText1">
    <w:name w:val="Footnote Text1"/>
    <w:basedOn w:val="a1"/>
    <w:rsid w:val="006164A1"/>
    <w:rPr>
      <w:lang w:eastAsia="zh-TW"/>
    </w:rPr>
  </w:style>
  <w:style w:type="paragraph" w:customStyle="1" w:styleId="315">
    <w:name w:val="本文 31"/>
    <w:basedOn w:val="a1"/>
    <w:rsid w:val="006164A1"/>
    <w:rPr>
      <w:rFonts w:ascii="Verdana" w:hAnsi="Verdana"/>
      <w:snapToGrid w:val="0"/>
      <w:color w:val="FF0000"/>
      <w:lang w:eastAsia="zh-TW"/>
    </w:rPr>
  </w:style>
  <w:style w:type="paragraph" w:customStyle="1" w:styleId="217">
    <w:name w:val="本文 21"/>
    <w:basedOn w:val="a1"/>
    <w:rsid w:val="006164A1"/>
    <w:rPr>
      <w:lang w:eastAsia="zh-TW"/>
    </w:rPr>
  </w:style>
  <w:style w:type="paragraph" w:customStyle="1" w:styleId="EndnoteText1">
    <w:name w:val="Endnote Text1"/>
    <w:basedOn w:val="a1"/>
    <w:rsid w:val="006164A1"/>
    <w:rPr>
      <w:lang w:eastAsia="zh-TW"/>
    </w:rPr>
  </w:style>
  <w:style w:type="paragraph" w:customStyle="1" w:styleId="1fa">
    <w:name w:val="問候1"/>
    <w:basedOn w:val="a1"/>
    <w:rsid w:val="006164A1"/>
    <w:rPr>
      <w:lang w:eastAsia="zh-TW"/>
    </w:rPr>
  </w:style>
  <w:style w:type="paragraph" w:customStyle="1" w:styleId="1fb">
    <w:name w:val="日期1"/>
    <w:basedOn w:val="a1"/>
    <w:rsid w:val="006164A1"/>
    <w:rPr>
      <w:lang w:eastAsia="zh-TW"/>
    </w:rPr>
  </w:style>
  <w:style w:type="paragraph" w:customStyle="1" w:styleId="1fc">
    <w:name w:val="文件引導模式1"/>
    <w:basedOn w:val="a1"/>
    <w:rsid w:val="006164A1"/>
    <w:rPr>
      <w:rFonts w:ascii="Tahoma" w:hAnsi="Tahoma" w:cs="Tahoma"/>
      <w:sz w:val="16"/>
      <w:szCs w:val="16"/>
      <w:lang w:eastAsia="zh-TW"/>
    </w:rPr>
  </w:style>
  <w:style w:type="paragraph" w:customStyle="1" w:styleId="TOC11">
    <w:name w:val="TOC 1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d">
    <w:name w:val="內文縮排1"/>
    <w:basedOn w:val="a1"/>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4"/>
    <w:rsid w:val="006164A1"/>
    <w:pPr>
      <w:numPr>
        <w:ilvl w:val="0"/>
        <w:numId w:val="0"/>
      </w:numPr>
      <w:spacing w:after="60"/>
    </w:pPr>
    <w:rPr>
      <w:bCs w:val="0"/>
      <w:i w:val="0"/>
      <w:lang w:eastAsia="zh-TW"/>
    </w:rPr>
  </w:style>
  <w:style w:type="paragraph" w:customStyle="1" w:styleId="3f4">
    <w:name w:val="目錄標題3"/>
    <w:basedOn w:val="1"/>
    <w:next w:val="a1"/>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c">
    <w:name w:val="清單段落4"/>
    <w:basedOn w:val="a1"/>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
    <w:name w:val="Table Grid4"/>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表格 格線 4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a4"/>
    <w:rsid w:val="006164A1"/>
    <w:pPr>
      <w:numPr>
        <w:numId w:val="44"/>
      </w:numPr>
    </w:pPr>
  </w:style>
  <w:style w:type="numbering" w:customStyle="1" w:styleId="NoList7">
    <w:name w:val="No List7"/>
    <w:next w:val="a4"/>
    <w:uiPriority w:val="99"/>
    <w:semiHidden/>
    <w:unhideWhenUsed/>
    <w:rsid w:val="006164A1"/>
  </w:style>
  <w:style w:type="numbering" w:customStyle="1" w:styleId="NoList8">
    <w:name w:val="No List8"/>
    <w:next w:val="a4"/>
    <w:uiPriority w:val="99"/>
    <w:semiHidden/>
    <w:unhideWhenUsed/>
    <w:rsid w:val="006164A1"/>
  </w:style>
  <w:style w:type="paragraph" w:customStyle="1" w:styleId="TableofFigures4">
    <w:name w:val="Table of Figures4"/>
    <w:basedOn w:val="tabletext1C"/>
    <w:next w:val="a1"/>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a1"/>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a1"/>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a1"/>
    <w:rsid w:val="006164A1"/>
    <w:pPr>
      <w:snapToGrid/>
      <w:spacing w:before="0" w:after="120"/>
      <w:jc w:val="center"/>
    </w:pPr>
    <w:rPr>
      <w:rFonts w:eastAsia="Times New Roman"/>
      <w:b/>
      <w:color w:val="000000"/>
      <w:sz w:val="20"/>
    </w:rPr>
  </w:style>
  <w:style w:type="table" w:customStyle="1" w:styleId="TableGrid6">
    <w:name w:val="Table Grid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a4"/>
    <w:rsid w:val="006164A1"/>
    <w:pPr>
      <w:numPr>
        <w:numId w:val="6"/>
      </w:numPr>
    </w:pPr>
  </w:style>
  <w:style w:type="numbering" w:customStyle="1" w:styleId="1111113">
    <w:name w:val="1 / 1.1 / 1.1.13"/>
    <w:basedOn w:val="a4"/>
    <w:next w:val="111111"/>
    <w:rsid w:val="006164A1"/>
    <w:pPr>
      <w:numPr>
        <w:numId w:val="7"/>
      </w:numPr>
    </w:pPr>
  </w:style>
  <w:style w:type="numbering" w:customStyle="1" w:styleId="1ai3">
    <w:name w:val="1 / a / i3"/>
    <w:basedOn w:val="a4"/>
    <w:next w:val="1ai"/>
    <w:rsid w:val="006164A1"/>
  </w:style>
  <w:style w:type="table" w:customStyle="1" w:styleId="TableList31">
    <w:name w:val="Table List 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fa">
    <w:name w:val="圖表目錄2"/>
    <w:basedOn w:val="tabletext1C"/>
    <w:next w:val="a1"/>
    <w:rsid w:val="006164A1"/>
    <w:pPr>
      <w:spacing w:before="0" w:after="120"/>
      <w:jc w:val="center"/>
    </w:pPr>
    <w:rPr>
      <w:rFonts w:eastAsia="Times New Roman"/>
      <w:b/>
      <w:color w:val="000000"/>
      <w:sz w:val="20"/>
    </w:rPr>
  </w:style>
  <w:style w:type="table" w:customStyle="1" w:styleId="TableGrid7">
    <w:name w:val="Table Grid7"/>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a4"/>
    <w:rsid w:val="006164A1"/>
    <w:pPr>
      <w:numPr>
        <w:numId w:val="34"/>
      </w:numPr>
    </w:pPr>
  </w:style>
  <w:style w:type="numbering" w:customStyle="1" w:styleId="StyleBulleted17">
    <w:name w:val="Style Bulleted17"/>
    <w:basedOn w:val="a4"/>
    <w:rsid w:val="006164A1"/>
  </w:style>
  <w:style w:type="numbering" w:customStyle="1" w:styleId="NoList9">
    <w:name w:val="No List9"/>
    <w:next w:val="a4"/>
    <w:uiPriority w:val="99"/>
    <w:semiHidden/>
    <w:unhideWhenUsed/>
    <w:rsid w:val="006164A1"/>
  </w:style>
  <w:style w:type="numbering" w:customStyle="1" w:styleId="NoList10">
    <w:name w:val="No List10"/>
    <w:next w:val="a4"/>
    <w:uiPriority w:val="99"/>
    <w:semiHidden/>
    <w:unhideWhenUsed/>
    <w:rsid w:val="006164A1"/>
  </w:style>
  <w:style w:type="table" w:customStyle="1" w:styleId="TableGrid8">
    <w:name w:val="Table Grid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a4"/>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a4"/>
    <w:rsid w:val="006164A1"/>
  </w:style>
  <w:style w:type="numbering" w:customStyle="1" w:styleId="StyleBulleted18">
    <w:name w:val="Style Bulleted18"/>
    <w:basedOn w:val="a4"/>
    <w:rsid w:val="006164A1"/>
    <w:pPr>
      <w:numPr>
        <w:numId w:val="33"/>
      </w:numPr>
    </w:pPr>
  </w:style>
  <w:style w:type="table" w:customStyle="1" w:styleId="TableGrid17">
    <w:name w:val="Table Grid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a3"/>
    <w:rsid w:val="006164A1"/>
    <w:rPr>
      <w:rFonts w:ascii="Arial" w:hAnsi="Arial"/>
    </w:rPr>
    <w:tblPr/>
  </w:style>
  <w:style w:type="numbering" w:customStyle="1" w:styleId="NormalNumbered4">
    <w:name w:val="Normal_Numbered4"/>
    <w:rsid w:val="006164A1"/>
  </w:style>
  <w:style w:type="numbering" w:customStyle="1" w:styleId="1ai4">
    <w:name w:val="1 / a / i4"/>
    <w:basedOn w:val="a4"/>
    <w:next w:val="1ai"/>
    <w:unhideWhenUsed/>
    <w:rsid w:val="006164A1"/>
  </w:style>
  <w:style w:type="numbering" w:customStyle="1" w:styleId="1111114">
    <w:name w:val="1 / 1.1 / 1.1.14"/>
    <w:basedOn w:val="a4"/>
    <w:next w:val="111111"/>
    <w:unhideWhenUsed/>
    <w:rsid w:val="006164A1"/>
  </w:style>
  <w:style w:type="table" w:customStyle="1" w:styleId="TableGrid34">
    <w:name w:val="Table Grid3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a3"/>
    <w:uiPriority w:val="99"/>
    <w:rsid w:val="006164A1"/>
    <w:tblPr/>
  </w:style>
  <w:style w:type="table" w:customStyle="1" w:styleId="131">
    <w:name w:val="表格 典雅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a4"/>
    <w:rsid w:val="006164A1"/>
  </w:style>
  <w:style w:type="numbering" w:customStyle="1" w:styleId="StyleBulleted141">
    <w:name w:val="Style Bulleted141"/>
    <w:basedOn w:val="a4"/>
    <w:rsid w:val="006164A1"/>
  </w:style>
  <w:style w:type="table" w:customStyle="1" w:styleId="230">
    <w:name w:val="表格格線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a4"/>
    <w:semiHidden/>
    <w:rsid w:val="006164A1"/>
  </w:style>
  <w:style w:type="numbering" w:customStyle="1" w:styleId="StyleBulleted51">
    <w:name w:val="Style Bulleted51"/>
    <w:basedOn w:val="a4"/>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a4"/>
    <w:rsid w:val="006164A1"/>
  </w:style>
  <w:style w:type="numbering" w:customStyle="1" w:styleId="StyleBulleted151">
    <w:name w:val="Style Bulleted151"/>
    <w:basedOn w:val="a4"/>
    <w:rsid w:val="006164A1"/>
  </w:style>
  <w:style w:type="table" w:customStyle="1" w:styleId="TableGrid121">
    <w:name w:val="Table Grid1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a4"/>
    <w:semiHidden/>
    <w:rsid w:val="006164A1"/>
  </w:style>
  <w:style w:type="table" w:customStyle="1" w:styleId="TableGrid211">
    <w:name w:val="Table Grid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a4"/>
    <w:semiHidden/>
    <w:rsid w:val="006164A1"/>
  </w:style>
  <w:style w:type="table" w:customStyle="1" w:styleId="TableGrid1111">
    <w:name w:val="Table Grid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a4"/>
    <w:semiHidden/>
    <w:rsid w:val="006164A1"/>
  </w:style>
  <w:style w:type="numbering" w:customStyle="1" w:styleId="StyleBulleted211">
    <w:name w:val="Style Bulleted211"/>
    <w:basedOn w:val="a4"/>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a4"/>
    <w:rsid w:val="006164A1"/>
  </w:style>
  <w:style w:type="numbering" w:customStyle="1" w:styleId="StyleBulleted1111">
    <w:name w:val="Style Bulleted1111"/>
    <w:basedOn w:val="a4"/>
    <w:rsid w:val="006164A1"/>
  </w:style>
  <w:style w:type="numbering" w:customStyle="1" w:styleId="NoList311">
    <w:name w:val="No List311"/>
    <w:next w:val="a4"/>
    <w:semiHidden/>
    <w:unhideWhenUsed/>
    <w:rsid w:val="006164A1"/>
  </w:style>
  <w:style w:type="numbering" w:customStyle="1" w:styleId="NoList411">
    <w:name w:val="No List411"/>
    <w:next w:val="a4"/>
    <w:uiPriority w:val="99"/>
    <w:semiHidden/>
    <w:unhideWhenUsed/>
    <w:rsid w:val="006164A1"/>
  </w:style>
  <w:style w:type="numbering" w:customStyle="1" w:styleId="NoList1211">
    <w:name w:val="No List1211"/>
    <w:next w:val="a4"/>
    <w:semiHidden/>
    <w:rsid w:val="006164A1"/>
  </w:style>
  <w:style w:type="numbering" w:customStyle="1" w:styleId="StyleBulleted311">
    <w:name w:val="Style Bulleted311"/>
    <w:basedOn w:val="a4"/>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a4"/>
    <w:rsid w:val="006164A1"/>
  </w:style>
  <w:style w:type="numbering" w:customStyle="1" w:styleId="StyleBulleted1211">
    <w:name w:val="Style Bulleted1211"/>
    <w:basedOn w:val="a4"/>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a4"/>
    <w:semiHidden/>
    <w:rsid w:val="006164A1"/>
  </w:style>
  <w:style w:type="numbering" w:customStyle="1" w:styleId="1110">
    <w:name w:val="無清單111"/>
    <w:next w:val="a4"/>
    <w:uiPriority w:val="99"/>
    <w:semiHidden/>
    <w:unhideWhenUsed/>
    <w:rsid w:val="006164A1"/>
  </w:style>
  <w:style w:type="numbering" w:customStyle="1" w:styleId="2110">
    <w:name w:val="無清單211"/>
    <w:next w:val="a4"/>
    <w:uiPriority w:val="99"/>
    <w:semiHidden/>
    <w:unhideWhenUsed/>
    <w:rsid w:val="006164A1"/>
  </w:style>
  <w:style w:type="numbering" w:customStyle="1" w:styleId="StyleBulleted411">
    <w:name w:val="Style Bulleted411"/>
    <w:basedOn w:val="a4"/>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a4"/>
    <w:rsid w:val="006164A1"/>
  </w:style>
  <w:style w:type="numbering" w:customStyle="1" w:styleId="StyleBulleted1311">
    <w:name w:val="Style Bulleted1311"/>
    <w:basedOn w:val="a4"/>
    <w:rsid w:val="006164A1"/>
  </w:style>
  <w:style w:type="numbering" w:customStyle="1" w:styleId="NoList611">
    <w:name w:val="No List611"/>
    <w:next w:val="a4"/>
    <w:uiPriority w:val="99"/>
    <w:semiHidden/>
    <w:unhideWhenUsed/>
    <w:rsid w:val="006164A1"/>
  </w:style>
  <w:style w:type="table" w:customStyle="1" w:styleId="1111">
    <w:name w:val="表格 古典 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a3"/>
    <w:rsid w:val="006164A1"/>
    <w:rPr>
      <w:rFonts w:ascii="Arial" w:hAnsi="Arial"/>
    </w:rPr>
    <w:tblPr/>
  </w:style>
  <w:style w:type="numbering" w:customStyle="1" w:styleId="NormalNumbered11">
    <w:name w:val="Normal_Numbered11"/>
    <w:rsid w:val="006164A1"/>
  </w:style>
  <w:style w:type="numbering" w:customStyle="1" w:styleId="1ai11">
    <w:name w:val="1 / a / i11"/>
    <w:basedOn w:val="a4"/>
    <w:next w:val="1ai"/>
    <w:unhideWhenUsed/>
    <w:rsid w:val="006164A1"/>
  </w:style>
  <w:style w:type="numbering" w:customStyle="1" w:styleId="11111111">
    <w:name w:val="1 / 1.1 / 1.1.111"/>
    <w:basedOn w:val="a4"/>
    <w:next w:val="111111"/>
    <w:unhideWhenUsed/>
    <w:rsid w:val="006164A1"/>
  </w:style>
  <w:style w:type="table" w:customStyle="1" w:styleId="TableGrid311">
    <w:name w:val="Table Grid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a4"/>
    <w:semiHidden/>
    <w:rsid w:val="006164A1"/>
  </w:style>
  <w:style w:type="numbering" w:customStyle="1" w:styleId="3112">
    <w:name w:val="無清單311"/>
    <w:next w:val="a4"/>
    <w:uiPriority w:val="99"/>
    <w:semiHidden/>
    <w:unhideWhenUsed/>
    <w:rsid w:val="006164A1"/>
  </w:style>
  <w:style w:type="numbering" w:customStyle="1" w:styleId="4110">
    <w:name w:val="無清單411"/>
    <w:next w:val="a4"/>
    <w:uiPriority w:val="99"/>
    <w:semiHidden/>
    <w:unhideWhenUsed/>
    <w:rsid w:val="006164A1"/>
  </w:style>
  <w:style w:type="table" w:customStyle="1" w:styleId="Pindescription11">
    <w:name w:val="Pin_description11"/>
    <w:basedOn w:val="a3"/>
    <w:uiPriority w:val="99"/>
    <w:rsid w:val="006164A1"/>
    <w:tblPr/>
  </w:style>
  <w:style w:type="numbering" w:customStyle="1" w:styleId="5110">
    <w:name w:val="無清單511"/>
    <w:next w:val="a4"/>
    <w:uiPriority w:val="99"/>
    <w:semiHidden/>
    <w:unhideWhenUsed/>
    <w:rsid w:val="006164A1"/>
  </w:style>
  <w:style w:type="numbering" w:customStyle="1" w:styleId="6110">
    <w:name w:val="無清單611"/>
    <w:next w:val="a4"/>
    <w:uiPriority w:val="99"/>
    <w:semiHidden/>
    <w:unhideWhenUsed/>
    <w:rsid w:val="006164A1"/>
  </w:style>
  <w:style w:type="numbering" w:customStyle="1" w:styleId="711">
    <w:name w:val="無清單711"/>
    <w:next w:val="a4"/>
    <w:uiPriority w:val="99"/>
    <w:semiHidden/>
    <w:unhideWhenUsed/>
    <w:rsid w:val="006164A1"/>
  </w:style>
  <w:style w:type="table" w:customStyle="1" w:styleId="316">
    <w:name w:val="表格格線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表格 典雅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a4"/>
    <w:semiHidden/>
    <w:rsid w:val="006164A1"/>
  </w:style>
  <w:style w:type="numbering" w:customStyle="1" w:styleId="StyleBulleted61">
    <w:name w:val="Style Bulleted61"/>
    <w:basedOn w:val="a4"/>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a4"/>
    <w:rsid w:val="006164A1"/>
  </w:style>
  <w:style w:type="numbering" w:customStyle="1" w:styleId="StyleBulleted161">
    <w:name w:val="Style Bulleted161"/>
    <w:basedOn w:val="a4"/>
    <w:rsid w:val="006164A1"/>
  </w:style>
  <w:style w:type="table" w:customStyle="1" w:styleId="TableGrid131">
    <w:name w:val="Table Grid1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a4"/>
    <w:semiHidden/>
    <w:rsid w:val="006164A1"/>
  </w:style>
  <w:style w:type="table" w:customStyle="1" w:styleId="TableGrid221">
    <w:name w:val="Table Grid22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a4"/>
    <w:rsid w:val="006164A1"/>
  </w:style>
  <w:style w:type="numbering" w:customStyle="1" w:styleId="Header2121">
    <w:name w:val="Header2121"/>
    <w:rsid w:val="006164A1"/>
  </w:style>
  <w:style w:type="numbering" w:customStyle="1" w:styleId="StyleBulletedGray-80121">
    <w:name w:val="Style Bulleted Gray-80%121"/>
    <w:basedOn w:val="a4"/>
    <w:rsid w:val="006164A1"/>
  </w:style>
  <w:style w:type="numbering" w:customStyle="1" w:styleId="StyleBulleted1121">
    <w:name w:val="Style Bulleted1121"/>
    <w:basedOn w:val="a4"/>
    <w:rsid w:val="006164A1"/>
  </w:style>
  <w:style w:type="numbering" w:customStyle="1" w:styleId="NoList321">
    <w:name w:val="No List321"/>
    <w:next w:val="a4"/>
    <w:semiHidden/>
    <w:unhideWhenUsed/>
    <w:rsid w:val="006164A1"/>
  </w:style>
  <w:style w:type="numbering" w:customStyle="1" w:styleId="NoList1221">
    <w:name w:val="No List1221"/>
    <w:next w:val="a4"/>
    <w:semiHidden/>
    <w:rsid w:val="006164A1"/>
  </w:style>
  <w:style w:type="table" w:customStyle="1" w:styleId="1210">
    <w:name w:val="表格 古典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a3"/>
    <w:rsid w:val="006164A1"/>
    <w:rPr>
      <w:rFonts w:ascii="Arial" w:hAnsi="Arial"/>
    </w:rPr>
    <w:tblPr/>
  </w:style>
  <w:style w:type="numbering" w:customStyle="1" w:styleId="NormalNumbered21">
    <w:name w:val="Normal_Numbered21"/>
    <w:rsid w:val="006164A1"/>
  </w:style>
  <w:style w:type="numbering" w:customStyle="1" w:styleId="1ai21">
    <w:name w:val="1 / a / i21"/>
    <w:basedOn w:val="a4"/>
    <w:next w:val="1ai"/>
    <w:unhideWhenUsed/>
    <w:rsid w:val="006164A1"/>
  </w:style>
  <w:style w:type="numbering" w:customStyle="1" w:styleId="11111121">
    <w:name w:val="1 / 1.1 / 1.1.121"/>
    <w:basedOn w:val="a4"/>
    <w:next w:val="111111"/>
    <w:unhideWhenUsed/>
    <w:rsid w:val="006164A1"/>
  </w:style>
  <w:style w:type="table" w:customStyle="1" w:styleId="TableGrid321">
    <w:name w:val="Table Grid32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a4"/>
    <w:semiHidden/>
    <w:rsid w:val="006164A1"/>
  </w:style>
  <w:style w:type="table" w:customStyle="1" w:styleId="Pindescription21">
    <w:name w:val="Pin_description21"/>
    <w:basedOn w:val="a3"/>
    <w:uiPriority w:val="99"/>
    <w:rsid w:val="006164A1"/>
    <w:tblPr/>
  </w:style>
  <w:style w:type="numbering" w:customStyle="1" w:styleId="NoList16">
    <w:name w:val="No List16"/>
    <w:next w:val="a4"/>
    <w:uiPriority w:val="99"/>
    <w:semiHidden/>
    <w:unhideWhenUsed/>
    <w:rsid w:val="006164A1"/>
  </w:style>
  <w:style w:type="numbering" w:customStyle="1" w:styleId="NoList17">
    <w:name w:val="No List17"/>
    <w:next w:val="a4"/>
    <w:uiPriority w:val="99"/>
    <w:semiHidden/>
    <w:unhideWhenUsed/>
    <w:rsid w:val="006164A1"/>
  </w:style>
  <w:style w:type="numbering" w:customStyle="1" w:styleId="NoList18">
    <w:name w:val="No List18"/>
    <w:next w:val="a4"/>
    <w:uiPriority w:val="99"/>
    <w:semiHidden/>
    <w:unhideWhenUsed/>
    <w:rsid w:val="006164A1"/>
  </w:style>
  <w:style w:type="numbering" w:customStyle="1" w:styleId="NoList19">
    <w:name w:val="No List19"/>
    <w:next w:val="a4"/>
    <w:uiPriority w:val="99"/>
    <w:semiHidden/>
    <w:unhideWhenUsed/>
    <w:rsid w:val="006164A1"/>
  </w:style>
  <w:style w:type="table" w:customStyle="1" w:styleId="TableGrid9">
    <w:name w:val="Table Grid9"/>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a4"/>
    <w:rsid w:val="006164A1"/>
    <w:pPr>
      <w:numPr>
        <w:numId w:val="22"/>
      </w:numPr>
    </w:pPr>
  </w:style>
  <w:style w:type="numbering" w:customStyle="1" w:styleId="1111115">
    <w:name w:val="1 / 1.1 / 1.1.15"/>
    <w:basedOn w:val="a4"/>
    <w:next w:val="111111"/>
    <w:rsid w:val="006164A1"/>
  </w:style>
  <w:style w:type="numbering" w:customStyle="1" w:styleId="1ai5">
    <w:name w:val="1 / a / i5"/>
    <w:basedOn w:val="a4"/>
    <w:next w:val="1ai"/>
    <w:rsid w:val="006164A1"/>
  </w:style>
  <w:style w:type="numbering" w:customStyle="1" w:styleId="NoList110">
    <w:name w:val="No List110"/>
    <w:next w:val="a4"/>
    <w:semiHidden/>
    <w:rsid w:val="006164A1"/>
  </w:style>
  <w:style w:type="table" w:customStyle="1" w:styleId="TableList33">
    <w:name w:val="Table List 33"/>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a4"/>
    <w:semiHidden/>
    <w:rsid w:val="006164A1"/>
  </w:style>
  <w:style w:type="numbering" w:customStyle="1" w:styleId="NoList23">
    <w:name w:val="No List23"/>
    <w:next w:val="a4"/>
    <w:semiHidden/>
    <w:rsid w:val="006164A1"/>
  </w:style>
  <w:style w:type="table" w:customStyle="1" w:styleId="TableGrid27">
    <w:name w:val="Table Grid27"/>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a4"/>
    <w:semiHidden/>
    <w:rsid w:val="006164A1"/>
  </w:style>
  <w:style w:type="table" w:customStyle="1" w:styleId="TS-registertable4">
    <w:name w:val="TS-register table4"/>
    <w:basedOn w:val="a3"/>
    <w:rsid w:val="006164A1"/>
    <w:rPr>
      <w:rFonts w:ascii="Arial" w:hAnsi="Arial"/>
    </w:rPr>
    <w:tblPr/>
  </w:style>
  <w:style w:type="numbering" w:customStyle="1" w:styleId="StyleBulletedGray-809">
    <w:name w:val="Style Bulleted Gray-80%9"/>
    <w:basedOn w:val="a4"/>
    <w:rsid w:val="006164A1"/>
    <w:pPr>
      <w:numPr>
        <w:numId w:val="9"/>
      </w:numPr>
    </w:pPr>
  </w:style>
  <w:style w:type="table" w:customStyle="1" w:styleId="TableGrid10">
    <w:name w:val="Table Grid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a4"/>
    <w:rsid w:val="006164A1"/>
  </w:style>
  <w:style w:type="numbering" w:customStyle="1" w:styleId="1111116">
    <w:name w:val="1 / 1.1 / 1.1.16"/>
    <w:basedOn w:val="a4"/>
    <w:next w:val="111111"/>
    <w:rsid w:val="006164A1"/>
  </w:style>
  <w:style w:type="numbering" w:customStyle="1" w:styleId="1ai6">
    <w:name w:val="1 / a / i6"/>
    <w:basedOn w:val="a4"/>
    <w:next w:val="1ai"/>
    <w:rsid w:val="006164A1"/>
  </w:style>
  <w:style w:type="table" w:customStyle="1" w:styleId="TableList34">
    <w:name w:val="Table List 34"/>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a4"/>
    <w:rsid w:val="006164A1"/>
  </w:style>
  <w:style w:type="numbering" w:customStyle="1" w:styleId="Header27">
    <w:name w:val="Header27"/>
    <w:rsid w:val="006164A1"/>
  </w:style>
  <w:style w:type="numbering" w:customStyle="1" w:styleId="StyleBulletedGray-8010">
    <w:name w:val="Style Bulleted Gray-80%10"/>
    <w:basedOn w:val="a4"/>
    <w:rsid w:val="006164A1"/>
  </w:style>
  <w:style w:type="numbering" w:customStyle="1" w:styleId="StyleBulleted19">
    <w:name w:val="Style Bulleted19"/>
    <w:basedOn w:val="a4"/>
    <w:rsid w:val="006164A1"/>
  </w:style>
  <w:style w:type="table" w:customStyle="1" w:styleId="TableGrid35">
    <w:name w:val="Table Grid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a4"/>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a4"/>
    <w:rsid w:val="006164A1"/>
    <w:pPr>
      <w:numPr>
        <w:numId w:val="10"/>
      </w:numPr>
    </w:pPr>
  </w:style>
  <w:style w:type="numbering" w:customStyle="1" w:styleId="StyleBulleted110">
    <w:name w:val="Style Bulleted110"/>
    <w:basedOn w:val="a4"/>
    <w:rsid w:val="006164A1"/>
  </w:style>
  <w:style w:type="numbering" w:customStyle="1" w:styleId="NoList24">
    <w:name w:val="No List24"/>
    <w:next w:val="a4"/>
    <w:uiPriority w:val="99"/>
    <w:semiHidden/>
    <w:unhideWhenUsed/>
    <w:rsid w:val="006164A1"/>
  </w:style>
  <w:style w:type="numbering" w:customStyle="1" w:styleId="NoList25">
    <w:name w:val="No List25"/>
    <w:next w:val="a4"/>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afff1">
    <w:name w:val="清單段落 字元"/>
    <w:link w:val="afff0"/>
    <w:uiPriority w:val="34"/>
    <w:rsid w:val="006164A1"/>
    <w:rPr>
      <w:szCs w:val="24"/>
    </w:rPr>
  </w:style>
  <w:style w:type="character" w:customStyle="1" w:styleId="afffff">
    <w:name w:val="無間距 字元"/>
    <w:link w:val="affffe"/>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20"/>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a4"/>
    <w:semiHidden/>
    <w:rsid w:val="006164A1"/>
  </w:style>
  <w:style w:type="numbering" w:customStyle="1" w:styleId="StyleBulleted23">
    <w:name w:val="Style Bulleted23"/>
    <w:basedOn w:val="a4"/>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a4"/>
    <w:rsid w:val="006164A1"/>
  </w:style>
  <w:style w:type="numbering" w:customStyle="1" w:styleId="NoList33">
    <w:name w:val="No List33"/>
    <w:next w:val="a4"/>
    <w:semiHidden/>
    <w:unhideWhenUsed/>
    <w:rsid w:val="006164A1"/>
  </w:style>
  <w:style w:type="numbering" w:customStyle="1" w:styleId="NoList43">
    <w:name w:val="No List43"/>
    <w:next w:val="a4"/>
    <w:uiPriority w:val="99"/>
    <w:semiHidden/>
    <w:unhideWhenUsed/>
    <w:rsid w:val="006164A1"/>
  </w:style>
  <w:style w:type="numbering" w:customStyle="1" w:styleId="StyleBulleted33">
    <w:name w:val="Style Bulleted33"/>
    <w:basedOn w:val="a4"/>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a4"/>
    <w:rsid w:val="006164A1"/>
  </w:style>
  <w:style w:type="numbering" w:customStyle="1" w:styleId="StyleBulleted123">
    <w:name w:val="Style Bulleted123"/>
    <w:basedOn w:val="a4"/>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a4"/>
    <w:semiHidden/>
    <w:rsid w:val="006164A1"/>
  </w:style>
  <w:style w:type="numbering" w:customStyle="1" w:styleId="132">
    <w:name w:val="無清單13"/>
    <w:next w:val="a4"/>
    <w:uiPriority w:val="99"/>
    <w:semiHidden/>
    <w:unhideWhenUsed/>
    <w:rsid w:val="006164A1"/>
  </w:style>
  <w:style w:type="numbering" w:customStyle="1" w:styleId="232">
    <w:name w:val="無清單23"/>
    <w:next w:val="a4"/>
    <w:uiPriority w:val="99"/>
    <w:semiHidden/>
    <w:unhideWhenUsed/>
    <w:rsid w:val="006164A1"/>
  </w:style>
  <w:style w:type="numbering" w:customStyle="1" w:styleId="StyleBulleted43">
    <w:name w:val="Style Bulleted43"/>
    <w:basedOn w:val="a4"/>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a4"/>
    <w:rsid w:val="006164A1"/>
  </w:style>
  <w:style w:type="numbering" w:customStyle="1" w:styleId="StyleBulleted133">
    <w:name w:val="Style Bulleted133"/>
    <w:basedOn w:val="a4"/>
    <w:rsid w:val="006164A1"/>
  </w:style>
  <w:style w:type="numbering" w:customStyle="1" w:styleId="NoList63">
    <w:name w:val="No List63"/>
    <w:next w:val="a4"/>
    <w:uiPriority w:val="99"/>
    <w:semiHidden/>
    <w:unhideWhenUsed/>
    <w:rsid w:val="006164A1"/>
  </w:style>
  <w:style w:type="numbering" w:customStyle="1" w:styleId="NoList133">
    <w:name w:val="No List133"/>
    <w:next w:val="a4"/>
    <w:semiHidden/>
    <w:rsid w:val="006164A1"/>
  </w:style>
  <w:style w:type="numbering" w:customStyle="1" w:styleId="331">
    <w:name w:val="無清單33"/>
    <w:next w:val="a4"/>
    <w:uiPriority w:val="99"/>
    <w:semiHidden/>
    <w:unhideWhenUsed/>
    <w:rsid w:val="006164A1"/>
  </w:style>
  <w:style w:type="numbering" w:customStyle="1" w:styleId="430">
    <w:name w:val="無清單43"/>
    <w:next w:val="a4"/>
    <w:uiPriority w:val="99"/>
    <w:semiHidden/>
    <w:unhideWhenUsed/>
    <w:rsid w:val="006164A1"/>
  </w:style>
  <w:style w:type="numbering" w:customStyle="1" w:styleId="530">
    <w:name w:val="無清單53"/>
    <w:next w:val="a4"/>
    <w:uiPriority w:val="99"/>
    <w:semiHidden/>
    <w:unhideWhenUsed/>
    <w:rsid w:val="006164A1"/>
  </w:style>
  <w:style w:type="numbering" w:customStyle="1" w:styleId="630">
    <w:name w:val="無清單63"/>
    <w:next w:val="a4"/>
    <w:uiPriority w:val="99"/>
    <w:semiHidden/>
    <w:unhideWhenUsed/>
    <w:rsid w:val="006164A1"/>
  </w:style>
  <w:style w:type="numbering" w:customStyle="1" w:styleId="730">
    <w:name w:val="無清單73"/>
    <w:next w:val="a4"/>
    <w:uiPriority w:val="99"/>
    <w:semiHidden/>
    <w:unhideWhenUsed/>
    <w:rsid w:val="006164A1"/>
  </w:style>
  <w:style w:type="table" w:customStyle="1" w:styleId="2112">
    <w:name w:val="暗色清單 2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a4"/>
    <w:rsid w:val="006164A1"/>
    <w:pPr>
      <w:numPr>
        <w:numId w:val="49"/>
      </w:numPr>
    </w:pPr>
  </w:style>
  <w:style w:type="table" w:customStyle="1" w:styleId="TableGrid41">
    <w:name w:val="Table Grid 4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a3"/>
    <w:rsid w:val="006164A1"/>
    <w:tblPr>
      <w:tblInd w:w="-284" w:type="dxa"/>
    </w:tblPr>
  </w:style>
  <w:style w:type="table" w:customStyle="1" w:styleId="TableStyle21">
    <w:name w:val="Table Style21"/>
    <w:basedOn w:val="TableStyle1"/>
    <w:rsid w:val="006164A1"/>
    <w:tblPr>
      <w:tblInd w:w="0" w:type="dxa"/>
    </w:tblPr>
  </w:style>
  <w:style w:type="numbering" w:customStyle="1" w:styleId="810">
    <w:name w:val="無清單81"/>
    <w:next w:val="a4"/>
    <w:uiPriority w:val="99"/>
    <w:semiHidden/>
    <w:unhideWhenUsed/>
    <w:rsid w:val="006164A1"/>
  </w:style>
  <w:style w:type="numbering" w:customStyle="1" w:styleId="910">
    <w:name w:val="無清單91"/>
    <w:next w:val="a4"/>
    <w:uiPriority w:val="99"/>
    <w:semiHidden/>
    <w:unhideWhenUsed/>
    <w:rsid w:val="006164A1"/>
  </w:style>
  <w:style w:type="numbering" w:customStyle="1" w:styleId="NoList1131">
    <w:name w:val="No List1131"/>
    <w:next w:val="a4"/>
    <w:semiHidden/>
    <w:rsid w:val="006164A1"/>
  </w:style>
  <w:style w:type="numbering" w:customStyle="1" w:styleId="NoList11121">
    <w:name w:val="No List11121"/>
    <w:next w:val="a4"/>
    <w:semiHidden/>
    <w:rsid w:val="006164A1"/>
  </w:style>
  <w:style w:type="numbering" w:customStyle="1" w:styleId="Style3121">
    <w:name w:val="Style3121"/>
    <w:rsid w:val="006164A1"/>
  </w:style>
  <w:style w:type="numbering" w:customStyle="1" w:styleId="NoList421">
    <w:name w:val="No List421"/>
    <w:next w:val="a4"/>
    <w:uiPriority w:val="99"/>
    <w:semiHidden/>
    <w:unhideWhenUsed/>
    <w:rsid w:val="006164A1"/>
  </w:style>
  <w:style w:type="numbering" w:customStyle="1" w:styleId="StyleBulleted321">
    <w:name w:val="Style Bulleted321"/>
    <w:basedOn w:val="a4"/>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a4"/>
    <w:rsid w:val="006164A1"/>
  </w:style>
  <w:style w:type="numbering" w:customStyle="1" w:styleId="StyleBulleted1221">
    <w:name w:val="Style Bulleted1221"/>
    <w:basedOn w:val="a4"/>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a4"/>
    <w:semiHidden/>
    <w:rsid w:val="006164A1"/>
  </w:style>
  <w:style w:type="numbering" w:customStyle="1" w:styleId="1212">
    <w:name w:val="無清單121"/>
    <w:next w:val="a4"/>
    <w:uiPriority w:val="99"/>
    <w:semiHidden/>
    <w:unhideWhenUsed/>
    <w:rsid w:val="006164A1"/>
  </w:style>
  <w:style w:type="numbering" w:customStyle="1" w:styleId="2211">
    <w:name w:val="無清單221"/>
    <w:next w:val="a4"/>
    <w:uiPriority w:val="99"/>
    <w:semiHidden/>
    <w:unhideWhenUsed/>
    <w:rsid w:val="006164A1"/>
  </w:style>
  <w:style w:type="numbering" w:customStyle="1" w:styleId="StyleBulleted421">
    <w:name w:val="Style Bulleted421"/>
    <w:basedOn w:val="a4"/>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a4"/>
    <w:rsid w:val="006164A1"/>
  </w:style>
  <w:style w:type="numbering" w:customStyle="1" w:styleId="StyleBulleted1321">
    <w:name w:val="Style Bulleted1321"/>
    <w:basedOn w:val="a4"/>
    <w:rsid w:val="006164A1"/>
  </w:style>
  <w:style w:type="numbering" w:customStyle="1" w:styleId="NoList621">
    <w:name w:val="No List621"/>
    <w:next w:val="a4"/>
    <w:uiPriority w:val="99"/>
    <w:semiHidden/>
    <w:unhideWhenUsed/>
    <w:rsid w:val="006164A1"/>
  </w:style>
  <w:style w:type="numbering" w:customStyle="1" w:styleId="3212">
    <w:name w:val="無清單321"/>
    <w:next w:val="a4"/>
    <w:uiPriority w:val="99"/>
    <w:semiHidden/>
    <w:unhideWhenUsed/>
    <w:rsid w:val="006164A1"/>
  </w:style>
  <w:style w:type="numbering" w:customStyle="1" w:styleId="421">
    <w:name w:val="無清單421"/>
    <w:next w:val="a4"/>
    <w:uiPriority w:val="99"/>
    <w:semiHidden/>
    <w:unhideWhenUsed/>
    <w:rsid w:val="006164A1"/>
  </w:style>
  <w:style w:type="numbering" w:customStyle="1" w:styleId="521">
    <w:name w:val="無清單521"/>
    <w:next w:val="a4"/>
    <w:uiPriority w:val="99"/>
    <w:semiHidden/>
    <w:unhideWhenUsed/>
    <w:rsid w:val="006164A1"/>
  </w:style>
  <w:style w:type="numbering" w:customStyle="1" w:styleId="621">
    <w:name w:val="無清單621"/>
    <w:next w:val="a4"/>
    <w:uiPriority w:val="99"/>
    <w:semiHidden/>
    <w:unhideWhenUsed/>
    <w:rsid w:val="006164A1"/>
  </w:style>
  <w:style w:type="numbering" w:customStyle="1" w:styleId="721">
    <w:name w:val="無清單721"/>
    <w:next w:val="a4"/>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a1"/>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a1"/>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a1"/>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9">
    <w:name w:val="頁尾5"/>
    <w:basedOn w:val="FOOTER1"/>
    <w:rsid w:val="006164A1"/>
    <w:pPr>
      <w:spacing w:after="454"/>
      <w:textAlignment w:val="baseline"/>
    </w:pPr>
  </w:style>
  <w:style w:type="paragraph" w:customStyle="1" w:styleId="5a">
    <w:name w:val="表格內文5"/>
    <w:basedOn w:val="a1"/>
    <w:rsid w:val="006164A1"/>
    <w:pPr>
      <w:widowControl/>
      <w:tabs>
        <w:tab w:val="left" w:pos="170"/>
      </w:tabs>
      <w:spacing w:before="20" w:after="20"/>
      <w:jc w:val="center"/>
    </w:pPr>
    <w:rPr>
      <w:rFonts w:cs="Arial"/>
      <w:lang w:eastAsia="zh-TW"/>
    </w:rPr>
  </w:style>
  <w:style w:type="character" w:customStyle="1" w:styleId="af0">
    <w:name w:val="內文縮排 字元"/>
    <w:link w:val="af"/>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afff0"/>
    <w:rsid w:val="006164A1"/>
    <w:pPr>
      <w:spacing w:before="120"/>
    </w:pPr>
    <w:rPr>
      <w:rFonts w:ascii="Arial" w:hAnsi="Arial"/>
      <w:szCs w:val="20"/>
    </w:rPr>
  </w:style>
  <w:style w:type="table" w:customStyle="1" w:styleId="4d">
    <w:name w:val="表格格線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b">
    <w:name w:val="Table Grid 5"/>
    <w:basedOn w:val="a3"/>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3"/>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b">
    <w:name w:val="註解文字 字元2"/>
    <w:rsid w:val="006164A1"/>
    <w:rPr>
      <w:rFonts w:ascii="Arial" w:eastAsia="新細明體" w:hAnsi="Arial" w:cs="Times New Roman"/>
      <w:kern w:val="0"/>
      <w:sz w:val="20"/>
      <w:szCs w:val="20"/>
      <w:lang w:eastAsia="en-US"/>
    </w:rPr>
  </w:style>
  <w:style w:type="table" w:styleId="Web1">
    <w:name w:val="Table Web 1"/>
    <w:basedOn w:val="a3"/>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4"/>
    <w:rsid w:val="006164A1"/>
    <w:pPr>
      <w:numPr>
        <w:ilvl w:val="0"/>
        <w:numId w:val="0"/>
      </w:numPr>
      <w:tabs>
        <w:tab w:val="num" w:pos="2970"/>
      </w:tabs>
      <w:ind w:left="2970" w:hanging="810"/>
    </w:pPr>
    <w:rPr>
      <w:rFonts w:ascii="Verdana" w:eastAsia="Arial" w:hAnsi="Verdana"/>
      <w:iCs/>
      <w:lang w:eastAsia="zh-TW"/>
    </w:rPr>
  </w:style>
  <w:style w:type="character" w:customStyle="1" w:styleId="2fc">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a1"/>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a1"/>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a1"/>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4e">
    <w:name w:val="List Bullet 4"/>
    <w:basedOn w:val="a1"/>
    <w:autoRedefine/>
    <w:rsid w:val="006164A1"/>
    <w:pPr>
      <w:tabs>
        <w:tab w:val="num" w:pos="1209"/>
      </w:tabs>
      <w:topLinePunct/>
      <w:ind w:left="1209" w:hanging="360"/>
      <w:jc w:val="left"/>
    </w:pPr>
    <w:rPr>
      <w:rFonts w:ascii="Times New Roman" w:hAnsi="Times New Roman"/>
      <w:szCs w:val="24"/>
      <w:lang w:eastAsia="zh-TW"/>
    </w:rPr>
  </w:style>
  <w:style w:type="paragraph" w:styleId="5c">
    <w:name w:val="List Bullet 5"/>
    <w:basedOn w:val="a1"/>
    <w:autoRedefine/>
    <w:rsid w:val="006164A1"/>
    <w:pPr>
      <w:tabs>
        <w:tab w:val="num" w:pos="1492"/>
      </w:tabs>
      <w:topLinePunct/>
      <w:ind w:left="1492" w:hanging="360"/>
      <w:jc w:val="left"/>
    </w:pPr>
    <w:rPr>
      <w:rFonts w:ascii="Times New Roman" w:hAnsi="Times New Roman"/>
      <w:szCs w:val="24"/>
      <w:lang w:eastAsia="zh-TW"/>
    </w:rPr>
  </w:style>
  <w:style w:type="paragraph" w:styleId="3f5">
    <w:name w:val="List Number 3"/>
    <w:basedOn w:val="a1"/>
    <w:rsid w:val="006164A1"/>
    <w:pPr>
      <w:tabs>
        <w:tab w:val="num" w:pos="926"/>
      </w:tabs>
      <w:topLinePunct/>
      <w:ind w:left="926" w:hanging="360"/>
      <w:jc w:val="left"/>
    </w:pPr>
    <w:rPr>
      <w:rFonts w:ascii="Times New Roman" w:hAnsi="Times New Roman"/>
      <w:szCs w:val="24"/>
      <w:lang w:eastAsia="zh-TW"/>
    </w:rPr>
  </w:style>
  <w:style w:type="paragraph" w:styleId="4f">
    <w:name w:val="List Number 4"/>
    <w:basedOn w:val="a1"/>
    <w:rsid w:val="006164A1"/>
    <w:pPr>
      <w:tabs>
        <w:tab w:val="num" w:pos="1209"/>
      </w:tabs>
      <w:topLinePunct/>
      <w:ind w:left="1209" w:hanging="360"/>
      <w:jc w:val="left"/>
    </w:pPr>
    <w:rPr>
      <w:rFonts w:ascii="Times New Roman" w:hAnsi="Times New Roman"/>
      <w:szCs w:val="24"/>
      <w:lang w:eastAsia="zh-TW"/>
    </w:rPr>
  </w:style>
  <w:style w:type="paragraph" w:styleId="5d">
    <w:name w:val="List Number 5"/>
    <w:basedOn w:val="a1"/>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a1"/>
    <w:semiHidden/>
    <w:rsid w:val="006164A1"/>
    <w:pPr>
      <w:topLinePunct/>
      <w:ind w:left="1260" w:hanging="1260"/>
      <w:jc w:val="left"/>
    </w:pPr>
    <w:rPr>
      <w:rFonts w:ascii="Times New Roman" w:hAnsi="Times New Roman"/>
      <w:lang w:eastAsia="zh-TW"/>
    </w:rPr>
  </w:style>
  <w:style w:type="paragraph" w:customStyle="1" w:styleId="SP1282065">
    <w:name w:val="SP.12.82065"/>
    <w:basedOn w:val="a1"/>
    <w:next w:val="a1"/>
    <w:semiHidden/>
    <w:rsid w:val="006164A1"/>
    <w:pPr>
      <w:topLinePunct/>
      <w:jc w:val="left"/>
    </w:pPr>
    <w:rPr>
      <w:rFonts w:ascii="Times New Roman" w:hAnsi="Times New Roman"/>
      <w:szCs w:val="24"/>
      <w:lang w:eastAsia="zh-TW"/>
    </w:rPr>
  </w:style>
  <w:style w:type="paragraph" w:customStyle="1" w:styleId="Arial1">
    <w:name w:val="內文 + Arial"/>
    <w:basedOn w:val="a1"/>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e">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0">
    <w:name w:val="HTML Address"/>
    <w:basedOn w:val="a1"/>
    <w:link w:val="HTML1"/>
    <w:rsid w:val="006164A1"/>
    <w:pPr>
      <w:widowControl/>
      <w:topLinePunct/>
    </w:pPr>
    <w:rPr>
      <w:rFonts w:ascii="Times New Roman" w:hAnsi="Times New Roman"/>
      <w:i/>
      <w:iCs/>
      <w:lang w:eastAsia="zh-TW"/>
    </w:rPr>
  </w:style>
  <w:style w:type="character" w:customStyle="1" w:styleId="HTML1">
    <w:name w:val="HTML 位址 字元"/>
    <w:link w:val="HTML0"/>
    <w:rsid w:val="006164A1"/>
    <w:rPr>
      <w:i/>
      <w:iCs/>
    </w:rPr>
  </w:style>
  <w:style w:type="paragraph" w:styleId="HTML2">
    <w:name w:val="HTML Preformatted"/>
    <w:basedOn w:val="a1"/>
    <w:link w:val="HTML3"/>
    <w:rsid w:val="006164A1"/>
    <w:pPr>
      <w:widowControl/>
      <w:topLinePunct/>
    </w:pPr>
    <w:rPr>
      <w:rFonts w:ascii="Courier New" w:hAnsi="Courier New" w:cs="Courier New"/>
      <w:lang w:eastAsia="zh-TW"/>
    </w:rPr>
  </w:style>
  <w:style w:type="character" w:customStyle="1" w:styleId="HTML3">
    <w:name w:val="HTML 預設格式 字元"/>
    <w:link w:val="HTML2"/>
    <w:rsid w:val="006164A1"/>
    <w:rPr>
      <w:rFonts w:ascii="Courier New" w:hAnsi="Courier New" w:cs="Courier New"/>
    </w:rPr>
  </w:style>
  <w:style w:type="paragraph" w:styleId="afffffa">
    <w:name w:val="macro"/>
    <w:link w:val="afffffb"/>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afffffb">
    <w:name w:val="巨集文字 字元"/>
    <w:link w:val="afffffa"/>
    <w:rsid w:val="006164A1"/>
    <w:rPr>
      <w:rFonts w:ascii="Courier New" w:hAnsi="Courier New" w:cs="Courier New"/>
      <w:noProof/>
      <w:szCs w:val="24"/>
    </w:rPr>
  </w:style>
  <w:style w:type="paragraph" w:styleId="afffffc">
    <w:name w:val="Body Text First Indent"/>
    <w:basedOn w:val="af8"/>
    <w:link w:val="afffffd"/>
    <w:rsid w:val="006164A1"/>
    <w:pPr>
      <w:topLinePunct/>
      <w:spacing w:before="0" w:after="120"/>
      <w:ind w:right="0" w:firstLineChars="100" w:firstLine="210"/>
    </w:pPr>
    <w:rPr>
      <w:rFonts w:ascii="Times New Roman" w:hAnsi="Times New Roman"/>
      <w:lang w:eastAsia="zh-TW"/>
    </w:rPr>
  </w:style>
  <w:style w:type="character" w:customStyle="1" w:styleId="afffffd">
    <w:name w:val="本文第一層縮排 字元"/>
    <w:link w:val="afffffc"/>
    <w:rsid w:val="006164A1"/>
    <w:rPr>
      <w:noProof/>
    </w:rPr>
  </w:style>
  <w:style w:type="paragraph" w:styleId="2fd">
    <w:name w:val="Body Text First Indent 2"/>
    <w:basedOn w:val="a5"/>
    <w:link w:val="2fe"/>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2fe">
    <w:name w:val="本文第一層縮排 2 字元"/>
    <w:link w:val="2fd"/>
    <w:rsid w:val="006164A1"/>
    <w:rPr>
      <w:noProof/>
    </w:rPr>
  </w:style>
  <w:style w:type="paragraph" w:styleId="afffffe">
    <w:name w:val="envelope address"/>
    <w:basedOn w:val="a1"/>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affffff">
    <w:name w:val="table of authorities"/>
    <w:basedOn w:val="a1"/>
    <w:next w:val="a1"/>
    <w:rsid w:val="006164A1"/>
    <w:pPr>
      <w:widowControl/>
      <w:topLinePunct/>
      <w:ind w:leftChars="200" w:left="480"/>
    </w:pPr>
    <w:rPr>
      <w:rFonts w:ascii="Times New Roman" w:hAnsi="Times New Roman"/>
      <w:lang w:eastAsia="zh-TW"/>
    </w:rPr>
  </w:style>
  <w:style w:type="paragraph" w:styleId="affffff0">
    <w:name w:val="toa heading"/>
    <w:basedOn w:val="a1"/>
    <w:next w:val="a1"/>
    <w:rsid w:val="006164A1"/>
    <w:pPr>
      <w:widowControl/>
      <w:topLinePunct/>
      <w:spacing w:before="120"/>
    </w:pPr>
    <w:rPr>
      <w:rFonts w:ascii="Times New Roman" w:hAnsi="Times New Roman" w:cs="Arial"/>
      <w:szCs w:val="24"/>
      <w:lang w:eastAsia="zh-TW"/>
    </w:rPr>
  </w:style>
  <w:style w:type="paragraph" w:styleId="affffff1">
    <w:name w:val="Message Header"/>
    <w:basedOn w:val="a1"/>
    <w:link w:val="affffff2"/>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affffff2">
    <w:name w:val="訊息欄位名稱 字元"/>
    <w:link w:val="affffff1"/>
    <w:rsid w:val="006164A1"/>
    <w:rPr>
      <w:rFonts w:cs="Arial"/>
      <w:szCs w:val="24"/>
      <w:shd w:val="pct20" w:color="auto" w:fill="auto"/>
    </w:rPr>
  </w:style>
  <w:style w:type="paragraph" w:styleId="affffff3">
    <w:name w:val="envelope return"/>
    <w:basedOn w:val="a1"/>
    <w:rsid w:val="006164A1"/>
    <w:pPr>
      <w:widowControl/>
      <w:topLinePunct/>
    </w:pPr>
    <w:rPr>
      <w:rFonts w:ascii="Times New Roman" w:hAnsi="Times New Roman" w:cs="Arial"/>
      <w:lang w:eastAsia="zh-TW"/>
    </w:rPr>
  </w:style>
  <w:style w:type="paragraph" w:styleId="affffff4">
    <w:name w:val="List Continue"/>
    <w:basedOn w:val="a1"/>
    <w:rsid w:val="006164A1"/>
    <w:pPr>
      <w:widowControl/>
      <w:topLinePunct/>
      <w:ind w:leftChars="200" w:left="480"/>
    </w:pPr>
    <w:rPr>
      <w:rFonts w:ascii="Times New Roman" w:hAnsi="Times New Roman"/>
      <w:lang w:eastAsia="zh-TW"/>
    </w:rPr>
  </w:style>
  <w:style w:type="paragraph" w:styleId="2ff">
    <w:name w:val="List Continue 2"/>
    <w:basedOn w:val="a1"/>
    <w:rsid w:val="006164A1"/>
    <w:pPr>
      <w:widowControl/>
      <w:topLinePunct/>
      <w:ind w:leftChars="400" w:left="960"/>
    </w:pPr>
    <w:rPr>
      <w:rFonts w:ascii="Times New Roman" w:hAnsi="Times New Roman"/>
      <w:lang w:eastAsia="zh-TW"/>
    </w:rPr>
  </w:style>
  <w:style w:type="paragraph" w:styleId="3f6">
    <w:name w:val="List Continue 3"/>
    <w:basedOn w:val="a1"/>
    <w:rsid w:val="006164A1"/>
    <w:pPr>
      <w:widowControl/>
      <w:topLinePunct/>
      <w:ind w:leftChars="600" w:left="1440"/>
    </w:pPr>
    <w:rPr>
      <w:rFonts w:ascii="Times New Roman" w:hAnsi="Times New Roman"/>
      <w:lang w:eastAsia="zh-TW"/>
    </w:rPr>
  </w:style>
  <w:style w:type="paragraph" w:styleId="4f0">
    <w:name w:val="List Continue 4"/>
    <w:basedOn w:val="a1"/>
    <w:rsid w:val="006164A1"/>
    <w:pPr>
      <w:widowControl/>
      <w:topLinePunct/>
      <w:ind w:leftChars="800" w:left="1920"/>
    </w:pPr>
    <w:rPr>
      <w:rFonts w:ascii="Times New Roman" w:hAnsi="Times New Roman"/>
      <w:lang w:eastAsia="zh-TW"/>
    </w:rPr>
  </w:style>
  <w:style w:type="paragraph" w:styleId="5e">
    <w:name w:val="List Continue 5"/>
    <w:basedOn w:val="a1"/>
    <w:rsid w:val="006164A1"/>
    <w:pPr>
      <w:widowControl/>
      <w:topLinePunct/>
      <w:ind w:leftChars="1000" w:left="2400"/>
    </w:pPr>
    <w:rPr>
      <w:rFonts w:ascii="Times New Roman" w:hAnsi="Times New Roman"/>
      <w:lang w:eastAsia="zh-TW"/>
    </w:rPr>
  </w:style>
  <w:style w:type="paragraph" w:styleId="3f7">
    <w:name w:val="List 3"/>
    <w:basedOn w:val="a1"/>
    <w:rsid w:val="006164A1"/>
    <w:pPr>
      <w:widowControl/>
      <w:topLinePunct/>
      <w:ind w:leftChars="600" w:left="100" w:hangingChars="200" w:hanging="200"/>
    </w:pPr>
    <w:rPr>
      <w:rFonts w:ascii="Times New Roman" w:hAnsi="Times New Roman"/>
      <w:lang w:eastAsia="zh-TW"/>
    </w:rPr>
  </w:style>
  <w:style w:type="paragraph" w:styleId="4f1">
    <w:name w:val="List 4"/>
    <w:basedOn w:val="a1"/>
    <w:rsid w:val="006164A1"/>
    <w:pPr>
      <w:widowControl/>
      <w:topLinePunct/>
      <w:ind w:leftChars="800" w:left="100" w:hangingChars="200" w:hanging="200"/>
    </w:pPr>
    <w:rPr>
      <w:rFonts w:ascii="Times New Roman" w:hAnsi="Times New Roman"/>
      <w:lang w:eastAsia="zh-TW"/>
    </w:rPr>
  </w:style>
  <w:style w:type="paragraph" w:styleId="5f">
    <w:name w:val="List 5"/>
    <w:basedOn w:val="a1"/>
    <w:rsid w:val="006164A1"/>
    <w:pPr>
      <w:widowControl/>
      <w:topLinePunct/>
      <w:ind w:leftChars="1000" w:left="100" w:hangingChars="200" w:hanging="200"/>
    </w:pPr>
    <w:rPr>
      <w:rFonts w:ascii="Times New Roman" w:hAnsi="Times New Roman"/>
      <w:lang w:eastAsia="zh-TW"/>
    </w:rPr>
  </w:style>
  <w:style w:type="paragraph" w:styleId="affffff5">
    <w:name w:val="Closing"/>
    <w:basedOn w:val="a1"/>
    <w:link w:val="affffff6"/>
    <w:rsid w:val="006164A1"/>
    <w:pPr>
      <w:widowControl/>
      <w:topLinePunct/>
      <w:ind w:leftChars="1800" w:left="100"/>
    </w:pPr>
    <w:rPr>
      <w:rFonts w:ascii="Times New Roman" w:hAnsi="Times New Roman"/>
      <w:lang w:eastAsia="zh-TW"/>
    </w:rPr>
  </w:style>
  <w:style w:type="character" w:customStyle="1" w:styleId="affffff6">
    <w:name w:val="結語 字元"/>
    <w:link w:val="affffff5"/>
    <w:rsid w:val="006164A1"/>
  </w:style>
  <w:style w:type="paragraph" w:styleId="affffff7">
    <w:name w:val="Note Heading"/>
    <w:basedOn w:val="a1"/>
    <w:next w:val="a1"/>
    <w:link w:val="affffff8"/>
    <w:rsid w:val="006164A1"/>
    <w:pPr>
      <w:widowControl/>
      <w:topLinePunct/>
      <w:jc w:val="center"/>
    </w:pPr>
    <w:rPr>
      <w:rFonts w:ascii="Times New Roman" w:hAnsi="Times New Roman"/>
      <w:lang w:eastAsia="zh-TW"/>
    </w:rPr>
  </w:style>
  <w:style w:type="character" w:customStyle="1" w:styleId="affffff8">
    <w:name w:val="註釋標題 字元"/>
    <w:link w:val="affffff7"/>
    <w:rsid w:val="006164A1"/>
  </w:style>
  <w:style w:type="paragraph" w:styleId="affffff9">
    <w:name w:val="E-mail Signature"/>
    <w:basedOn w:val="a1"/>
    <w:link w:val="affffffa"/>
    <w:rsid w:val="006164A1"/>
    <w:pPr>
      <w:widowControl/>
      <w:topLinePunct/>
    </w:pPr>
    <w:rPr>
      <w:rFonts w:ascii="Times New Roman" w:hAnsi="Times New Roman"/>
      <w:lang w:eastAsia="zh-TW"/>
    </w:rPr>
  </w:style>
  <w:style w:type="character" w:customStyle="1" w:styleId="affffffa">
    <w:name w:val="電子郵件簽名 字元"/>
    <w:link w:val="affffff9"/>
    <w:rsid w:val="006164A1"/>
  </w:style>
  <w:style w:type="paragraph" w:styleId="a0">
    <w:name w:val="Signature"/>
    <w:basedOn w:val="a1"/>
    <w:link w:val="affffffb"/>
    <w:rsid w:val="006164A1"/>
    <w:pPr>
      <w:widowControl/>
      <w:numPr>
        <w:numId w:val="38"/>
      </w:numPr>
      <w:topLinePunct/>
      <w:ind w:leftChars="1800" w:left="100" w:firstLine="0"/>
    </w:pPr>
    <w:rPr>
      <w:rFonts w:ascii="Times New Roman" w:hAnsi="Times New Roman"/>
      <w:lang w:eastAsia="zh-TW"/>
    </w:rPr>
  </w:style>
  <w:style w:type="character" w:customStyle="1" w:styleId="affffffb">
    <w:name w:val="簽名 字元"/>
    <w:link w:val="a0"/>
    <w:rsid w:val="006164A1"/>
  </w:style>
  <w:style w:type="paragraph" w:customStyle="1" w:styleId="feature1">
    <w:name w:val="feature1"/>
    <w:basedOn w:val="afff8"/>
    <w:rsid w:val="006164A1"/>
    <w:pPr>
      <w:numPr>
        <w:numId w:val="37"/>
      </w:numPr>
      <w:spacing w:before="48" w:line="240" w:lineRule="auto"/>
    </w:pPr>
    <w:rPr>
      <w:rFonts w:ascii="Times New Roman" w:hAnsi="Times New Roman"/>
      <w:snapToGrid/>
    </w:rPr>
  </w:style>
  <w:style w:type="paragraph" w:customStyle="1" w:styleId="feature2">
    <w:name w:val="feature2"/>
    <w:basedOn w:val="afff8"/>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a1"/>
    <w:rsid w:val="006164A1"/>
    <w:pPr>
      <w:widowControl/>
      <w:topLinePunct/>
    </w:pPr>
    <w:rPr>
      <w:rFonts w:ascii="Courier New" w:eastAsia="Courier New" w:hAnsi="Courier New" w:cs="Courier New"/>
      <w:sz w:val="18"/>
      <w:szCs w:val="18"/>
      <w:lang w:eastAsia="zh-TW"/>
    </w:rPr>
  </w:style>
  <w:style w:type="paragraph" w:customStyle="1" w:styleId="affffffc">
    <w:name w:val="列表"/>
    <w:basedOn w:val="a1"/>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fff8"/>
    <w:next w:val="a1"/>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f0">
    <w:name w:val="樣式 標題 2 + 左右對齊"/>
    <w:basedOn w:val="20"/>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f">
    <w:name w:val="字元 字元1"/>
    <w:rsid w:val="006164A1"/>
    <w:rPr>
      <w:rFonts w:ascii="Arial" w:eastAsia="Arial" w:hAnsi="Arial"/>
      <w:lang w:val="en-US" w:eastAsia="zh-TW" w:bidi="ar-SA"/>
    </w:rPr>
  </w:style>
  <w:style w:type="paragraph" w:customStyle="1" w:styleId="225">
    <w:name w:val="樣式 標題 2 + 左右對齊2"/>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20"/>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fffffd">
    <w:name w:val="樣式 標號 + 左右對齊"/>
    <w:basedOn w:val="a7"/>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20"/>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fffffe">
    <w:name w:val="a"/>
    <w:rsid w:val="006164A1"/>
  </w:style>
  <w:style w:type="character" w:customStyle="1" w:styleId="1ff0">
    <w:name w:val="標題 1 字元 字元"/>
    <w:rsid w:val="006164A1"/>
    <w:rPr>
      <w:rFonts w:ascii="Arial" w:eastAsia="新細明體" w:hAnsi="Arial"/>
      <w:b/>
      <w:caps/>
      <w:snapToGrid w:val="0"/>
      <w:sz w:val="28"/>
      <w:szCs w:val="28"/>
      <w:lang w:val="en-US" w:eastAsia="zh-TW" w:bidi="ar-SA"/>
    </w:rPr>
  </w:style>
  <w:style w:type="character" w:customStyle="1" w:styleId="2ff1">
    <w:name w:val="標題 2 字元 字元"/>
    <w:rsid w:val="006164A1"/>
    <w:rPr>
      <w:rFonts w:ascii="Arial" w:eastAsia="新細明體" w:hAnsi="Arial"/>
      <w:b/>
      <w:snapToGrid w:val="0"/>
      <w:sz w:val="24"/>
      <w:szCs w:val="24"/>
      <w:lang w:val="en-US" w:eastAsia="zh-TW" w:bidi="ar-SA"/>
    </w:rPr>
  </w:style>
  <w:style w:type="character" w:customStyle="1" w:styleId="3f8">
    <w:name w:val="標題 3 字元 字元"/>
    <w:rsid w:val="006164A1"/>
    <w:rPr>
      <w:rFonts w:ascii="Arial" w:eastAsia="新細明體" w:hAnsi="Arial"/>
      <w:b/>
      <w:snapToGrid w:val="0"/>
      <w:sz w:val="24"/>
      <w:szCs w:val="24"/>
      <w:lang w:val="en-US" w:eastAsia="zh-TW" w:bidi="ar-SA"/>
    </w:rPr>
  </w:style>
  <w:style w:type="paragraph" w:customStyle="1" w:styleId="BodyTextIndent2">
    <w:name w:val="Body Text Indent2"/>
    <w:basedOn w:val="a1"/>
    <w:semiHidden/>
    <w:rsid w:val="006164A1"/>
    <w:pPr>
      <w:topLinePunct/>
      <w:ind w:left="1260" w:hanging="1260"/>
      <w:jc w:val="left"/>
    </w:pPr>
    <w:rPr>
      <w:rFonts w:ascii="Times New Roman" w:hAnsi="Times New Roman"/>
      <w:lang w:eastAsia="zh-TW"/>
    </w:rPr>
  </w:style>
  <w:style w:type="paragraph" w:customStyle="1" w:styleId="CharChar30">
    <w:name w:val="Char Char30"/>
    <w:basedOn w:val="a1"/>
    <w:rsid w:val="006164A1"/>
    <w:pPr>
      <w:widowControl/>
      <w:spacing w:after="160" w:line="240" w:lineRule="exact"/>
      <w:jc w:val="left"/>
    </w:pPr>
    <w:rPr>
      <w:rFonts w:ascii="Verdana" w:hAnsi="Verdana"/>
      <w:lang w:eastAsia="zh-TW"/>
    </w:rPr>
  </w:style>
  <w:style w:type="table" w:styleId="2-1">
    <w:name w:val="Medium Shading 2 Accent 1"/>
    <w:basedOn w:val="a3"/>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
    <w:name w:val="Dark List Accent 1"/>
    <w:basedOn w:val="a3"/>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3f9">
    <w:name w:val="Medium Grid 3"/>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2">
    <w:name w:val="Medium Grid 3 Accent 2"/>
    <w:basedOn w:val="a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a1"/>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a1"/>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a1"/>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a1"/>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a1"/>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a1"/>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a1"/>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a1"/>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a1"/>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a1"/>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a1"/>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a1"/>
    <w:rsid w:val="006164A1"/>
    <w:pPr>
      <w:jc w:val="left"/>
    </w:pPr>
    <w:rPr>
      <w:lang w:eastAsia="zh-TW"/>
    </w:rPr>
  </w:style>
  <w:style w:type="paragraph" w:customStyle="1" w:styleId="H41111">
    <w:name w:val="H4_1.1.1.1"/>
    <w:basedOn w:val="4"/>
    <w:next w:val="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a4"/>
    <w:semiHidden/>
    <w:rsid w:val="006164A1"/>
  </w:style>
  <w:style w:type="numbering" w:customStyle="1" w:styleId="NoList111111">
    <w:name w:val="No List111111"/>
    <w:next w:val="a4"/>
    <w:semiHidden/>
    <w:rsid w:val="006164A1"/>
  </w:style>
  <w:style w:type="numbering" w:customStyle="1" w:styleId="StyleBulleted2111">
    <w:name w:val="Style Bulleted2111"/>
    <w:basedOn w:val="a4"/>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a4"/>
    <w:rsid w:val="006164A1"/>
  </w:style>
  <w:style w:type="numbering" w:customStyle="1" w:styleId="StyleBulleted11111">
    <w:name w:val="Style Bulleted11111"/>
    <w:basedOn w:val="a4"/>
    <w:rsid w:val="006164A1"/>
  </w:style>
  <w:style w:type="numbering" w:customStyle="1" w:styleId="NoList12111">
    <w:name w:val="No List12111"/>
    <w:next w:val="a4"/>
    <w:semiHidden/>
    <w:rsid w:val="006164A1"/>
  </w:style>
  <w:style w:type="numbering" w:customStyle="1" w:styleId="NormalNumbered111">
    <w:name w:val="Normal_Numbered111"/>
    <w:rsid w:val="006164A1"/>
  </w:style>
  <w:style w:type="numbering" w:customStyle="1" w:styleId="1ai111">
    <w:name w:val="1 / a / i111"/>
    <w:basedOn w:val="a4"/>
    <w:next w:val="1ai"/>
    <w:unhideWhenUsed/>
    <w:rsid w:val="006164A1"/>
  </w:style>
  <w:style w:type="numbering" w:customStyle="1" w:styleId="111111111">
    <w:name w:val="1 / 1.1 / 1.1.1111"/>
    <w:basedOn w:val="a4"/>
    <w:next w:val="111111"/>
    <w:unhideWhenUsed/>
    <w:rsid w:val="006164A1"/>
  </w:style>
  <w:style w:type="numbering" w:customStyle="1" w:styleId="StyleBulletedWingdingssymbolBefore0cmHanging48ch21">
    <w:name w:val="Style Bulleted Wingdings (symbol) Before:  0 cm Hanging:  4.8 ch21"/>
    <w:basedOn w:val="a4"/>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a1"/>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a1"/>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a1"/>
    <w:qFormat/>
    <w:rsid w:val="006164A1"/>
    <w:pPr>
      <w:kinsoku w:val="0"/>
    </w:pPr>
    <w:rPr>
      <w:rFonts w:eastAsia="SimSun"/>
      <w:lang w:eastAsia="zh-CN"/>
    </w:rPr>
  </w:style>
  <w:style w:type="paragraph" w:customStyle="1" w:styleId="BL-1">
    <w:name w:val="BL-1"/>
    <w:basedOn w:val="afff0"/>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a1"/>
    <w:rsid w:val="006164A1"/>
    <w:pPr>
      <w:jc w:val="center"/>
    </w:pPr>
    <w:rPr>
      <w:rFonts w:eastAsia="SimSun"/>
      <w:b/>
      <w:sz w:val="48"/>
      <w:szCs w:val="48"/>
      <w:lang w:eastAsia="zh-CN"/>
    </w:rPr>
  </w:style>
  <w:style w:type="paragraph" w:customStyle="1" w:styleId="CoverT3">
    <w:name w:val="Cover T3"/>
    <w:basedOn w:val="a1"/>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a1"/>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a1"/>
    <w:rsid w:val="006164A1"/>
    <w:pPr>
      <w:spacing w:before="0"/>
      <w:ind w:right="-907"/>
      <w:jc w:val="right"/>
    </w:pPr>
    <w:rPr>
      <w:rFonts w:eastAsia="Dotum" w:cs="Arial"/>
      <w:b/>
      <w:caps/>
      <w:sz w:val="24"/>
      <w:szCs w:val="24"/>
      <w:lang w:eastAsia="zh-CN"/>
    </w:rPr>
  </w:style>
  <w:style w:type="paragraph" w:customStyle="1" w:styleId="CoverPage">
    <w:name w:val="Cover Page"/>
    <w:basedOn w:val="a9"/>
    <w:rsid w:val="006164A1"/>
    <w:pPr>
      <w:jc w:val="left"/>
    </w:pPr>
    <w:rPr>
      <w:rFonts w:cs="Arial"/>
      <w:lang w:eastAsia="zh-TW"/>
    </w:rPr>
  </w:style>
  <w:style w:type="paragraph" w:customStyle="1" w:styleId="TableofContents01">
    <w:name w:val="Table of Contents01"/>
    <w:basedOn w:val="a1"/>
    <w:rsid w:val="006164A1"/>
    <w:pPr>
      <w:jc w:val="left"/>
    </w:pPr>
    <w:rPr>
      <w:rFonts w:eastAsia="SimSun"/>
      <w:b/>
      <w:i/>
      <w:iCs/>
      <w:sz w:val="28"/>
      <w:szCs w:val="28"/>
      <w:lang w:eastAsia="zh-CN"/>
    </w:rPr>
  </w:style>
  <w:style w:type="paragraph" w:customStyle="1" w:styleId="ListofTAble01">
    <w:name w:val="List of TAble01"/>
    <w:basedOn w:val="aff0"/>
    <w:rsid w:val="006164A1"/>
    <w:pPr>
      <w:tabs>
        <w:tab w:val="right" w:leader="dot" w:pos="9056"/>
      </w:tabs>
      <w:ind w:left="800" w:hanging="400"/>
      <w:jc w:val="left"/>
    </w:pPr>
    <w:rPr>
      <w:noProof/>
      <w:lang w:eastAsia="zh-TW"/>
    </w:rPr>
  </w:style>
  <w:style w:type="paragraph" w:customStyle="1" w:styleId="listoffigures">
    <w:name w:val="list of figures"/>
    <w:basedOn w:val="aff0"/>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fffb"/>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a1"/>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a4"/>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f6">
    <w:name w:val="清單段落2 字元"/>
    <w:link w:val="2f5"/>
    <w:rsid w:val="006164A1"/>
    <w:rPr>
      <w:rFonts w:ascii="Arial" w:hAnsi="Arial"/>
      <w:szCs w:val="24"/>
      <w:lang w:eastAsia="en-US"/>
    </w:rPr>
  </w:style>
  <w:style w:type="paragraph" w:customStyle="1" w:styleId="2ff2">
    <w:name w:val="內文左2"/>
    <w:basedOn w:val="a1"/>
    <w:rsid w:val="006164A1"/>
    <w:pPr>
      <w:keepLines/>
      <w:widowControl/>
      <w:ind w:leftChars="200" w:left="200"/>
    </w:pPr>
  </w:style>
  <w:style w:type="paragraph" w:customStyle="1" w:styleId="TestCLK">
    <w:name w:val="TestCLK定位點"/>
    <w:basedOn w:val="a1"/>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a1"/>
    <w:rsid w:val="006164A1"/>
    <w:rPr>
      <w:rFonts w:ascii="Calibri" w:hAnsi="Calibri"/>
    </w:rPr>
  </w:style>
  <w:style w:type="paragraph" w:customStyle="1" w:styleId="21b">
    <w:name w:val="標題 21"/>
    <w:basedOn w:val="a1"/>
    <w:rsid w:val="006164A1"/>
    <w:rPr>
      <w:rFonts w:ascii="Calibri" w:hAnsi="Calibri"/>
    </w:rPr>
  </w:style>
  <w:style w:type="paragraph" w:customStyle="1" w:styleId="318">
    <w:name w:val="標題 31"/>
    <w:basedOn w:val="a1"/>
    <w:rsid w:val="006164A1"/>
    <w:rPr>
      <w:rFonts w:ascii="Calibri" w:hAnsi="Calibri"/>
    </w:rPr>
  </w:style>
  <w:style w:type="paragraph" w:customStyle="1" w:styleId="413">
    <w:name w:val="標題 41"/>
    <w:basedOn w:val="a1"/>
    <w:rsid w:val="006164A1"/>
    <w:rPr>
      <w:rFonts w:ascii="Calibri" w:hAnsi="Calibri"/>
    </w:rPr>
  </w:style>
  <w:style w:type="paragraph" w:customStyle="1" w:styleId="612">
    <w:name w:val="標題 61"/>
    <w:basedOn w:val="a1"/>
    <w:rsid w:val="006164A1"/>
    <w:rPr>
      <w:rFonts w:ascii="Calibri" w:hAnsi="Calibri"/>
    </w:rPr>
  </w:style>
  <w:style w:type="paragraph" w:customStyle="1" w:styleId="712">
    <w:name w:val="標題 71"/>
    <w:basedOn w:val="a1"/>
    <w:rsid w:val="006164A1"/>
    <w:rPr>
      <w:rFonts w:ascii="Calibri" w:hAnsi="Calibri"/>
    </w:rPr>
  </w:style>
  <w:style w:type="paragraph" w:customStyle="1" w:styleId="811">
    <w:name w:val="標題 81"/>
    <w:basedOn w:val="a1"/>
    <w:rsid w:val="006164A1"/>
    <w:rPr>
      <w:rFonts w:ascii="Calibri" w:hAnsi="Calibri"/>
    </w:rPr>
  </w:style>
  <w:style w:type="paragraph" w:customStyle="1" w:styleId="Enter">
    <w:name w:val="Enter"/>
    <w:basedOn w:val="ad"/>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a1"/>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a4"/>
    <w:uiPriority w:val="99"/>
    <w:semiHidden/>
    <w:unhideWhenUsed/>
    <w:rsid w:val="006164A1"/>
  </w:style>
  <w:style w:type="table" w:customStyle="1" w:styleId="TableGrid29">
    <w:name w:val="Table Grid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a4"/>
    <w:semiHidden/>
    <w:rsid w:val="006164A1"/>
  </w:style>
  <w:style w:type="numbering" w:customStyle="1" w:styleId="StyleBulleted10">
    <w:name w:val="Style Bulleted10"/>
    <w:basedOn w:val="a4"/>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a4"/>
    <w:rsid w:val="006164A1"/>
  </w:style>
  <w:style w:type="numbering" w:customStyle="1" w:styleId="StyleBulleted114">
    <w:name w:val="Style Bulleted114"/>
    <w:basedOn w:val="a4"/>
    <w:rsid w:val="006164A1"/>
  </w:style>
  <w:style w:type="table" w:customStyle="1" w:styleId="TableGrid110">
    <w:name w:val="Table Grid1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a4"/>
    <w:uiPriority w:val="99"/>
    <w:semiHidden/>
    <w:unhideWhenUsed/>
    <w:rsid w:val="006164A1"/>
  </w:style>
  <w:style w:type="table" w:customStyle="1" w:styleId="TableGrid210">
    <w:name w:val="Table Grid2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a4"/>
    <w:semiHidden/>
    <w:rsid w:val="006164A1"/>
  </w:style>
  <w:style w:type="table" w:customStyle="1" w:styleId="TableGrid116">
    <w:name w:val="Table Grid1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a4"/>
    <w:semiHidden/>
    <w:rsid w:val="006164A1"/>
  </w:style>
  <w:style w:type="numbering" w:customStyle="1" w:styleId="StyleBulleted24">
    <w:name w:val="Style Bulleted24"/>
    <w:basedOn w:val="a4"/>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a4"/>
    <w:rsid w:val="006164A1"/>
  </w:style>
  <w:style w:type="numbering" w:customStyle="1" w:styleId="StyleBulleted115">
    <w:name w:val="Style Bulleted115"/>
    <w:basedOn w:val="a4"/>
    <w:rsid w:val="006164A1"/>
  </w:style>
  <w:style w:type="numbering" w:customStyle="1" w:styleId="NoList34">
    <w:name w:val="No List34"/>
    <w:next w:val="a4"/>
    <w:semiHidden/>
    <w:unhideWhenUsed/>
    <w:rsid w:val="006164A1"/>
  </w:style>
  <w:style w:type="numbering" w:customStyle="1" w:styleId="NoList44">
    <w:name w:val="No List44"/>
    <w:next w:val="a4"/>
    <w:uiPriority w:val="99"/>
    <w:semiHidden/>
    <w:unhideWhenUsed/>
    <w:rsid w:val="006164A1"/>
  </w:style>
  <w:style w:type="numbering" w:customStyle="1" w:styleId="NoList124">
    <w:name w:val="No List124"/>
    <w:next w:val="a4"/>
    <w:semiHidden/>
    <w:rsid w:val="006164A1"/>
  </w:style>
  <w:style w:type="numbering" w:customStyle="1" w:styleId="StyleBulleted34">
    <w:name w:val="Style Bulleted34"/>
    <w:basedOn w:val="a4"/>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a4"/>
    <w:rsid w:val="006164A1"/>
  </w:style>
  <w:style w:type="numbering" w:customStyle="1" w:styleId="StyleBulleted124">
    <w:name w:val="Style Bulleted124"/>
    <w:basedOn w:val="a4"/>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a4"/>
    <w:semiHidden/>
    <w:rsid w:val="006164A1"/>
  </w:style>
  <w:style w:type="numbering" w:customStyle="1" w:styleId="141">
    <w:name w:val="無清單14"/>
    <w:next w:val="a4"/>
    <w:uiPriority w:val="99"/>
    <w:semiHidden/>
    <w:unhideWhenUsed/>
    <w:rsid w:val="006164A1"/>
  </w:style>
  <w:style w:type="numbering" w:customStyle="1" w:styleId="241">
    <w:name w:val="無清單24"/>
    <w:next w:val="a4"/>
    <w:uiPriority w:val="99"/>
    <w:semiHidden/>
    <w:unhideWhenUsed/>
    <w:rsid w:val="006164A1"/>
  </w:style>
  <w:style w:type="numbering" w:customStyle="1" w:styleId="StyleBulleted44">
    <w:name w:val="Style Bulleted44"/>
    <w:basedOn w:val="a4"/>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a4"/>
    <w:rsid w:val="006164A1"/>
  </w:style>
  <w:style w:type="numbering" w:customStyle="1" w:styleId="StyleBulleted134">
    <w:name w:val="Style Bulleted134"/>
    <w:basedOn w:val="a4"/>
    <w:rsid w:val="006164A1"/>
  </w:style>
  <w:style w:type="numbering" w:customStyle="1" w:styleId="NoList64">
    <w:name w:val="No List64"/>
    <w:next w:val="a4"/>
    <w:uiPriority w:val="99"/>
    <w:semiHidden/>
    <w:unhideWhenUsed/>
    <w:rsid w:val="006164A1"/>
  </w:style>
  <w:style w:type="table" w:customStyle="1" w:styleId="TableClassic14">
    <w:name w:val="Table Classic 14"/>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a3"/>
    <w:rsid w:val="006164A1"/>
    <w:rPr>
      <w:rFonts w:ascii="Arial" w:hAnsi="Arial"/>
    </w:rPr>
    <w:tblPr/>
  </w:style>
  <w:style w:type="numbering" w:customStyle="1" w:styleId="NormalNumbered7">
    <w:name w:val="Normal_Numbered7"/>
    <w:basedOn w:val="a4"/>
    <w:rsid w:val="006164A1"/>
  </w:style>
  <w:style w:type="numbering" w:customStyle="1" w:styleId="1ai7">
    <w:name w:val="1 / a / i7"/>
    <w:basedOn w:val="a4"/>
    <w:next w:val="1ai"/>
    <w:rsid w:val="006164A1"/>
  </w:style>
  <w:style w:type="numbering" w:customStyle="1" w:styleId="1111117">
    <w:name w:val="1 / 1.1 / 1.1.17"/>
    <w:basedOn w:val="a4"/>
    <w:next w:val="111111"/>
    <w:rsid w:val="006164A1"/>
  </w:style>
  <w:style w:type="table" w:customStyle="1" w:styleId="TableGrid36">
    <w:name w:val="Table Grid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a4"/>
    <w:semiHidden/>
    <w:rsid w:val="006164A1"/>
  </w:style>
  <w:style w:type="numbering" w:customStyle="1" w:styleId="340">
    <w:name w:val="無清單34"/>
    <w:next w:val="a4"/>
    <w:uiPriority w:val="99"/>
    <w:semiHidden/>
    <w:unhideWhenUsed/>
    <w:rsid w:val="006164A1"/>
  </w:style>
  <w:style w:type="numbering" w:customStyle="1" w:styleId="440">
    <w:name w:val="無清單44"/>
    <w:next w:val="a4"/>
    <w:uiPriority w:val="99"/>
    <w:semiHidden/>
    <w:unhideWhenUsed/>
    <w:rsid w:val="006164A1"/>
  </w:style>
  <w:style w:type="table" w:customStyle="1" w:styleId="Pindescription4">
    <w:name w:val="Pin_description4"/>
    <w:basedOn w:val="a3"/>
    <w:uiPriority w:val="99"/>
    <w:rsid w:val="006164A1"/>
    <w:tblPr/>
  </w:style>
  <w:style w:type="numbering" w:customStyle="1" w:styleId="540">
    <w:name w:val="無清單54"/>
    <w:next w:val="a4"/>
    <w:uiPriority w:val="99"/>
    <w:semiHidden/>
    <w:unhideWhenUsed/>
    <w:rsid w:val="006164A1"/>
  </w:style>
  <w:style w:type="numbering" w:customStyle="1" w:styleId="640">
    <w:name w:val="無清單64"/>
    <w:next w:val="a4"/>
    <w:uiPriority w:val="99"/>
    <w:semiHidden/>
    <w:unhideWhenUsed/>
    <w:rsid w:val="006164A1"/>
  </w:style>
  <w:style w:type="numbering" w:customStyle="1" w:styleId="740">
    <w:name w:val="無清單74"/>
    <w:next w:val="a4"/>
    <w:uiPriority w:val="99"/>
    <w:semiHidden/>
    <w:unhideWhenUsed/>
    <w:rsid w:val="006164A1"/>
  </w:style>
  <w:style w:type="table" w:customStyle="1" w:styleId="2121">
    <w:name w:val="暗色清單 212"/>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a4"/>
    <w:rsid w:val="006164A1"/>
  </w:style>
  <w:style w:type="numbering" w:customStyle="1" w:styleId="StyleBulletedWingdingssymbolBefore063cmHanging482">
    <w:name w:val="Style Bulleted Wingdings (symbol) Before:  0.63 cm Hanging:  4.8...2"/>
    <w:basedOn w:val="a4"/>
    <w:rsid w:val="006164A1"/>
  </w:style>
  <w:style w:type="table" w:customStyle="1" w:styleId="TableGrid42">
    <w:name w:val="Table Grid 42"/>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a3"/>
    <w:rsid w:val="006164A1"/>
    <w:tblPr>
      <w:tblInd w:w="-284" w:type="dxa"/>
    </w:tblPr>
  </w:style>
  <w:style w:type="table" w:customStyle="1" w:styleId="TableStyle22">
    <w:name w:val="Table Style22"/>
    <w:basedOn w:val="TableStyle1"/>
    <w:rsid w:val="006164A1"/>
    <w:tblPr>
      <w:tblInd w:w="0" w:type="dxa"/>
    </w:tblPr>
  </w:style>
  <w:style w:type="numbering" w:customStyle="1" w:styleId="820">
    <w:name w:val="無清單82"/>
    <w:next w:val="a4"/>
    <w:uiPriority w:val="99"/>
    <w:semiHidden/>
    <w:unhideWhenUsed/>
    <w:rsid w:val="006164A1"/>
  </w:style>
  <w:style w:type="table" w:customStyle="1" w:styleId="242">
    <w:name w:val="表格格線24"/>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a4"/>
    <w:semiHidden/>
    <w:rsid w:val="006164A1"/>
  </w:style>
  <w:style w:type="numbering" w:customStyle="1" w:styleId="StyleBulleted52">
    <w:name w:val="Style Bulleted52"/>
    <w:basedOn w:val="a4"/>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a4"/>
    <w:rsid w:val="006164A1"/>
  </w:style>
  <w:style w:type="numbering" w:customStyle="1" w:styleId="StyleBulleted142">
    <w:name w:val="Style Bulleted142"/>
    <w:basedOn w:val="a4"/>
    <w:rsid w:val="006164A1"/>
  </w:style>
  <w:style w:type="table" w:customStyle="1" w:styleId="TableGrid122">
    <w:name w:val="Table Grid1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a4"/>
    <w:rsid w:val="006164A1"/>
  </w:style>
  <w:style w:type="numbering" w:customStyle="1" w:styleId="StyleBulleted152">
    <w:name w:val="Style Bulleted152"/>
    <w:basedOn w:val="a4"/>
    <w:rsid w:val="006164A1"/>
  </w:style>
  <w:style w:type="numbering" w:customStyle="1" w:styleId="NoList212">
    <w:name w:val="No List212"/>
    <w:next w:val="a4"/>
    <w:semiHidden/>
    <w:rsid w:val="006164A1"/>
  </w:style>
  <w:style w:type="table" w:customStyle="1" w:styleId="TableGrid212">
    <w:name w:val="Table Grid21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a4"/>
    <w:semiHidden/>
    <w:rsid w:val="006164A1"/>
  </w:style>
  <w:style w:type="table" w:customStyle="1" w:styleId="TableGrid1112">
    <w:name w:val="Table Grid111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a4"/>
    <w:semiHidden/>
    <w:rsid w:val="006164A1"/>
  </w:style>
  <w:style w:type="numbering" w:customStyle="1" w:styleId="StyleBulleted212">
    <w:name w:val="Style Bulleted212"/>
    <w:basedOn w:val="a4"/>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a4"/>
    <w:rsid w:val="006164A1"/>
  </w:style>
  <w:style w:type="numbering" w:customStyle="1" w:styleId="StyleBulleted1112">
    <w:name w:val="Style Bulleted1112"/>
    <w:basedOn w:val="a4"/>
    <w:rsid w:val="006164A1"/>
  </w:style>
  <w:style w:type="numbering" w:customStyle="1" w:styleId="NoList312">
    <w:name w:val="No List312"/>
    <w:next w:val="a4"/>
    <w:semiHidden/>
    <w:unhideWhenUsed/>
    <w:rsid w:val="006164A1"/>
  </w:style>
  <w:style w:type="numbering" w:customStyle="1" w:styleId="NoList412">
    <w:name w:val="No List412"/>
    <w:next w:val="a4"/>
    <w:uiPriority w:val="99"/>
    <w:semiHidden/>
    <w:unhideWhenUsed/>
    <w:rsid w:val="006164A1"/>
  </w:style>
  <w:style w:type="numbering" w:customStyle="1" w:styleId="NoList1212">
    <w:name w:val="No List1212"/>
    <w:next w:val="a4"/>
    <w:semiHidden/>
    <w:rsid w:val="006164A1"/>
  </w:style>
  <w:style w:type="numbering" w:customStyle="1" w:styleId="StyleBulleted312">
    <w:name w:val="Style Bulleted312"/>
    <w:basedOn w:val="a4"/>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a4"/>
    <w:rsid w:val="006164A1"/>
  </w:style>
  <w:style w:type="numbering" w:customStyle="1" w:styleId="StyleBulleted1212">
    <w:name w:val="Style Bulleted1212"/>
    <w:basedOn w:val="a4"/>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a4"/>
    <w:semiHidden/>
    <w:rsid w:val="006164A1"/>
  </w:style>
  <w:style w:type="numbering" w:customStyle="1" w:styleId="1120">
    <w:name w:val="無清單112"/>
    <w:next w:val="a4"/>
    <w:uiPriority w:val="99"/>
    <w:semiHidden/>
    <w:unhideWhenUsed/>
    <w:rsid w:val="006164A1"/>
  </w:style>
  <w:style w:type="numbering" w:customStyle="1" w:styleId="2123">
    <w:name w:val="無清單212"/>
    <w:next w:val="a4"/>
    <w:uiPriority w:val="99"/>
    <w:semiHidden/>
    <w:unhideWhenUsed/>
    <w:rsid w:val="006164A1"/>
  </w:style>
  <w:style w:type="numbering" w:customStyle="1" w:styleId="StyleBulleted412">
    <w:name w:val="Style Bulleted412"/>
    <w:basedOn w:val="a4"/>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a4"/>
    <w:rsid w:val="006164A1"/>
  </w:style>
  <w:style w:type="numbering" w:customStyle="1" w:styleId="StyleBulleted1312">
    <w:name w:val="Style Bulleted1312"/>
    <w:basedOn w:val="a4"/>
    <w:rsid w:val="006164A1"/>
  </w:style>
  <w:style w:type="numbering" w:customStyle="1" w:styleId="NoList612">
    <w:name w:val="No List612"/>
    <w:next w:val="a4"/>
    <w:uiPriority w:val="99"/>
    <w:semiHidden/>
    <w:unhideWhenUsed/>
    <w:rsid w:val="006164A1"/>
  </w:style>
  <w:style w:type="table" w:customStyle="1" w:styleId="1121">
    <w:name w:val="表格 古典 11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a3"/>
    <w:rsid w:val="006164A1"/>
    <w:rPr>
      <w:rFonts w:ascii="Arial" w:hAnsi="Arial"/>
    </w:rPr>
    <w:tblPr/>
  </w:style>
  <w:style w:type="numbering" w:customStyle="1" w:styleId="NormalNumbered12">
    <w:name w:val="Normal_Numbered12"/>
    <w:rsid w:val="006164A1"/>
  </w:style>
  <w:style w:type="numbering" w:customStyle="1" w:styleId="1ai12">
    <w:name w:val="1 / a / i12"/>
    <w:basedOn w:val="a4"/>
    <w:next w:val="1ai"/>
    <w:unhideWhenUsed/>
    <w:rsid w:val="006164A1"/>
  </w:style>
  <w:style w:type="numbering" w:customStyle="1" w:styleId="11111112">
    <w:name w:val="1 / 1.1 / 1.1.112"/>
    <w:basedOn w:val="a4"/>
    <w:next w:val="111111"/>
    <w:unhideWhenUsed/>
    <w:rsid w:val="006164A1"/>
  </w:style>
  <w:style w:type="table" w:customStyle="1" w:styleId="TableGrid312">
    <w:name w:val="Table Grid31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a4"/>
    <w:semiHidden/>
    <w:rsid w:val="006164A1"/>
  </w:style>
  <w:style w:type="numbering" w:customStyle="1" w:styleId="3122">
    <w:name w:val="無清單312"/>
    <w:next w:val="a4"/>
    <w:uiPriority w:val="99"/>
    <w:semiHidden/>
    <w:unhideWhenUsed/>
    <w:rsid w:val="006164A1"/>
  </w:style>
  <w:style w:type="numbering" w:customStyle="1" w:styleId="4120">
    <w:name w:val="無清單412"/>
    <w:next w:val="a4"/>
    <w:uiPriority w:val="99"/>
    <w:semiHidden/>
    <w:unhideWhenUsed/>
    <w:rsid w:val="006164A1"/>
  </w:style>
  <w:style w:type="table" w:customStyle="1" w:styleId="Pindescription12">
    <w:name w:val="Pin_description12"/>
    <w:basedOn w:val="a3"/>
    <w:uiPriority w:val="99"/>
    <w:rsid w:val="006164A1"/>
    <w:tblPr/>
  </w:style>
  <w:style w:type="numbering" w:customStyle="1" w:styleId="512">
    <w:name w:val="無清單512"/>
    <w:next w:val="a4"/>
    <w:uiPriority w:val="99"/>
    <w:semiHidden/>
    <w:unhideWhenUsed/>
    <w:rsid w:val="006164A1"/>
  </w:style>
  <w:style w:type="numbering" w:customStyle="1" w:styleId="6120">
    <w:name w:val="無清單612"/>
    <w:next w:val="a4"/>
    <w:uiPriority w:val="99"/>
    <w:semiHidden/>
    <w:unhideWhenUsed/>
    <w:rsid w:val="006164A1"/>
  </w:style>
  <w:style w:type="numbering" w:customStyle="1" w:styleId="7120">
    <w:name w:val="無清單712"/>
    <w:next w:val="a4"/>
    <w:uiPriority w:val="99"/>
    <w:semiHidden/>
    <w:unhideWhenUsed/>
    <w:rsid w:val="006164A1"/>
  </w:style>
  <w:style w:type="numbering" w:customStyle="1" w:styleId="920">
    <w:name w:val="無清單92"/>
    <w:next w:val="a4"/>
    <w:uiPriority w:val="99"/>
    <w:semiHidden/>
    <w:unhideWhenUsed/>
    <w:rsid w:val="006164A1"/>
  </w:style>
  <w:style w:type="table" w:customStyle="1" w:styleId="324">
    <w:name w:val="表格格線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a4"/>
    <w:semiHidden/>
    <w:rsid w:val="006164A1"/>
  </w:style>
  <w:style w:type="numbering" w:customStyle="1" w:styleId="StyleBulleted62">
    <w:name w:val="Style Bulleted62"/>
    <w:basedOn w:val="a4"/>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a4"/>
    <w:rsid w:val="006164A1"/>
  </w:style>
  <w:style w:type="numbering" w:customStyle="1" w:styleId="StyleBulleted162">
    <w:name w:val="Style Bulleted162"/>
    <w:basedOn w:val="a4"/>
    <w:rsid w:val="006164A1"/>
  </w:style>
  <w:style w:type="table" w:customStyle="1" w:styleId="TableGrid132">
    <w:name w:val="Table Grid13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a4"/>
    <w:semiHidden/>
    <w:rsid w:val="006164A1"/>
  </w:style>
  <w:style w:type="table" w:customStyle="1" w:styleId="TableGrid222">
    <w:name w:val="Table Grid222"/>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a4"/>
    <w:semiHidden/>
    <w:rsid w:val="006164A1"/>
  </w:style>
  <w:style w:type="table" w:customStyle="1" w:styleId="TableGrid1122">
    <w:name w:val="Table Grid1122"/>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a4"/>
    <w:semiHidden/>
    <w:rsid w:val="006164A1"/>
  </w:style>
  <w:style w:type="numbering" w:customStyle="1" w:styleId="StyleBulleted222">
    <w:name w:val="Style Bulleted222"/>
    <w:basedOn w:val="a4"/>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a4"/>
    <w:rsid w:val="006164A1"/>
  </w:style>
  <w:style w:type="numbering" w:customStyle="1" w:styleId="StyleBulleted1122">
    <w:name w:val="Style Bulleted1122"/>
    <w:basedOn w:val="a4"/>
    <w:rsid w:val="006164A1"/>
  </w:style>
  <w:style w:type="numbering" w:customStyle="1" w:styleId="NoList322">
    <w:name w:val="No List322"/>
    <w:next w:val="a4"/>
    <w:semiHidden/>
    <w:unhideWhenUsed/>
    <w:rsid w:val="006164A1"/>
  </w:style>
  <w:style w:type="numbering" w:customStyle="1" w:styleId="NoList422">
    <w:name w:val="No List422"/>
    <w:next w:val="a4"/>
    <w:uiPriority w:val="99"/>
    <w:semiHidden/>
    <w:unhideWhenUsed/>
    <w:rsid w:val="006164A1"/>
  </w:style>
  <w:style w:type="numbering" w:customStyle="1" w:styleId="NoList1222">
    <w:name w:val="No List1222"/>
    <w:next w:val="a4"/>
    <w:semiHidden/>
    <w:rsid w:val="006164A1"/>
  </w:style>
  <w:style w:type="numbering" w:customStyle="1" w:styleId="StyleBulleted322">
    <w:name w:val="Style Bulleted322"/>
    <w:basedOn w:val="a4"/>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a4"/>
    <w:rsid w:val="006164A1"/>
  </w:style>
  <w:style w:type="numbering" w:customStyle="1" w:styleId="StyleBulleted1222">
    <w:name w:val="Style Bulleted1222"/>
    <w:basedOn w:val="a4"/>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a4"/>
    <w:semiHidden/>
    <w:rsid w:val="006164A1"/>
  </w:style>
  <w:style w:type="numbering" w:customStyle="1" w:styleId="1220">
    <w:name w:val="無清單122"/>
    <w:next w:val="a4"/>
    <w:uiPriority w:val="99"/>
    <w:semiHidden/>
    <w:unhideWhenUsed/>
    <w:rsid w:val="006164A1"/>
  </w:style>
  <w:style w:type="numbering" w:customStyle="1" w:styleId="2220">
    <w:name w:val="無清單222"/>
    <w:next w:val="a4"/>
    <w:uiPriority w:val="99"/>
    <w:semiHidden/>
    <w:unhideWhenUsed/>
    <w:rsid w:val="006164A1"/>
  </w:style>
  <w:style w:type="numbering" w:customStyle="1" w:styleId="StyleBulleted422">
    <w:name w:val="Style Bulleted422"/>
    <w:basedOn w:val="a4"/>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a4"/>
    <w:rsid w:val="006164A1"/>
  </w:style>
  <w:style w:type="numbering" w:customStyle="1" w:styleId="StyleBulleted1322">
    <w:name w:val="Style Bulleted1322"/>
    <w:basedOn w:val="a4"/>
    <w:rsid w:val="006164A1"/>
  </w:style>
  <w:style w:type="numbering" w:customStyle="1" w:styleId="NoList622">
    <w:name w:val="No List622"/>
    <w:next w:val="a4"/>
    <w:uiPriority w:val="99"/>
    <w:semiHidden/>
    <w:unhideWhenUsed/>
    <w:rsid w:val="006164A1"/>
  </w:style>
  <w:style w:type="table" w:customStyle="1" w:styleId="1221">
    <w:name w:val="表格 古典 122"/>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a3"/>
    <w:rsid w:val="006164A1"/>
    <w:rPr>
      <w:rFonts w:ascii="Arial" w:hAnsi="Arial"/>
    </w:rPr>
    <w:tblPr/>
  </w:style>
  <w:style w:type="numbering" w:customStyle="1" w:styleId="NormalNumbered22">
    <w:name w:val="Normal_Numbered22"/>
    <w:rsid w:val="006164A1"/>
  </w:style>
  <w:style w:type="numbering" w:customStyle="1" w:styleId="1ai22">
    <w:name w:val="1 / a / i22"/>
    <w:basedOn w:val="a4"/>
    <w:next w:val="1ai"/>
    <w:unhideWhenUsed/>
    <w:rsid w:val="006164A1"/>
  </w:style>
  <w:style w:type="numbering" w:customStyle="1" w:styleId="11111122">
    <w:name w:val="1 / 1.1 / 1.1.122"/>
    <w:basedOn w:val="a4"/>
    <w:next w:val="111111"/>
    <w:unhideWhenUsed/>
    <w:rsid w:val="006164A1"/>
  </w:style>
  <w:style w:type="table" w:customStyle="1" w:styleId="TableGrid322">
    <w:name w:val="Table Grid322"/>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a4"/>
    <w:semiHidden/>
    <w:rsid w:val="006164A1"/>
  </w:style>
  <w:style w:type="numbering" w:customStyle="1" w:styleId="3222">
    <w:name w:val="無清單322"/>
    <w:next w:val="a4"/>
    <w:uiPriority w:val="99"/>
    <w:semiHidden/>
    <w:unhideWhenUsed/>
    <w:rsid w:val="006164A1"/>
  </w:style>
  <w:style w:type="numbering" w:customStyle="1" w:styleId="422">
    <w:name w:val="無清單422"/>
    <w:next w:val="a4"/>
    <w:uiPriority w:val="99"/>
    <w:semiHidden/>
    <w:unhideWhenUsed/>
    <w:rsid w:val="006164A1"/>
  </w:style>
  <w:style w:type="table" w:customStyle="1" w:styleId="Pindescription22">
    <w:name w:val="Pin_description22"/>
    <w:basedOn w:val="a3"/>
    <w:uiPriority w:val="99"/>
    <w:rsid w:val="006164A1"/>
    <w:tblPr/>
  </w:style>
  <w:style w:type="numbering" w:customStyle="1" w:styleId="522">
    <w:name w:val="無清單522"/>
    <w:next w:val="a4"/>
    <w:uiPriority w:val="99"/>
    <w:semiHidden/>
    <w:unhideWhenUsed/>
    <w:rsid w:val="006164A1"/>
  </w:style>
  <w:style w:type="numbering" w:customStyle="1" w:styleId="622">
    <w:name w:val="無清單622"/>
    <w:next w:val="a4"/>
    <w:uiPriority w:val="99"/>
    <w:semiHidden/>
    <w:unhideWhenUsed/>
    <w:rsid w:val="006164A1"/>
  </w:style>
  <w:style w:type="numbering" w:customStyle="1" w:styleId="722">
    <w:name w:val="無清單722"/>
    <w:next w:val="a4"/>
    <w:uiPriority w:val="99"/>
    <w:semiHidden/>
    <w:unhideWhenUsed/>
    <w:rsid w:val="006164A1"/>
  </w:style>
  <w:style w:type="table" w:customStyle="1" w:styleId="TableContemporary1">
    <w:name w:val="Table Contemporary1"/>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a3"/>
    <w:next w:val="affb"/>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a3"/>
    <w:next w:val="aff9"/>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a3"/>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a3"/>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a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a4"/>
    <w:rsid w:val="006164A1"/>
  </w:style>
  <w:style w:type="numbering" w:customStyle="1" w:styleId="NoList71">
    <w:name w:val="No List71"/>
    <w:next w:val="a4"/>
    <w:uiPriority w:val="99"/>
    <w:semiHidden/>
    <w:unhideWhenUsed/>
    <w:rsid w:val="006164A1"/>
  </w:style>
  <w:style w:type="numbering" w:customStyle="1" w:styleId="NoList81">
    <w:name w:val="No List81"/>
    <w:next w:val="a4"/>
    <w:uiPriority w:val="99"/>
    <w:semiHidden/>
    <w:unhideWhenUsed/>
    <w:rsid w:val="006164A1"/>
  </w:style>
  <w:style w:type="table" w:customStyle="1" w:styleId="TableGrid61">
    <w:name w:val="Table Grid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a4"/>
    <w:rsid w:val="006164A1"/>
  </w:style>
  <w:style w:type="numbering" w:customStyle="1" w:styleId="11111131">
    <w:name w:val="1 / 1.1 / 1.1.131"/>
    <w:basedOn w:val="a4"/>
    <w:next w:val="111111"/>
    <w:rsid w:val="006164A1"/>
  </w:style>
  <w:style w:type="numbering" w:customStyle="1" w:styleId="1ai31">
    <w:name w:val="1 / a / i31"/>
    <w:basedOn w:val="a4"/>
    <w:next w:val="1ai"/>
    <w:rsid w:val="006164A1"/>
  </w:style>
  <w:style w:type="table" w:customStyle="1" w:styleId="TableList312">
    <w:name w:val="Table List 312"/>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a3"/>
    <w:next w:val="aff9"/>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a4"/>
    <w:rsid w:val="006164A1"/>
  </w:style>
  <w:style w:type="numbering" w:customStyle="1" w:styleId="StyleBulleted171">
    <w:name w:val="Style Bulleted171"/>
    <w:basedOn w:val="a4"/>
    <w:rsid w:val="006164A1"/>
  </w:style>
  <w:style w:type="numbering" w:customStyle="1" w:styleId="NoList91">
    <w:name w:val="No List91"/>
    <w:next w:val="a4"/>
    <w:uiPriority w:val="99"/>
    <w:semiHidden/>
    <w:unhideWhenUsed/>
    <w:rsid w:val="006164A1"/>
  </w:style>
  <w:style w:type="numbering" w:customStyle="1" w:styleId="NoList101">
    <w:name w:val="No List101"/>
    <w:next w:val="a4"/>
    <w:uiPriority w:val="99"/>
    <w:semiHidden/>
    <w:unhideWhenUsed/>
    <w:rsid w:val="006164A1"/>
  </w:style>
  <w:style w:type="table" w:customStyle="1" w:styleId="TableGrid81">
    <w:name w:val="Table Grid8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a4"/>
    <w:rsid w:val="006164A1"/>
  </w:style>
  <w:style w:type="numbering" w:customStyle="1" w:styleId="Header261">
    <w:name w:val="Header261"/>
    <w:rsid w:val="006164A1"/>
  </w:style>
  <w:style w:type="numbering" w:customStyle="1" w:styleId="StyleBulletedGray-8081">
    <w:name w:val="Style Bulleted Gray-80%81"/>
    <w:basedOn w:val="a4"/>
    <w:rsid w:val="006164A1"/>
  </w:style>
  <w:style w:type="numbering" w:customStyle="1" w:styleId="StyleBulleted181">
    <w:name w:val="Style Bulleted181"/>
    <w:basedOn w:val="a4"/>
    <w:rsid w:val="006164A1"/>
  </w:style>
  <w:style w:type="table" w:customStyle="1" w:styleId="TableGrid171">
    <w:name w:val="Table Grid17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a3"/>
    <w:rsid w:val="006164A1"/>
    <w:rPr>
      <w:rFonts w:ascii="Arial" w:hAnsi="Arial"/>
    </w:rPr>
    <w:tblPr/>
  </w:style>
  <w:style w:type="numbering" w:customStyle="1" w:styleId="NormalNumbered41">
    <w:name w:val="Normal_Numbered41"/>
    <w:rsid w:val="006164A1"/>
  </w:style>
  <w:style w:type="numbering" w:customStyle="1" w:styleId="1ai41">
    <w:name w:val="1 / a / i41"/>
    <w:basedOn w:val="a4"/>
    <w:next w:val="1ai"/>
    <w:unhideWhenUsed/>
    <w:rsid w:val="006164A1"/>
  </w:style>
  <w:style w:type="numbering" w:customStyle="1" w:styleId="11111141">
    <w:name w:val="1 / 1.1 / 1.1.141"/>
    <w:basedOn w:val="a4"/>
    <w:next w:val="111111"/>
    <w:unhideWhenUsed/>
    <w:rsid w:val="006164A1"/>
  </w:style>
  <w:style w:type="table" w:customStyle="1" w:styleId="TableGrid341">
    <w:name w:val="Table Grid3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a3"/>
    <w:uiPriority w:val="99"/>
    <w:rsid w:val="006164A1"/>
    <w:tblPr/>
  </w:style>
  <w:style w:type="table" w:customStyle="1" w:styleId="1311">
    <w:name w:val="表格 典雅13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a4"/>
    <w:rsid w:val="006164A1"/>
  </w:style>
  <w:style w:type="numbering" w:customStyle="1" w:styleId="StyleBulleted1411">
    <w:name w:val="Style Bulleted1411"/>
    <w:basedOn w:val="a4"/>
    <w:rsid w:val="006164A1"/>
  </w:style>
  <w:style w:type="table" w:customStyle="1" w:styleId="2310">
    <w:name w:val="表格格線23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a4"/>
    <w:semiHidden/>
    <w:rsid w:val="006164A1"/>
  </w:style>
  <w:style w:type="numbering" w:customStyle="1" w:styleId="StyleBulleted511">
    <w:name w:val="Style Bulleted511"/>
    <w:basedOn w:val="a4"/>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a4"/>
    <w:rsid w:val="006164A1"/>
  </w:style>
  <w:style w:type="numbering" w:customStyle="1" w:styleId="StyleBulleted1511">
    <w:name w:val="Style Bulleted1511"/>
    <w:basedOn w:val="a4"/>
    <w:rsid w:val="006164A1"/>
  </w:style>
  <w:style w:type="table" w:customStyle="1" w:styleId="TableGrid1211">
    <w:name w:val="Table Grid1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a4"/>
    <w:semiHidden/>
    <w:rsid w:val="006164A1"/>
  </w:style>
  <w:style w:type="table" w:customStyle="1" w:styleId="TableGrid2111">
    <w:name w:val="Table Grid21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a4"/>
    <w:semiHidden/>
    <w:rsid w:val="006164A1"/>
  </w:style>
  <w:style w:type="table" w:customStyle="1" w:styleId="TableGrid11111">
    <w:name w:val="Table Grid111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a4"/>
    <w:semiHidden/>
    <w:rsid w:val="006164A1"/>
  </w:style>
  <w:style w:type="numbering" w:customStyle="1" w:styleId="StyleBulleted2112">
    <w:name w:val="Style Bulleted2112"/>
    <w:basedOn w:val="a4"/>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a4"/>
    <w:rsid w:val="006164A1"/>
  </w:style>
  <w:style w:type="numbering" w:customStyle="1" w:styleId="StyleBulleted11112">
    <w:name w:val="Style Bulleted11112"/>
    <w:basedOn w:val="a4"/>
    <w:rsid w:val="006164A1"/>
  </w:style>
  <w:style w:type="numbering" w:customStyle="1" w:styleId="NoList3111">
    <w:name w:val="No List3111"/>
    <w:next w:val="a4"/>
    <w:semiHidden/>
    <w:unhideWhenUsed/>
    <w:rsid w:val="006164A1"/>
  </w:style>
  <w:style w:type="numbering" w:customStyle="1" w:styleId="NoList4111">
    <w:name w:val="No List4111"/>
    <w:next w:val="a4"/>
    <w:uiPriority w:val="99"/>
    <w:semiHidden/>
    <w:unhideWhenUsed/>
    <w:rsid w:val="006164A1"/>
  </w:style>
  <w:style w:type="numbering" w:customStyle="1" w:styleId="NoList12112">
    <w:name w:val="No List12112"/>
    <w:next w:val="a4"/>
    <w:semiHidden/>
    <w:rsid w:val="006164A1"/>
  </w:style>
  <w:style w:type="numbering" w:customStyle="1" w:styleId="StyleBulleted3111">
    <w:name w:val="Style Bulleted3111"/>
    <w:basedOn w:val="a4"/>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a4"/>
    <w:rsid w:val="006164A1"/>
  </w:style>
  <w:style w:type="numbering" w:customStyle="1" w:styleId="StyleBulleted12111">
    <w:name w:val="Style Bulleted12111"/>
    <w:basedOn w:val="a4"/>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a4"/>
    <w:semiHidden/>
    <w:rsid w:val="006164A1"/>
  </w:style>
  <w:style w:type="numbering" w:customStyle="1" w:styleId="11110">
    <w:name w:val="無清單1111"/>
    <w:next w:val="a4"/>
    <w:uiPriority w:val="99"/>
    <w:semiHidden/>
    <w:unhideWhenUsed/>
    <w:rsid w:val="006164A1"/>
  </w:style>
  <w:style w:type="numbering" w:customStyle="1" w:styleId="21110">
    <w:name w:val="無清單2111"/>
    <w:next w:val="a4"/>
    <w:uiPriority w:val="99"/>
    <w:semiHidden/>
    <w:unhideWhenUsed/>
    <w:rsid w:val="006164A1"/>
  </w:style>
  <w:style w:type="numbering" w:customStyle="1" w:styleId="StyleBulleted4111">
    <w:name w:val="Style Bulleted4111"/>
    <w:basedOn w:val="a4"/>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a4"/>
    <w:rsid w:val="006164A1"/>
  </w:style>
  <w:style w:type="numbering" w:customStyle="1" w:styleId="StyleBulleted13111">
    <w:name w:val="Style Bulleted13111"/>
    <w:basedOn w:val="a4"/>
    <w:rsid w:val="006164A1"/>
  </w:style>
  <w:style w:type="numbering" w:customStyle="1" w:styleId="NoList6111">
    <w:name w:val="No List6111"/>
    <w:next w:val="a4"/>
    <w:uiPriority w:val="99"/>
    <w:semiHidden/>
    <w:unhideWhenUsed/>
    <w:rsid w:val="006164A1"/>
  </w:style>
  <w:style w:type="table" w:customStyle="1" w:styleId="11111">
    <w:name w:val="表格 古典 11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a3"/>
    <w:rsid w:val="006164A1"/>
    <w:rPr>
      <w:rFonts w:ascii="Arial" w:hAnsi="Arial"/>
    </w:rPr>
    <w:tblPr/>
  </w:style>
  <w:style w:type="numbering" w:customStyle="1" w:styleId="NormalNumbered112">
    <w:name w:val="Normal_Numbered112"/>
    <w:rsid w:val="006164A1"/>
  </w:style>
  <w:style w:type="numbering" w:customStyle="1" w:styleId="1ai112">
    <w:name w:val="1 / a / i112"/>
    <w:basedOn w:val="a4"/>
    <w:next w:val="1ai"/>
    <w:unhideWhenUsed/>
    <w:rsid w:val="006164A1"/>
  </w:style>
  <w:style w:type="numbering" w:customStyle="1" w:styleId="111111112">
    <w:name w:val="1 / 1.1 / 1.1.1112"/>
    <w:basedOn w:val="a4"/>
    <w:next w:val="111111"/>
    <w:unhideWhenUsed/>
    <w:rsid w:val="006164A1"/>
  </w:style>
  <w:style w:type="table" w:customStyle="1" w:styleId="TableGrid3111">
    <w:name w:val="Table Grid31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a4"/>
    <w:semiHidden/>
    <w:rsid w:val="006164A1"/>
  </w:style>
  <w:style w:type="numbering" w:customStyle="1" w:styleId="31112">
    <w:name w:val="無清單3111"/>
    <w:next w:val="a4"/>
    <w:uiPriority w:val="99"/>
    <w:semiHidden/>
    <w:unhideWhenUsed/>
    <w:rsid w:val="006164A1"/>
  </w:style>
  <w:style w:type="numbering" w:customStyle="1" w:styleId="41110">
    <w:name w:val="無清單4111"/>
    <w:next w:val="a4"/>
    <w:uiPriority w:val="99"/>
    <w:semiHidden/>
    <w:unhideWhenUsed/>
    <w:rsid w:val="006164A1"/>
  </w:style>
  <w:style w:type="table" w:customStyle="1" w:styleId="Pindescription111">
    <w:name w:val="Pin_description111"/>
    <w:basedOn w:val="a3"/>
    <w:uiPriority w:val="99"/>
    <w:rsid w:val="006164A1"/>
    <w:tblPr/>
  </w:style>
  <w:style w:type="numbering" w:customStyle="1" w:styleId="5111">
    <w:name w:val="無清單5111"/>
    <w:next w:val="a4"/>
    <w:uiPriority w:val="99"/>
    <w:semiHidden/>
    <w:unhideWhenUsed/>
    <w:rsid w:val="006164A1"/>
  </w:style>
  <w:style w:type="numbering" w:customStyle="1" w:styleId="6111">
    <w:name w:val="無清單6111"/>
    <w:next w:val="a4"/>
    <w:uiPriority w:val="99"/>
    <w:semiHidden/>
    <w:unhideWhenUsed/>
    <w:rsid w:val="006164A1"/>
  </w:style>
  <w:style w:type="numbering" w:customStyle="1" w:styleId="7111">
    <w:name w:val="無清單7111"/>
    <w:next w:val="a4"/>
    <w:uiPriority w:val="99"/>
    <w:semiHidden/>
    <w:unhideWhenUsed/>
    <w:rsid w:val="006164A1"/>
  </w:style>
  <w:style w:type="table" w:customStyle="1" w:styleId="3113">
    <w:name w:val="表格格線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a4"/>
    <w:semiHidden/>
    <w:rsid w:val="006164A1"/>
  </w:style>
  <w:style w:type="numbering" w:customStyle="1" w:styleId="StyleBulleted611">
    <w:name w:val="Style Bulleted611"/>
    <w:basedOn w:val="a4"/>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a4"/>
    <w:rsid w:val="006164A1"/>
  </w:style>
  <w:style w:type="numbering" w:customStyle="1" w:styleId="StyleBulleted1611">
    <w:name w:val="Style Bulleted1611"/>
    <w:basedOn w:val="a4"/>
    <w:rsid w:val="006164A1"/>
  </w:style>
  <w:style w:type="table" w:customStyle="1" w:styleId="TableGrid1311">
    <w:name w:val="Table Grid13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a4"/>
    <w:semiHidden/>
    <w:rsid w:val="006164A1"/>
  </w:style>
  <w:style w:type="table" w:customStyle="1" w:styleId="TableGrid2211">
    <w:name w:val="Table Grid2211"/>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a4"/>
    <w:rsid w:val="006164A1"/>
  </w:style>
  <w:style w:type="numbering" w:customStyle="1" w:styleId="Header21211">
    <w:name w:val="Header21211"/>
    <w:rsid w:val="006164A1"/>
  </w:style>
  <w:style w:type="numbering" w:customStyle="1" w:styleId="StyleBulletedGray-801211">
    <w:name w:val="Style Bulleted Gray-80%1211"/>
    <w:basedOn w:val="a4"/>
    <w:rsid w:val="006164A1"/>
  </w:style>
  <w:style w:type="numbering" w:customStyle="1" w:styleId="StyleBulleted11211">
    <w:name w:val="Style Bulleted11211"/>
    <w:basedOn w:val="a4"/>
    <w:rsid w:val="006164A1"/>
  </w:style>
  <w:style w:type="numbering" w:customStyle="1" w:styleId="NoList3211">
    <w:name w:val="No List3211"/>
    <w:next w:val="a4"/>
    <w:semiHidden/>
    <w:unhideWhenUsed/>
    <w:rsid w:val="006164A1"/>
  </w:style>
  <w:style w:type="numbering" w:customStyle="1" w:styleId="NoList12211">
    <w:name w:val="No List12211"/>
    <w:next w:val="a4"/>
    <w:semiHidden/>
    <w:rsid w:val="006164A1"/>
  </w:style>
  <w:style w:type="table" w:customStyle="1" w:styleId="12110">
    <w:name w:val="表格 古典 1211"/>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a3"/>
    <w:rsid w:val="006164A1"/>
    <w:rPr>
      <w:rFonts w:ascii="Arial" w:hAnsi="Arial"/>
    </w:rPr>
    <w:tblPr/>
  </w:style>
  <w:style w:type="numbering" w:customStyle="1" w:styleId="NormalNumbered211">
    <w:name w:val="Normal_Numbered211"/>
    <w:rsid w:val="006164A1"/>
  </w:style>
  <w:style w:type="numbering" w:customStyle="1" w:styleId="1ai211">
    <w:name w:val="1 / a / i211"/>
    <w:basedOn w:val="a4"/>
    <w:next w:val="1ai"/>
    <w:unhideWhenUsed/>
    <w:rsid w:val="006164A1"/>
  </w:style>
  <w:style w:type="numbering" w:customStyle="1" w:styleId="111111211">
    <w:name w:val="1 / 1.1 / 1.1.1211"/>
    <w:basedOn w:val="a4"/>
    <w:next w:val="111111"/>
    <w:unhideWhenUsed/>
    <w:rsid w:val="006164A1"/>
  </w:style>
  <w:style w:type="table" w:customStyle="1" w:styleId="TableGrid3211">
    <w:name w:val="Table Grid321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a4"/>
    <w:semiHidden/>
    <w:rsid w:val="006164A1"/>
  </w:style>
  <w:style w:type="table" w:customStyle="1" w:styleId="Pindescription211">
    <w:name w:val="Pin_description211"/>
    <w:basedOn w:val="a3"/>
    <w:uiPriority w:val="99"/>
    <w:rsid w:val="006164A1"/>
    <w:tblPr/>
  </w:style>
  <w:style w:type="numbering" w:customStyle="1" w:styleId="NoList161">
    <w:name w:val="No List161"/>
    <w:next w:val="a4"/>
    <w:uiPriority w:val="99"/>
    <w:semiHidden/>
    <w:unhideWhenUsed/>
    <w:rsid w:val="006164A1"/>
  </w:style>
  <w:style w:type="numbering" w:customStyle="1" w:styleId="NoList171">
    <w:name w:val="No List171"/>
    <w:next w:val="a4"/>
    <w:uiPriority w:val="99"/>
    <w:semiHidden/>
    <w:unhideWhenUsed/>
    <w:rsid w:val="006164A1"/>
  </w:style>
  <w:style w:type="numbering" w:customStyle="1" w:styleId="NoList181">
    <w:name w:val="No List181"/>
    <w:next w:val="a4"/>
    <w:uiPriority w:val="99"/>
    <w:semiHidden/>
    <w:unhideWhenUsed/>
    <w:rsid w:val="006164A1"/>
  </w:style>
  <w:style w:type="numbering" w:customStyle="1" w:styleId="NoList191">
    <w:name w:val="No List191"/>
    <w:next w:val="a4"/>
    <w:uiPriority w:val="99"/>
    <w:semiHidden/>
    <w:unhideWhenUsed/>
    <w:rsid w:val="006164A1"/>
  </w:style>
  <w:style w:type="table" w:customStyle="1" w:styleId="TableGrid91">
    <w:name w:val="Table Grid91"/>
    <w:basedOn w:val="a3"/>
    <w:next w:val="aff9"/>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a4"/>
    <w:rsid w:val="006164A1"/>
  </w:style>
  <w:style w:type="numbering" w:customStyle="1" w:styleId="11111151">
    <w:name w:val="1 / 1.1 / 1.1.151"/>
    <w:basedOn w:val="a4"/>
    <w:next w:val="111111"/>
    <w:rsid w:val="006164A1"/>
  </w:style>
  <w:style w:type="numbering" w:customStyle="1" w:styleId="1ai51">
    <w:name w:val="1 / a / i51"/>
    <w:basedOn w:val="a4"/>
    <w:next w:val="1ai"/>
    <w:rsid w:val="006164A1"/>
  </w:style>
  <w:style w:type="numbering" w:customStyle="1" w:styleId="NoList1101">
    <w:name w:val="No List1101"/>
    <w:next w:val="a4"/>
    <w:semiHidden/>
    <w:rsid w:val="006164A1"/>
  </w:style>
  <w:style w:type="table" w:customStyle="1" w:styleId="TableList331">
    <w:name w:val="Table List 33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a4"/>
    <w:semiHidden/>
    <w:rsid w:val="006164A1"/>
  </w:style>
  <w:style w:type="numbering" w:customStyle="1" w:styleId="NoList231">
    <w:name w:val="No List231"/>
    <w:next w:val="a4"/>
    <w:semiHidden/>
    <w:rsid w:val="006164A1"/>
  </w:style>
  <w:style w:type="table" w:customStyle="1" w:styleId="TableGrid271">
    <w:name w:val="Table Grid27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a4"/>
    <w:semiHidden/>
    <w:rsid w:val="006164A1"/>
  </w:style>
  <w:style w:type="table" w:customStyle="1" w:styleId="TS-registertable41">
    <w:name w:val="TS-register table41"/>
    <w:basedOn w:val="a3"/>
    <w:rsid w:val="006164A1"/>
    <w:rPr>
      <w:rFonts w:ascii="Arial" w:hAnsi="Arial"/>
    </w:rPr>
    <w:tblPr/>
  </w:style>
  <w:style w:type="numbering" w:customStyle="1" w:styleId="StyleBulletedGray-8091">
    <w:name w:val="Style Bulleted Gray-80%91"/>
    <w:basedOn w:val="a4"/>
    <w:rsid w:val="006164A1"/>
  </w:style>
  <w:style w:type="table" w:customStyle="1" w:styleId="TableGrid101">
    <w:name w:val="Table Grid10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a4"/>
    <w:rsid w:val="006164A1"/>
  </w:style>
  <w:style w:type="numbering" w:customStyle="1" w:styleId="11111161">
    <w:name w:val="1 / 1.1 / 1.1.161"/>
    <w:basedOn w:val="a4"/>
    <w:next w:val="111111"/>
    <w:rsid w:val="006164A1"/>
  </w:style>
  <w:style w:type="numbering" w:customStyle="1" w:styleId="1ai61">
    <w:name w:val="1 / a / i61"/>
    <w:basedOn w:val="a4"/>
    <w:next w:val="1ai"/>
    <w:rsid w:val="006164A1"/>
  </w:style>
  <w:style w:type="table" w:customStyle="1" w:styleId="TableList341">
    <w:name w:val="Table List 34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a3"/>
    <w:next w:val="aff9"/>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a4"/>
    <w:rsid w:val="006164A1"/>
  </w:style>
  <w:style w:type="numbering" w:customStyle="1" w:styleId="Header271">
    <w:name w:val="Header271"/>
    <w:rsid w:val="006164A1"/>
  </w:style>
  <w:style w:type="numbering" w:customStyle="1" w:styleId="StyleBulletedGray-80101">
    <w:name w:val="Style Bulleted Gray-80%101"/>
    <w:basedOn w:val="a4"/>
    <w:rsid w:val="006164A1"/>
  </w:style>
  <w:style w:type="numbering" w:customStyle="1" w:styleId="StyleBulleted191">
    <w:name w:val="Style Bulleted191"/>
    <w:basedOn w:val="a4"/>
    <w:rsid w:val="006164A1"/>
  </w:style>
  <w:style w:type="table" w:customStyle="1" w:styleId="TableGrid351">
    <w:name w:val="Table Grid35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a3"/>
    <w:next w:val="3a"/>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a3"/>
    <w:next w:val="2f0"/>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a3"/>
    <w:next w:val="1f"/>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a4"/>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a4"/>
    <w:rsid w:val="006164A1"/>
  </w:style>
  <w:style w:type="numbering" w:customStyle="1" w:styleId="StyleBulleted1101">
    <w:name w:val="Style Bulleted1101"/>
    <w:basedOn w:val="a4"/>
    <w:rsid w:val="006164A1"/>
  </w:style>
  <w:style w:type="numbering" w:customStyle="1" w:styleId="NoList241">
    <w:name w:val="No List241"/>
    <w:next w:val="a4"/>
    <w:uiPriority w:val="99"/>
    <w:semiHidden/>
    <w:unhideWhenUsed/>
    <w:rsid w:val="006164A1"/>
  </w:style>
  <w:style w:type="numbering" w:customStyle="1" w:styleId="NoList251">
    <w:name w:val="No List251"/>
    <w:next w:val="a4"/>
    <w:uiPriority w:val="99"/>
    <w:semiHidden/>
    <w:unhideWhenUsed/>
    <w:rsid w:val="006164A1"/>
  </w:style>
  <w:style w:type="table" w:customStyle="1" w:styleId="TableGrid201">
    <w:name w:val="Table Grid201"/>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a4"/>
    <w:semiHidden/>
    <w:rsid w:val="006164A1"/>
  </w:style>
  <w:style w:type="numbering" w:customStyle="1" w:styleId="StyleBulleted231">
    <w:name w:val="Style Bulleted231"/>
    <w:basedOn w:val="a4"/>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a4"/>
    <w:rsid w:val="006164A1"/>
  </w:style>
  <w:style w:type="numbering" w:customStyle="1" w:styleId="NoList331">
    <w:name w:val="No List331"/>
    <w:next w:val="a4"/>
    <w:semiHidden/>
    <w:unhideWhenUsed/>
    <w:rsid w:val="006164A1"/>
  </w:style>
  <w:style w:type="numbering" w:customStyle="1" w:styleId="NoList431">
    <w:name w:val="No List431"/>
    <w:next w:val="a4"/>
    <w:uiPriority w:val="99"/>
    <w:semiHidden/>
    <w:unhideWhenUsed/>
    <w:rsid w:val="006164A1"/>
  </w:style>
  <w:style w:type="numbering" w:customStyle="1" w:styleId="StyleBulleted331">
    <w:name w:val="Style Bulleted331"/>
    <w:basedOn w:val="a4"/>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a4"/>
    <w:rsid w:val="006164A1"/>
  </w:style>
  <w:style w:type="numbering" w:customStyle="1" w:styleId="StyleBulleted1231">
    <w:name w:val="Style Bulleted1231"/>
    <w:basedOn w:val="a4"/>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a4"/>
    <w:semiHidden/>
    <w:rsid w:val="006164A1"/>
  </w:style>
  <w:style w:type="numbering" w:customStyle="1" w:styleId="1312">
    <w:name w:val="無清單131"/>
    <w:next w:val="a4"/>
    <w:uiPriority w:val="99"/>
    <w:semiHidden/>
    <w:unhideWhenUsed/>
    <w:rsid w:val="006164A1"/>
  </w:style>
  <w:style w:type="numbering" w:customStyle="1" w:styleId="2311">
    <w:name w:val="無清單231"/>
    <w:next w:val="a4"/>
    <w:uiPriority w:val="99"/>
    <w:semiHidden/>
    <w:unhideWhenUsed/>
    <w:rsid w:val="006164A1"/>
  </w:style>
  <w:style w:type="numbering" w:customStyle="1" w:styleId="StyleBulleted431">
    <w:name w:val="Style Bulleted431"/>
    <w:basedOn w:val="a4"/>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a4"/>
    <w:rsid w:val="006164A1"/>
  </w:style>
  <w:style w:type="numbering" w:customStyle="1" w:styleId="StyleBulleted1331">
    <w:name w:val="Style Bulleted1331"/>
    <w:basedOn w:val="a4"/>
    <w:rsid w:val="006164A1"/>
  </w:style>
  <w:style w:type="numbering" w:customStyle="1" w:styleId="NoList631">
    <w:name w:val="No List631"/>
    <w:next w:val="a4"/>
    <w:uiPriority w:val="99"/>
    <w:semiHidden/>
    <w:unhideWhenUsed/>
    <w:rsid w:val="006164A1"/>
  </w:style>
  <w:style w:type="numbering" w:customStyle="1" w:styleId="NoList1331">
    <w:name w:val="No List1331"/>
    <w:next w:val="a4"/>
    <w:semiHidden/>
    <w:rsid w:val="006164A1"/>
  </w:style>
  <w:style w:type="numbering" w:customStyle="1" w:styleId="3310">
    <w:name w:val="無清單331"/>
    <w:next w:val="a4"/>
    <w:uiPriority w:val="99"/>
    <w:semiHidden/>
    <w:unhideWhenUsed/>
    <w:rsid w:val="006164A1"/>
  </w:style>
  <w:style w:type="numbering" w:customStyle="1" w:styleId="431">
    <w:name w:val="無清單431"/>
    <w:next w:val="a4"/>
    <w:uiPriority w:val="99"/>
    <w:semiHidden/>
    <w:unhideWhenUsed/>
    <w:rsid w:val="006164A1"/>
  </w:style>
  <w:style w:type="numbering" w:customStyle="1" w:styleId="531">
    <w:name w:val="無清單531"/>
    <w:next w:val="a4"/>
    <w:uiPriority w:val="99"/>
    <w:semiHidden/>
    <w:unhideWhenUsed/>
    <w:rsid w:val="006164A1"/>
  </w:style>
  <w:style w:type="numbering" w:customStyle="1" w:styleId="631">
    <w:name w:val="無清單631"/>
    <w:next w:val="a4"/>
    <w:uiPriority w:val="99"/>
    <w:semiHidden/>
    <w:unhideWhenUsed/>
    <w:rsid w:val="006164A1"/>
  </w:style>
  <w:style w:type="numbering" w:customStyle="1" w:styleId="731">
    <w:name w:val="無清單731"/>
    <w:next w:val="a4"/>
    <w:uiPriority w:val="99"/>
    <w:semiHidden/>
    <w:unhideWhenUsed/>
    <w:rsid w:val="006164A1"/>
  </w:style>
  <w:style w:type="table" w:customStyle="1" w:styleId="21112">
    <w:name w:val="暗色清單 2111"/>
    <w:basedOn w:val="a3"/>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a3"/>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a3"/>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a4"/>
    <w:rsid w:val="006164A1"/>
  </w:style>
  <w:style w:type="table" w:customStyle="1" w:styleId="TableGrid411">
    <w:name w:val="Table Grid 411"/>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a3"/>
    <w:rsid w:val="006164A1"/>
    <w:tblPr>
      <w:tblInd w:w="-284" w:type="dxa"/>
    </w:tblPr>
  </w:style>
  <w:style w:type="table" w:customStyle="1" w:styleId="TableStyle211">
    <w:name w:val="Table Style211"/>
    <w:basedOn w:val="TableStyle1"/>
    <w:rsid w:val="006164A1"/>
    <w:tblPr>
      <w:tblInd w:w="0" w:type="dxa"/>
    </w:tblPr>
  </w:style>
  <w:style w:type="numbering" w:customStyle="1" w:styleId="8110">
    <w:name w:val="無清單811"/>
    <w:next w:val="a4"/>
    <w:uiPriority w:val="99"/>
    <w:semiHidden/>
    <w:unhideWhenUsed/>
    <w:rsid w:val="006164A1"/>
  </w:style>
  <w:style w:type="numbering" w:customStyle="1" w:styleId="911">
    <w:name w:val="無清單911"/>
    <w:next w:val="a4"/>
    <w:uiPriority w:val="99"/>
    <w:semiHidden/>
    <w:unhideWhenUsed/>
    <w:rsid w:val="006164A1"/>
  </w:style>
  <w:style w:type="numbering" w:customStyle="1" w:styleId="NoList11311">
    <w:name w:val="No List11311"/>
    <w:next w:val="a4"/>
    <w:semiHidden/>
    <w:rsid w:val="006164A1"/>
  </w:style>
  <w:style w:type="numbering" w:customStyle="1" w:styleId="NoList111211">
    <w:name w:val="No List111211"/>
    <w:next w:val="a4"/>
    <w:semiHidden/>
    <w:rsid w:val="006164A1"/>
  </w:style>
  <w:style w:type="numbering" w:customStyle="1" w:styleId="Style31211">
    <w:name w:val="Style31211"/>
    <w:rsid w:val="006164A1"/>
  </w:style>
  <w:style w:type="numbering" w:customStyle="1" w:styleId="NoList4211">
    <w:name w:val="No List4211"/>
    <w:next w:val="a4"/>
    <w:uiPriority w:val="99"/>
    <w:semiHidden/>
    <w:unhideWhenUsed/>
    <w:rsid w:val="006164A1"/>
  </w:style>
  <w:style w:type="numbering" w:customStyle="1" w:styleId="StyleBulleted3211">
    <w:name w:val="Style Bulleted3211"/>
    <w:basedOn w:val="a4"/>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a4"/>
    <w:rsid w:val="006164A1"/>
  </w:style>
  <w:style w:type="numbering" w:customStyle="1" w:styleId="StyleBulleted12211">
    <w:name w:val="Style Bulleted12211"/>
    <w:basedOn w:val="a4"/>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a4"/>
    <w:semiHidden/>
    <w:rsid w:val="006164A1"/>
  </w:style>
  <w:style w:type="numbering" w:customStyle="1" w:styleId="12112">
    <w:name w:val="無清單1211"/>
    <w:next w:val="a4"/>
    <w:uiPriority w:val="99"/>
    <w:semiHidden/>
    <w:unhideWhenUsed/>
    <w:rsid w:val="006164A1"/>
  </w:style>
  <w:style w:type="numbering" w:customStyle="1" w:styleId="22111">
    <w:name w:val="無清單2211"/>
    <w:next w:val="a4"/>
    <w:uiPriority w:val="99"/>
    <w:semiHidden/>
    <w:unhideWhenUsed/>
    <w:rsid w:val="006164A1"/>
  </w:style>
  <w:style w:type="numbering" w:customStyle="1" w:styleId="StyleBulleted4211">
    <w:name w:val="Style Bulleted4211"/>
    <w:basedOn w:val="a4"/>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a4"/>
    <w:rsid w:val="006164A1"/>
  </w:style>
  <w:style w:type="numbering" w:customStyle="1" w:styleId="StyleBulleted13211">
    <w:name w:val="Style Bulleted13211"/>
    <w:basedOn w:val="a4"/>
    <w:rsid w:val="006164A1"/>
  </w:style>
  <w:style w:type="numbering" w:customStyle="1" w:styleId="NoList6211">
    <w:name w:val="No List6211"/>
    <w:next w:val="a4"/>
    <w:uiPriority w:val="99"/>
    <w:semiHidden/>
    <w:unhideWhenUsed/>
    <w:rsid w:val="006164A1"/>
  </w:style>
  <w:style w:type="numbering" w:customStyle="1" w:styleId="32112">
    <w:name w:val="無清單3211"/>
    <w:next w:val="a4"/>
    <w:uiPriority w:val="99"/>
    <w:semiHidden/>
    <w:unhideWhenUsed/>
    <w:rsid w:val="006164A1"/>
  </w:style>
  <w:style w:type="numbering" w:customStyle="1" w:styleId="4211">
    <w:name w:val="無清單4211"/>
    <w:next w:val="a4"/>
    <w:uiPriority w:val="99"/>
    <w:semiHidden/>
    <w:unhideWhenUsed/>
    <w:rsid w:val="006164A1"/>
  </w:style>
  <w:style w:type="numbering" w:customStyle="1" w:styleId="5211">
    <w:name w:val="無清單5211"/>
    <w:next w:val="a4"/>
    <w:uiPriority w:val="99"/>
    <w:semiHidden/>
    <w:unhideWhenUsed/>
    <w:rsid w:val="006164A1"/>
  </w:style>
  <w:style w:type="numbering" w:customStyle="1" w:styleId="6211">
    <w:name w:val="無清單6211"/>
    <w:next w:val="a4"/>
    <w:uiPriority w:val="99"/>
    <w:semiHidden/>
    <w:unhideWhenUsed/>
    <w:rsid w:val="006164A1"/>
  </w:style>
  <w:style w:type="numbering" w:customStyle="1" w:styleId="7211">
    <w:name w:val="無清單7211"/>
    <w:next w:val="a4"/>
    <w:uiPriority w:val="99"/>
    <w:semiHidden/>
    <w:unhideWhenUsed/>
    <w:rsid w:val="006164A1"/>
  </w:style>
  <w:style w:type="numbering" w:customStyle="1" w:styleId="Style371">
    <w:name w:val="Style371"/>
    <w:rsid w:val="006164A1"/>
  </w:style>
  <w:style w:type="table" w:customStyle="1" w:styleId="414">
    <w:name w:val="表格格線41"/>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a3"/>
    <w:next w:val="5b"/>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a3"/>
    <w:next w:val="76"/>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a3"/>
    <w:next w:val="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a3"/>
    <w:next w:val="2-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a3"/>
    <w:next w:val="-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a3"/>
    <w:next w:val="3f9"/>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a3"/>
    <w:next w:val="3-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a3"/>
    <w:next w:val="3b"/>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a4"/>
    <w:semiHidden/>
    <w:rsid w:val="006164A1"/>
  </w:style>
  <w:style w:type="numbering" w:customStyle="1" w:styleId="NoList1111111">
    <w:name w:val="No List1111111"/>
    <w:next w:val="a4"/>
    <w:semiHidden/>
    <w:rsid w:val="006164A1"/>
  </w:style>
  <w:style w:type="numbering" w:customStyle="1" w:styleId="StyleBulleted21111">
    <w:name w:val="Style Bulleted21111"/>
    <w:basedOn w:val="a4"/>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a4"/>
    <w:rsid w:val="006164A1"/>
  </w:style>
  <w:style w:type="numbering" w:customStyle="1" w:styleId="StyleBulleted111111">
    <w:name w:val="Style Bulleted111111"/>
    <w:basedOn w:val="a4"/>
    <w:rsid w:val="006164A1"/>
  </w:style>
  <w:style w:type="numbering" w:customStyle="1" w:styleId="NoList121111">
    <w:name w:val="No List121111"/>
    <w:next w:val="a4"/>
    <w:semiHidden/>
    <w:rsid w:val="006164A1"/>
  </w:style>
  <w:style w:type="numbering" w:customStyle="1" w:styleId="NormalNumbered1111">
    <w:name w:val="Normal_Numbered1111"/>
    <w:rsid w:val="006164A1"/>
  </w:style>
  <w:style w:type="numbering" w:customStyle="1" w:styleId="1ai1111">
    <w:name w:val="1 / a / i1111"/>
    <w:basedOn w:val="a4"/>
    <w:next w:val="1ai"/>
    <w:unhideWhenUsed/>
    <w:rsid w:val="006164A1"/>
  </w:style>
  <w:style w:type="numbering" w:customStyle="1" w:styleId="1111111111">
    <w:name w:val="1 / 1.1 / 1.1.11111"/>
    <w:basedOn w:val="a4"/>
    <w:next w:val="111111"/>
    <w:unhideWhenUsed/>
    <w:rsid w:val="006164A1"/>
  </w:style>
  <w:style w:type="numbering" w:customStyle="1" w:styleId="StyleBulletedWingdingssymbolBefore0cmHanging48ch211">
    <w:name w:val="Style Bulleted Wingdings (symbol) Before:  0 cm Hanging:  4.8 ch211"/>
    <w:basedOn w:val="a4"/>
    <w:rsid w:val="006164A1"/>
  </w:style>
  <w:style w:type="numbering" w:customStyle="1" w:styleId="StyleBulleted91">
    <w:name w:val="Style Bulleted91"/>
    <w:basedOn w:val="a4"/>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f1">
    <w:name w:val="引文1"/>
    <w:basedOn w:val="a1"/>
    <w:next w:val="a1"/>
    <w:uiPriority w:val="29"/>
    <w:rsid w:val="006164A1"/>
    <w:rPr>
      <w:i/>
      <w:iCs/>
      <w:color w:val="000000"/>
    </w:rPr>
  </w:style>
  <w:style w:type="paragraph" w:customStyle="1" w:styleId="1ff2">
    <w:name w:val="鮮明引文1"/>
    <w:basedOn w:val="a1"/>
    <w:next w:val="a1"/>
    <w:uiPriority w:val="30"/>
    <w:rsid w:val="006164A1"/>
    <w:pPr>
      <w:pBdr>
        <w:bottom w:val="single" w:sz="4" w:space="4" w:color="4F81BD"/>
      </w:pBdr>
      <w:spacing w:before="200" w:after="280"/>
      <w:ind w:left="936" w:right="936"/>
    </w:pPr>
    <w:rPr>
      <w:b/>
      <w:bCs/>
      <w:i/>
      <w:iCs/>
      <w:color w:val="4F81BD"/>
    </w:rPr>
  </w:style>
  <w:style w:type="character" w:customStyle="1" w:styleId="1ff3">
    <w:name w:val="區別強調1"/>
    <w:uiPriority w:val="19"/>
    <w:rsid w:val="006164A1"/>
    <w:rPr>
      <w:i/>
      <w:iCs/>
      <w:color w:val="808080"/>
    </w:rPr>
  </w:style>
  <w:style w:type="character" w:customStyle="1" w:styleId="1ff4">
    <w:name w:val="鮮明強調1"/>
    <w:uiPriority w:val="21"/>
    <w:rsid w:val="006164A1"/>
    <w:rPr>
      <w:b/>
      <w:bCs/>
      <w:i/>
      <w:iCs/>
      <w:color w:val="4F81BD"/>
    </w:rPr>
  </w:style>
  <w:style w:type="character" w:customStyle="1" w:styleId="1ff5">
    <w:name w:val="區別參考1"/>
    <w:uiPriority w:val="31"/>
    <w:rsid w:val="006164A1"/>
    <w:rPr>
      <w:smallCaps/>
      <w:color w:val="C0504D"/>
      <w:u w:val="single"/>
    </w:rPr>
  </w:style>
  <w:style w:type="character" w:customStyle="1" w:styleId="1ff6">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7">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8">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a4"/>
    <w:rsid w:val="006164A1"/>
  </w:style>
  <w:style w:type="numbering" w:customStyle="1" w:styleId="StyleBulletedWingdingssymbolBefore063cmHanging483">
    <w:name w:val="Style Bulleted Wingdings (symbol) Before:  0.63 cm Hanging:  4.8...3"/>
    <w:basedOn w:val="a4"/>
    <w:rsid w:val="006164A1"/>
  </w:style>
  <w:style w:type="table" w:customStyle="1" w:styleId="TableGrid43">
    <w:name w:val="Table Grid 43"/>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a3"/>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a4"/>
    <w:uiPriority w:val="99"/>
    <w:semiHidden/>
    <w:unhideWhenUsed/>
    <w:rsid w:val="006164A1"/>
  </w:style>
  <w:style w:type="numbering" w:customStyle="1" w:styleId="StyleBulletedWingdingssymbolBefore0cmHanging48ch5">
    <w:name w:val="Style Bulleted Wingdings (symbol) Before:  0 cm Hanging:  4.8 ch5"/>
    <w:basedOn w:val="a4"/>
    <w:rsid w:val="006164A1"/>
  </w:style>
  <w:style w:type="numbering" w:customStyle="1" w:styleId="StyleBulletedWingdingssymbolBefore063cmHanging484">
    <w:name w:val="Style Bulleted Wingdings (symbol) Before:  0.63 cm Hanging:  4.8...4"/>
    <w:basedOn w:val="a4"/>
    <w:rsid w:val="006164A1"/>
  </w:style>
  <w:style w:type="table" w:customStyle="1" w:styleId="TableGrid44">
    <w:name w:val="Table Grid 44"/>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a3"/>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a4"/>
    <w:semiHidden/>
    <w:rsid w:val="006164A1"/>
  </w:style>
  <w:style w:type="numbering" w:customStyle="1" w:styleId="NoList11113">
    <w:name w:val="No List11113"/>
    <w:next w:val="a4"/>
    <w:semiHidden/>
    <w:rsid w:val="006164A1"/>
  </w:style>
  <w:style w:type="numbering" w:customStyle="1" w:styleId="StyleBulleted213">
    <w:name w:val="Style Bulleted213"/>
    <w:basedOn w:val="a4"/>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a4"/>
    <w:rsid w:val="006164A1"/>
  </w:style>
  <w:style w:type="numbering" w:customStyle="1" w:styleId="StyleBulleted1113">
    <w:name w:val="Style Bulleted1113"/>
    <w:basedOn w:val="a4"/>
    <w:rsid w:val="006164A1"/>
  </w:style>
  <w:style w:type="numbering" w:customStyle="1" w:styleId="NoList1213">
    <w:name w:val="No List1213"/>
    <w:next w:val="a4"/>
    <w:semiHidden/>
    <w:rsid w:val="006164A1"/>
  </w:style>
  <w:style w:type="numbering" w:customStyle="1" w:styleId="NormalNumbered13">
    <w:name w:val="Normal_Numbered13"/>
    <w:rsid w:val="006164A1"/>
  </w:style>
  <w:style w:type="numbering" w:customStyle="1" w:styleId="1ai13">
    <w:name w:val="1 / a / i13"/>
    <w:basedOn w:val="a4"/>
    <w:next w:val="1ai"/>
    <w:unhideWhenUsed/>
    <w:rsid w:val="006164A1"/>
  </w:style>
  <w:style w:type="numbering" w:customStyle="1" w:styleId="11111113">
    <w:name w:val="1 / 1.1 / 1.1.113"/>
    <w:basedOn w:val="a4"/>
    <w:next w:val="111111"/>
    <w:unhideWhenUsed/>
    <w:rsid w:val="006164A1"/>
  </w:style>
  <w:style w:type="table" w:customStyle="1" w:styleId="TableContemporary2">
    <w:name w:val="Table Contemporary2"/>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a4"/>
    <w:uiPriority w:val="99"/>
    <w:semiHidden/>
    <w:unhideWhenUsed/>
    <w:rsid w:val="006164A1"/>
  </w:style>
  <w:style w:type="numbering" w:customStyle="1" w:styleId="Style39">
    <w:name w:val="Style39"/>
    <w:rsid w:val="006164A1"/>
  </w:style>
  <w:style w:type="numbering" w:customStyle="1" w:styleId="NoList117">
    <w:name w:val="No List117"/>
    <w:next w:val="a4"/>
    <w:semiHidden/>
    <w:rsid w:val="006164A1"/>
  </w:style>
  <w:style w:type="numbering" w:customStyle="1" w:styleId="NoList1115">
    <w:name w:val="No List1115"/>
    <w:next w:val="a4"/>
    <w:semiHidden/>
    <w:rsid w:val="006164A1"/>
  </w:style>
  <w:style w:type="numbering" w:customStyle="1" w:styleId="StyleBulleted25">
    <w:name w:val="Style Bulleted25"/>
    <w:basedOn w:val="a4"/>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a4"/>
    <w:semiHidden/>
    <w:unhideWhenUsed/>
    <w:rsid w:val="006164A1"/>
  </w:style>
  <w:style w:type="numbering" w:customStyle="1" w:styleId="NoList45">
    <w:name w:val="No List45"/>
    <w:next w:val="a4"/>
    <w:uiPriority w:val="99"/>
    <w:semiHidden/>
    <w:unhideWhenUsed/>
    <w:rsid w:val="006164A1"/>
  </w:style>
  <w:style w:type="numbering" w:customStyle="1" w:styleId="NoList125">
    <w:name w:val="No List125"/>
    <w:next w:val="a4"/>
    <w:semiHidden/>
    <w:rsid w:val="006164A1"/>
  </w:style>
  <w:style w:type="numbering" w:customStyle="1" w:styleId="StyleBulleted35">
    <w:name w:val="Style Bulleted35"/>
    <w:basedOn w:val="a4"/>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a4"/>
    <w:rsid w:val="006164A1"/>
  </w:style>
  <w:style w:type="numbering" w:customStyle="1" w:styleId="StyleBulleted125">
    <w:name w:val="Style Bulleted125"/>
    <w:basedOn w:val="a4"/>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a4"/>
    <w:semiHidden/>
    <w:rsid w:val="006164A1"/>
  </w:style>
  <w:style w:type="numbering" w:customStyle="1" w:styleId="1140">
    <w:name w:val="無清單114"/>
    <w:next w:val="a4"/>
    <w:uiPriority w:val="99"/>
    <w:semiHidden/>
    <w:unhideWhenUsed/>
    <w:rsid w:val="006164A1"/>
  </w:style>
  <w:style w:type="numbering" w:customStyle="1" w:styleId="251">
    <w:name w:val="無清單25"/>
    <w:next w:val="a4"/>
    <w:uiPriority w:val="99"/>
    <w:semiHidden/>
    <w:unhideWhenUsed/>
    <w:rsid w:val="006164A1"/>
  </w:style>
  <w:style w:type="numbering" w:customStyle="1" w:styleId="StyleBulleted45">
    <w:name w:val="Style Bulleted45"/>
    <w:basedOn w:val="a4"/>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a4"/>
    <w:rsid w:val="006164A1"/>
  </w:style>
  <w:style w:type="numbering" w:customStyle="1" w:styleId="StyleBulleted135">
    <w:name w:val="Style Bulleted135"/>
    <w:basedOn w:val="a4"/>
    <w:rsid w:val="006164A1"/>
  </w:style>
  <w:style w:type="numbering" w:customStyle="1" w:styleId="NoList65">
    <w:name w:val="No List65"/>
    <w:next w:val="a4"/>
    <w:uiPriority w:val="99"/>
    <w:semiHidden/>
    <w:unhideWhenUsed/>
    <w:rsid w:val="006164A1"/>
  </w:style>
  <w:style w:type="numbering" w:customStyle="1" w:styleId="NoList135">
    <w:name w:val="No List135"/>
    <w:next w:val="a4"/>
    <w:semiHidden/>
    <w:rsid w:val="006164A1"/>
  </w:style>
  <w:style w:type="numbering" w:customStyle="1" w:styleId="351">
    <w:name w:val="無清單35"/>
    <w:next w:val="a4"/>
    <w:uiPriority w:val="99"/>
    <w:semiHidden/>
    <w:unhideWhenUsed/>
    <w:rsid w:val="006164A1"/>
  </w:style>
  <w:style w:type="numbering" w:customStyle="1" w:styleId="450">
    <w:name w:val="無清單45"/>
    <w:next w:val="a4"/>
    <w:uiPriority w:val="99"/>
    <w:semiHidden/>
    <w:unhideWhenUsed/>
    <w:rsid w:val="006164A1"/>
  </w:style>
  <w:style w:type="table" w:customStyle="1" w:styleId="Pindescription5">
    <w:name w:val="Pin_description5"/>
    <w:basedOn w:val="a3"/>
    <w:uiPriority w:val="99"/>
    <w:rsid w:val="006164A1"/>
    <w:tblPr/>
  </w:style>
  <w:style w:type="numbering" w:customStyle="1" w:styleId="550">
    <w:name w:val="無清單55"/>
    <w:next w:val="a4"/>
    <w:uiPriority w:val="99"/>
    <w:semiHidden/>
    <w:unhideWhenUsed/>
    <w:rsid w:val="006164A1"/>
  </w:style>
  <w:style w:type="numbering" w:customStyle="1" w:styleId="650">
    <w:name w:val="無清單65"/>
    <w:next w:val="a4"/>
    <w:uiPriority w:val="99"/>
    <w:semiHidden/>
    <w:unhideWhenUsed/>
    <w:rsid w:val="006164A1"/>
  </w:style>
  <w:style w:type="numbering" w:customStyle="1" w:styleId="750">
    <w:name w:val="無清單75"/>
    <w:next w:val="a4"/>
    <w:uiPriority w:val="99"/>
    <w:semiHidden/>
    <w:unhideWhenUsed/>
    <w:rsid w:val="006164A1"/>
  </w:style>
  <w:style w:type="table" w:customStyle="1" w:styleId="2130">
    <w:name w:val="暗色清單 213"/>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a4"/>
    <w:rsid w:val="006164A1"/>
  </w:style>
  <w:style w:type="numbering" w:customStyle="1" w:styleId="StyleBulletedWingdingssymbolBefore063cmHanging485">
    <w:name w:val="Style Bulleted Wingdings (symbol) Before:  0.63 cm Hanging:  4.8...5"/>
    <w:basedOn w:val="a4"/>
    <w:rsid w:val="006164A1"/>
  </w:style>
  <w:style w:type="table" w:customStyle="1" w:styleId="TableGrid45">
    <w:name w:val="Table Grid 45"/>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a3"/>
    <w:rsid w:val="006164A1"/>
    <w:tblPr>
      <w:tblInd w:w="-284" w:type="dxa"/>
    </w:tblPr>
  </w:style>
  <w:style w:type="table" w:customStyle="1" w:styleId="TableStyle25">
    <w:name w:val="Table Style25"/>
    <w:basedOn w:val="TableStyle1"/>
    <w:rsid w:val="006164A1"/>
    <w:tblPr>
      <w:tblInd w:w="0" w:type="dxa"/>
    </w:tblPr>
  </w:style>
  <w:style w:type="numbering" w:customStyle="1" w:styleId="830">
    <w:name w:val="無清單83"/>
    <w:next w:val="a4"/>
    <w:uiPriority w:val="99"/>
    <w:semiHidden/>
    <w:unhideWhenUsed/>
    <w:rsid w:val="006164A1"/>
  </w:style>
  <w:style w:type="numbering" w:customStyle="1" w:styleId="NoList143">
    <w:name w:val="No List143"/>
    <w:next w:val="a4"/>
    <w:semiHidden/>
    <w:rsid w:val="006164A1"/>
  </w:style>
  <w:style w:type="numbering" w:customStyle="1" w:styleId="StyleBulleted53">
    <w:name w:val="Style Bulleted53"/>
    <w:basedOn w:val="a4"/>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a4"/>
    <w:rsid w:val="006164A1"/>
  </w:style>
  <w:style w:type="numbering" w:customStyle="1" w:styleId="StyleBulleted143">
    <w:name w:val="Style Bulleted143"/>
    <w:basedOn w:val="a4"/>
    <w:rsid w:val="006164A1"/>
  </w:style>
  <w:style w:type="table" w:customStyle="1" w:styleId="TableGrid123">
    <w:name w:val="Table Grid1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a4"/>
    <w:rsid w:val="006164A1"/>
  </w:style>
  <w:style w:type="numbering" w:customStyle="1" w:styleId="StyleBulleted153">
    <w:name w:val="Style Bulleted153"/>
    <w:basedOn w:val="a4"/>
    <w:rsid w:val="006164A1"/>
  </w:style>
  <w:style w:type="numbering" w:customStyle="1" w:styleId="NoList214">
    <w:name w:val="No List214"/>
    <w:next w:val="a4"/>
    <w:semiHidden/>
    <w:rsid w:val="006164A1"/>
  </w:style>
  <w:style w:type="table" w:customStyle="1" w:styleId="TableGrid213">
    <w:name w:val="Table Grid21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a4"/>
    <w:semiHidden/>
    <w:rsid w:val="006164A1"/>
  </w:style>
  <w:style w:type="table" w:customStyle="1" w:styleId="TableGrid1113">
    <w:name w:val="Table Grid111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a4"/>
    <w:semiHidden/>
    <w:rsid w:val="006164A1"/>
  </w:style>
  <w:style w:type="numbering" w:customStyle="1" w:styleId="StyleBulleted214">
    <w:name w:val="Style Bulleted214"/>
    <w:basedOn w:val="a4"/>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a4"/>
    <w:rsid w:val="006164A1"/>
  </w:style>
  <w:style w:type="numbering" w:customStyle="1" w:styleId="StyleBulleted1114">
    <w:name w:val="Style Bulleted1114"/>
    <w:basedOn w:val="a4"/>
    <w:rsid w:val="006164A1"/>
  </w:style>
  <w:style w:type="numbering" w:customStyle="1" w:styleId="NoList313">
    <w:name w:val="No List313"/>
    <w:next w:val="a4"/>
    <w:semiHidden/>
    <w:unhideWhenUsed/>
    <w:rsid w:val="006164A1"/>
  </w:style>
  <w:style w:type="numbering" w:customStyle="1" w:styleId="NoList413">
    <w:name w:val="No List413"/>
    <w:next w:val="a4"/>
    <w:uiPriority w:val="99"/>
    <w:semiHidden/>
    <w:unhideWhenUsed/>
    <w:rsid w:val="006164A1"/>
  </w:style>
  <w:style w:type="numbering" w:customStyle="1" w:styleId="NoList1214">
    <w:name w:val="No List1214"/>
    <w:next w:val="a4"/>
    <w:semiHidden/>
    <w:rsid w:val="006164A1"/>
  </w:style>
  <w:style w:type="numbering" w:customStyle="1" w:styleId="StyleBulleted313">
    <w:name w:val="Style Bulleted313"/>
    <w:basedOn w:val="a4"/>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a4"/>
    <w:rsid w:val="006164A1"/>
  </w:style>
  <w:style w:type="numbering" w:customStyle="1" w:styleId="StyleBulleted1213">
    <w:name w:val="Style Bulleted1213"/>
    <w:basedOn w:val="a4"/>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a4"/>
    <w:semiHidden/>
    <w:rsid w:val="006164A1"/>
  </w:style>
  <w:style w:type="numbering" w:customStyle="1" w:styleId="11120">
    <w:name w:val="無清單1112"/>
    <w:next w:val="a4"/>
    <w:uiPriority w:val="99"/>
    <w:semiHidden/>
    <w:unhideWhenUsed/>
    <w:rsid w:val="006164A1"/>
  </w:style>
  <w:style w:type="numbering" w:customStyle="1" w:styleId="2132">
    <w:name w:val="無清單213"/>
    <w:next w:val="a4"/>
    <w:uiPriority w:val="99"/>
    <w:semiHidden/>
    <w:unhideWhenUsed/>
    <w:rsid w:val="006164A1"/>
  </w:style>
  <w:style w:type="numbering" w:customStyle="1" w:styleId="StyleBulleted413">
    <w:name w:val="Style Bulleted413"/>
    <w:basedOn w:val="a4"/>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a4"/>
    <w:rsid w:val="006164A1"/>
  </w:style>
  <w:style w:type="numbering" w:customStyle="1" w:styleId="StyleBulleted1313">
    <w:name w:val="Style Bulleted1313"/>
    <w:basedOn w:val="a4"/>
    <w:rsid w:val="006164A1"/>
  </w:style>
  <w:style w:type="numbering" w:customStyle="1" w:styleId="NoList613">
    <w:name w:val="No List613"/>
    <w:next w:val="a4"/>
    <w:uiPriority w:val="99"/>
    <w:semiHidden/>
    <w:unhideWhenUsed/>
    <w:rsid w:val="006164A1"/>
  </w:style>
  <w:style w:type="table" w:customStyle="1" w:styleId="1131">
    <w:name w:val="表格 古典 11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a3"/>
    <w:rsid w:val="006164A1"/>
    <w:rPr>
      <w:rFonts w:ascii="Arial" w:hAnsi="Arial"/>
    </w:rPr>
    <w:tblPr/>
  </w:style>
  <w:style w:type="numbering" w:customStyle="1" w:styleId="NormalNumbered14">
    <w:name w:val="Normal_Numbered14"/>
    <w:rsid w:val="006164A1"/>
  </w:style>
  <w:style w:type="numbering" w:customStyle="1" w:styleId="1ai14">
    <w:name w:val="1 / a / i14"/>
    <w:basedOn w:val="a4"/>
    <w:next w:val="1ai"/>
    <w:unhideWhenUsed/>
    <w:rsid w:val="006164A1"/>
  </w:style>
  <w:style w:type="numbering" w:customStyle="1" w:styleId="11111114">
    <w:name w:val="1 / 1.1 / 1.1.114"/>
    <w:basedOn w:val="a4"/>
    <w:next w:val="111111"/>
    <w:unhideWhenUsed/>
    <w:rsid w:val="006164A1"/>
  </w:style>
  <w:style w:type="table" w:customStyle="1" w:styleId="TableGrid313">
    <w:name w:val="Table Grid31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a4"/>
    <w:semiHidden/>
    <w:rsid w:val="006164A1"/>
  </w:style>
  <w:style w:type="numbering" w:customStyle="1" w:styleId="3133">
    <w:name w:val="無清單313"/>
    <w:next w:val="a4"/>
    <w:uiPriority w:val="99"/>
    <w:semiHidden/>
    <w:unhideWhenUsed/>
    <w:rsid w:val="006164A1"/>
  </w:style>
  <w:style w:type="numbering" w:customStyle="1" w:styleId="4130">
    <w:name w:val="無清單413"/>
    <w:next w:val="a4"/>
    <w:uiPriority w:val="99"/>
    <w:semiHidden/>
    <w:unhideWhenUsed/>
    <w:rsid w:val="006164A1"/>
  </w:style>
  <w:style w:type="table" w:customStyle="1" w:styleId="Pindescription13">
    <w:name w:val="Pin_description13"/>
    <w:basedOn w:val="a3"/>
    <w:uiPriority w:val="99"/>
    <w:rsid w:val="006164A1"/>
    <w:tblPr/>
  </w:style>
  <w:style w:type="numbering" w:customStyle="1" w:styleId="513">
    <w:name w:val="無清單513"/>
    <w:next w:val="a4"/>
    <w:uiPriority w:val="99"/>
    <w:semiHidden/>
    <w:unhideWhenUsed/>
    <w:rsid w:val="006164A1"/>
  </w:style>
  <w:style w:type="numbering" w:customStyle="1" w:styleId="613">
    <w:name w:val="無清單613"/>
    <w:next w:val="a4"/>
    <w:uiPriority w:val="99"/>
    <w:semiHidden/>
    <w:unhideWhenUsed/>
    <w:rsid w:val="006164A1"/>
  </w:style>
  <w:style w:type="numbering" w:customStyle="1" w:styleId="713">
    <w:name w:val="無清單713"/>
    <w:next w:val="a4"/>
    <w:uiPriority w:val="99"/>
    <w:semiHidden/>
    <w:unhideWhenUsed/>
    <w:rsid w:val="006164A1"/>
  </w:style>
  <w:style w:type="numbering" w:customStyle="1" w:styleId="930">
    <w:name w:val="無清單93"/>
    <w:next w:val="a4"/>
    <w:uiPriority w:val="99"/>
    <w:semiHidden/>
    <w:unhideWhenUsed/>
    <w:rsid w:val="006164A1"/>
  </w:style>
  <w:style w:type="table" w:customStyle="1" w:styleId="332">
    <w:name w:val="表格格線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a4"/>
    <w:semiHidden/>
    <w:rsid w:val="006164A1"/>
  </w:style>
  <w:style w:type="numbering" w:customStyle="1" w:styleId="StyleBulleted63">
    <w:name w:val="Style Bulleted63"/>
    <w:basedOn w:val="a4"/>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a4"/>
    <w:rsid w:val="006164A1"/>
  </w:style>
  <w:style w:type="numbering" w:customStyle="1" w:styleId="StyleBulleted163">
    <w:name w:val="Style Bulleted163"/>
    <w:basedOn w:val="a4"/>
    <w:rsid w:val="006164A1"/>
  </w:style>
  <w:style w:type="table" w:customStyle="1" w:styleId="TableGrid133">
    <w:name w:val="Table Grid13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a4"/>
    <w:semiHidden/>
    <w:rsid w:val="006164A1"/>
  </w:style>
  <w:style w:type="table" w:customStyle="1" w:styleId="TableGrid223">
    <w:name w:val="Table Grid223"/>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a4"/>
    <w:semiHidden/>
    <w:rsid w:val="006164A1"/>
  </w:style>
  <w:style w:type="table" w:customStyle="1" w:styleId="TableGrid1123">
    <w:name w:val="Table Grid1123"/>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a4"/>
    <w:semiHidden/>
    <w:rsid w:val="006164A1"/>
  </w:style>
  <w:style w:type="numbering" w:customStyle="1" w:styleId="StyleBulleted223">
    <w:name w:val="Style Bulleted223"/>
    <w:basedOn w:val="a4"/>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a4"/>
    <w:rsid w:val="006164A1"/>
  </w:style>
  <w:style w:type="numbering" w:customStyle="1" w:styleId="StyleBulleted1123">
    <w:name w:val="Style Bulleted1123"/>
    <w:basedOn w:val="a4"/>
    <w:rsid w:val="006164A1"/>
  </w:style>
  <w:style w:type="numbering" w:customStyle="1" w:styleId="NoList323">
    <w:name w:val="No List323"/>
    <w:next w:val="a4"/>
    <w:semiHidden/>
    <w:unhideWhenUsed/>
    <w:rsid w:val="006164A1"/>
  </w:style>
  <w:style w:type="numbering" w:customStyle="1" w:styleId="NoList423">
    <w:name w:val="No List423"/>
    <w:next w:val="a4"/>
    <w:uiPriority w:val="99"/>
    <w:semiHidden/>
    <w:unhideWhenUsed/>
    <w:rsid w:val="006164A1"/>
  </w:style>
  <w:style w:type="numbering" w:customStyle="1" w:styleId="NoList1223">
    <w:name w:val="No List1223"/>
    <w:next w:val="a4"/>
    <w:semiHidden/>
    <w:rsid w:val="006164A1"/>
  </w:style>
  <w:style w:type="numbering" w:customStyle="1" w:styleId="StyleBulleted323">
    <w:name w:val="Style Bulleted323"/>
    <w:basedOn w:val="a4"/>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a4"/>
    <w:rsid w:val="006164A1"/>
  </w:style>
  <w:style w:type="numbering" w:customStyle="1" w:styleId="StyleBulleted1223">
    <w:name w:val="Style Bulleted1223"/>
    <w:basedOn w:val="a4"/>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a4"/>
    <w:semiHidden/>
    <w:rsid w:val="006164A1"/>
  </w:style>
  <w:style w:type="numbering" w:customStyle="1" w:styleId="1230">
    <w:name w:val="無清單123"/>
    <w:next w:val="a4"/>
    <w:uiPriority w:val="99"/>
    <w:semiHidden/>
    <w:unhideWhenUsed/>
    <w:rsid w:val="006164A1"/>
  </w:style>
  <w:style w:type="numbering" w:customStyle="1" w:styleId="2230">
    <w:name w:val="無清單223"/>
    <w:next w:val="a4"/>
    <w:uiPriority w:val="99"/>
    <w:semiHidden/>
    <w:unhideWhenUsed/>
    <w:rsid w:val="006164A1"/>
  </w:style>
  <w:style w:type="numbering" w:customStyle="1" w:styleId="StyleBulleted423">
    <w:name w:val="Style Bulleted423"/>
    <w:basedOn w:val="a4"/>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a4"/>
    <w:rsid w:val="006164A1"/>
  </w:style>
  <w:style w:type="numbering" w:customStyle="1" w:styleId="StyleBulleted1323">
    <w:name w:val="Style Bulleted1323"/>
    <w:basedOn w:val="a4"/>
    <w:rsid w:val="006164A1"/>
  </w:style>
  <w:style w:type="numbering" w:customStyle="1" w:styleId="NoList623">
    <w:name w:val="No List623"/>
    <w:next w:val="a4"/>
    <w:uiPriority w:val="99"/>
    <w:semiHidden/>
    <w:unhideWhenUsed/>
    <w:rsid w:val="006164A1"/>
  </w:style>
  <w:style w:type="table" w:customStyle="1" w:styleId="1231">
    <w:name w:val="表格 古典 123"/>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a3"/>
    <w:rsid w:val="006164A1"/>
    <w:rPr>
      <w:rFonts w:ascii="Arial" w:hAnsi="Arial"/>
    </w:rPr>
    <w:tblPr/>
  </w:style>
  <w:style w:type="numbering" w:customStyle="1" w:styleId="NormalNumbered23">
    <w:name w:val="Normal_Numbered23"/>
    <w:rsid w:val="006164A1"/>
  </w:style>
  <w:style w:type="numbering" w:customStyle="1" w:styleId="1ai23">
    <w:name w:val="1 / a / i23"/>
    <w:basedOn w:val="a4"/>
    <w:next w:val="1ai"/>
    <w:unhideWhenUsed/>
    <w:rsid w:val="006164A1"/>
  </w:style>
  <w:style w:type="numbering" w:customStyle="1" w:styleId="11111123">
    <w:name w:val="1 / 1.1 / 1.1.123"/>
    <w:basedOn w:val="a4"/>
    <w:next w:val="111111"/>
    <w:unhideWhenUsed/>
    <w:rsid w:val="006164A1"/>
  </w:style>
  <w:style w:type="table" w:customStyle="1" w:styleId="TableGrid323">
    <w:name w:val="Table Grid323"/>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a4"/>
    <w:semiHidden/>
    <w:rsid w:val="006164A1"/>
  </w:style>
  <w:style w:type="numbering" w:customStyle="1" w:styleId="3232">
    <w:name w:val="無清單323"/>
    <w:next w:val="a4"/>
    <w:uiPriority w:val="99"/>
    <w:semiHidden/>
    <w:unhideWhenUsed/>
    <w:rsid w:val="006164A1"/>
  </w:style>
  <w:style w:type="numbering" w:customStyle="1" w:styleId="423">
    <w:name w:val="無清單423"/>
    <w:next w:val="a4"/>
    <w:uiPriority w:val="99"/>
    <w:semiHidden/>
    <w:unhideWhenUsed/>
    <w:rsid w:val="006164A1"/>
  </w:style>
  <w:style w:type="table" w:customStyle="1" w:styleId="Pindescription23">
    <w:name w:val="Pin_description23"/>
    <w:basedOn w:val="a3"/>
    <w:uiPriority w:val="99"/>
    <w:rsid w:val="006164A1"/>
    <w:tblPr/>
  </w:style>
  <w:style w:type="numbering" w:customStyle="1" w:styleId="523">
    <w:name w:val="無清單523"/>
    <w:next w:val="a4"/>
    <w:uiPriority w:val="99"/>
    <w:semiHidden/>
    <w:unhideWhenUsed/>
    <w:rsid w:val="006164A1"/>
  </w:style>
  <w:style w:type="numbering" w:customStyle="1" w:styleId="623">
    <w:name w:val="無清單623"/>
    <w:next w:val="a4"/>
    <w:uiPriority w:val="99"/>
    <w:semiHidden/>
    <w:unhideWhenUsed/>
    <w:rsid w:val="006164A1"/>
  </w:style>
  <w:style w:type="numbering" w:customStyle="1" w:styleId="723">
    <w:name w:val="無清單723"/>
    <w:next w:val="a4"/>
    <w:uiPriority w:val="99"/>
    <w:semiHidden/>
    <w:unhideWhenUsed/>
    <w:rsid w:val="006164A1"/>
  </w:style>
  <w:style w:type="table" w:customStyle="1" w:styleId="TableContemporary3">
    <w:name w:val="Table Contemporary3"/>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a4"/>
    <w:semiHidden/>
    <w:rsid w:val="006164A1"/>
  </w:style>
  <w:style w:type="paragraph" w:customStyle="1" w:styleId="Footer5">
    <w:name w:val="Footer5"/>
    <w:basedOn w:val="FOOTER1"/>
    <w:rsid w:val="006164A1"/>
    <w:pPr>
      <w:spacing w:after="454"/>
    </w:pPr>
  </w:style>
  <w:style w:type="paragraph" w:customStyle="1" w:styleId="TableNormal5">
    <w:name w:val="Table Normal5"/>
    <w:basedOn w:val="a1"/>
    <w:rsid w:val="006164A1"/>
    <w:pPr>
      <w:widowControl/>
      <w:tabs>
        <w:tab w:val="left" w:pos="170"/>
      </w:tabs>
      <w:spacing w:before="20" w:after="20"/>
      <w:jc w:val="center"/>
    </w:pPr>
    <w:rPr>
      <w:rFonts w:cs="Arial"/>
    </w:rPr>
  </w:style>
  <w:style w:type="table" w:customStyle="1" w:styleId="TableElegant6">
    <w:name w:val="Table Elegant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a4"/>
    <w:semiHidden/>
    <w:rsid w:val="006164A1"/>
  </w:style>
  <w:style w:type="numbering" w:customStyle="1" w:styleId="StyleBulleted20">
    <w:name w:val="Style Bulleted20"/>
    <w:basedOn w:val="a4"/>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a4"/>
    <w:rsid w:val="006164A1"/>
  </w:style>
  <w:style w:type="numbering" w:customStyle="1" w:styleId="StyleBulleted116">
    <w:name w:val="Style Bulleted116"/>
    <w:basedOn w:val="a4"/>
    <w:rsid w:val="006164A1"/>
  </w:style>
  <w:style w:type="table" w:customStyle="1" w:styleId="TableGrid46">
    <w:name w:val="Table Grid 46"/>
    <w:basedOn w:val="a3"/>
    <w:next w:val="48"/>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a3"/>
    <w:next w:val="afffff9"/>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a3"/>
    <w:next w:val="affb"/>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a3"/>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a3"/>
    <w:rsid w:val="006164A1"/>
    <w:tblPr/>
  </w:style>
  <w:style w:type="table" w:customStyle="1" w:styleId="TableGrid124">
    <w:name w:val="Table Grid1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a3"/>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a3"/>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a3"/>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a3"/>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a3"/>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a4"/>
    <w:uiPriority w:val="99"/>
    <w:semiHidden/>
    <w:unhideWhenUsed/>
    <w:rsid w:val="006164A1"/>
  </w:style>
  <w:style w:type="table" w:customStyle="1" w:styleId="TableElegant8">
    <w:name w:val="Table Elegant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a4"/>
    <w:semiHidden/>
    <w:rsid w:val="006164A1"/>
  </w:style>
  <w:style w:type="numbering" w:customStyle="1" w:styleId="StyleBulleted27">
    <w:name w:val="Style Bulleted27"/>
    <w:basedOn w:val="a4"/>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a4"/>
    <w:rsid w:val="006164A1"/>
  </w:style>
  <w:style w:type="numbering" w:customStyle="1" w:styleId="StyleBulleted118">
    <w:name w:val="Style Bulleted118"/>
    <w:basedOn w:val="a4"/>
    <w:rsid w:val="006164A1"/>
  </w:style>
  <w:style w:type="numbering" w:customStyle="1" w:styleId="NoList28">
    <w:name w:val="No List28"/>
    <w:next w:val="a4"/>
    <w:uiPriority w:val="99"/>
    <w:semiHidden/>
    <w:rsid w:val="006164A1"/>
  </w:style>
  <w:style w:type="numbering" w:customStyle="1" w:styleId="NoList1110">
    <w:name w:val="No List1110"/>
    <w:next w:val="a4"/>
    <w:semiHidden/>
    <w:rsid w:val="006164A1"/>
  </w:style>
  <w:style w:type="table" w:customStyle="1" w:styleId="TableGrid117">
    <w:name w:val="Table Grid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a4"/>
    <w:semiHidden/>
    <w:rsid w:val="006164A1"/>
  </w:style>
  <w:style w:type="numbering" w:customStyle="1" w:styleId="StyleBulleted28">
    <w:name w:val="Style Bulleted28"/>
    <w:basedOn w:val="a4"/>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a4"/>
    <w:rsid w:val="006164A1"/>
  </w:style>
  <w:style w:type="numbering" w:customStyle="1" w:styleId="StyleBulleted119">
    <w:name w:val="Style Bulleted119"/>
    <w:basedOn w:val="a4"/>
    <w:rsid w:val="006164A1"/>
  </w:style>
  <w:style w:type="numbering" w:customStyle="1" w:styleId="NoList36">
    <w:name w:val="No List36"/>
    <w:next w:val="a4"/>
    <w:semiHidden/>
    <w:unhideWhenUsed/>
    <w:rsid w:val="006164A1"/>
  </w:style>
  <w:style w:type="numbering" w:customStyle="1" w:styleId="NoList46">
    <w:name w:val="No List46"/>
    <w:next w:val="a4"/>
    <w:uiPriority w:val="99"/>
    <w:semiHidden/>
    <w:unhideWhenUsed/>
    <w:rsid w:val="006164A1"/>
  </w:style>
  <w:style w:type="numbering" w:customStyle="1" w:styleId="NoList126">
    <w:name w:val="No List126"/>
    <w:next w:val="a4"/>
    <w:semiHidden/>
    <w:rsid w:val="006164A1"/>
  </w:style>
  <w:style w:type="numbering" w:customStyle="1" w:styleId="StyleBulleted36">
    <w:name w:val="Style Bulleted36"/>
    <w:basedOn w:val="a4"/>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a4"/>
    <w:rsid w:val="006164A1"/>
  </w:style>
  <w:style w:type="numbering" w:customStyle="1" w:styleId="StyleBulleted126">
    <w:name w:val="Style Bulleted126"/>
    <w:basedOn w:val="a4"/>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a4"/>
    <w:semiHidden/>
    <w:rsid w:val="006164A1"/>
  </w:style>
  <w:style w:type="numbering" w:customStyle="1" w:styleId="1150">
    <w:name w:val="無清單115"/>
    <w:next w:val="a4"/>
    <w:uiPriority w:val="99"/>
    <w:semiHidden/>
    <w:unhideWhenUsed/>
    <w:rsid w:val="006164A1"/>
  </w:style>
  <w:style w:type="numbering" w:customStyle="1" w:styleId="261">
    <w:name w:val="無清單26"/>
    <w:next w:val="a4"/>
    <w:uiPriority w:val="99"/>
    <w:semiHidden/>
    <w:unhideWhenUsed/>
    <w:rsid w:val="006164A1"/>
  </w:style>
  <w:style w:type="numbering" w:customStyle="1" w:styleId="StyleBulleted46">
    <w:name w:val="Style Bulleted46"/>
    <w:basedOn w:val="a4"/>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a4"/>
    <w:rsid w:val="006164A1"/>
  </w:style>
  <w:style w:type="numbering" w:customStyle="1" w:styleId="StyleBulleted136">
    <w:name w:val="Style Bulleted136"/>
    <w:basedOn w:val="a4"/>
    <w:rsid w:val="006164A1"/>
  </w:style>
  <w:style w:type="numbering" w:customStyle="1" w:styleId="NoList66">
    <w:name w:val="No List66"/>
    <w:next w:val="a4"/>
    <w:uiPriority w:val="99"/>
    <w:semiHidden/>
    <w:unhideWhenUsed/>
    <w:rsid w:val="006164A1"/>
  </w:style>
  <w:style w:type="table" w:customStyle="1" w:styleId="TableClassic15">
    <w:name w:val="Table Classic 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a3"/>
    <w:rsid w:val="006164A1"/>
    <w:rPr>
      <w:rFonts w:ascii="Arial" w:hAnsi="Arial"/>
    </w:rPr>
    <w:tblPr/>
  </w:style>
  <w:style w:type="numbering" w:customStyle="1" w:styleId="NormalNumbered8">
    <w:name w:val="Normal_Numbered8"/>
    <w:rsid w:val="006164A1"/>
  </w:style>
  <w:style w:type="numbering" w:customStyle="1" w:styleId="1ai8">
    <w:name w:val="1 / a / i8"/>
    <w:basedOn w:val="a4"/>
    <w:next w:val="1ai"/>
    <w:unhideWhenUsed/>
    <w:rsid w:val="006164A1"/>
  </w:style>
  <w:style w:type="numbering" w:customStyle="1" w:styleId="1111118">
    <w:name w:val="1 / 1.1 / 1.1.18"/>
    <w:basedOn w:val="a4"/>
    <w:next w:val="111111"/>
    <w:unhideWhenUsed/>
    <w:rsid w:val="006164A1"/>
  </w:style>
  <w:style w:type="table" w:customStyle="1" w:styleId="TableGrid37">
    <w:name w:val="Table Grid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a4"/>
    <w:semiHidden/>
    <w:rsid w:val="006164A1"/>
  </w:style>
  <w:style w:type="numbering" w:customStyle="1" w:styleId="360">
    <w:name w:val="無清單36"/>
    <w:next w:val="a4"/>
    <w:uiPriority w:val="99"/>
    <w:semiHidden/>
    <w:unhideWhenUsed/>
    <w:rsid w:val="006164A1"/>
  </w:style>
  <w:style w:type="numbering" w:customStyle="1" w:styleId="460">
    <w:name w:val="無清單46"/>
    <w:next w:val="a4"/>
    <w:uiPriority w:val="99"/>
    <w:semiHidden/>
    <w:unhideWhenUsed/>
    <w:rsid w:val="006164A1"/>
  </w:style>
  <w:style w:type="table" w:customStyle="1" w:styleId="Pindescription6">
    <w:name w:val="Pin_description6"/>
    <w:basedOn w:val="a3"/>
    <w:uiPriority w:val="99"/>
    <w:rsid w:val="006164A1"/>
    <w:tblPr/>
  </w:style>
  <w:style w:type="numbering" w:customStyle="1" w:styleId="560">
    <w:name w:val="無清單56"/>
    <w:next w:val="a4"/>
    <w:uiPriority w:val="99"/>
    <w:semiHidden/>
    <w:unhideWhenUsed/>
    <w:rsid w:val="006164A1"/>
  </w:style>
  <w:style w:type="numbering" w:customStyle="1" w:styleId="66">
    <w:name w:val="無清單66"/>
    <w:next w:val="a4"/>
    <w:uiPriority w:val="99"/>
    <w:semiHidden/>
    <w:unhideWhenUsed/>
    <w:rsid w:val="006164A1"/>
  </w:style>
  <w:style w:type="numbering" w:customStyle="1" w:styleId="760">
    <w:name w:val="無清單76"/>
    <w:next w:val="a4"/>
    <w:uiPriority w:val="99"/>
    <w:semiHidden/>
    <w:unhideWhenUsed/>
    <w:rsid w:val="006164A1"/>
  </w:style>
  <w:style w:type="table" w:customStyle="1" w:styleId="2150">
    <w:name w:val="暗色清單 215"/>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a4"/>
    <w:rsid w:val="006164A1"/>
  </w:style>
  <w:style w:type="numbering" w:customStyle="1" w:styleId="StyleBulletedWingdingssymbolBefore063cmHanging487">
    <w:name w:val="Style Bulleted Wingdings (symbol) Before:  0.63 cm Hanging:  4.8...7"/>
    <w:basedOn w:val="a4"/>
    <w:rsid w:val="006164A1"/>
  </w:style>
  <w:style w:type="table" w:customStyle="1" w:styleId="TableGrid47">
    <w:name w:val="Table Grid 47"/>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a3"/>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a4"/>
    <w:uiPriority w:val="99"/>
    <w:semiHidden/>
    <w:unhideWhenUsed/>
    <w:rsid w:val="006164A1"/>
  </w:style>
  <w:style w:type="table" w:customStyle="1" w:styleId="252">
    <w:name w:val="表格格線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a4"/>
    <w:semiHidden/>
    <w:rsid w:val="006164A1"/>
  </w:style>
  <w:style w:type="numbering" w:customStyle="1" w:styleId="StyleBulleted54">
    <w:name w:val="Style Bulleted54"/>
    <w:basedOn w:val="a4"/>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a4"/>
    <w:rsid w:val="006164A1"/>
  </w:style>
  <w:style w:type="numbering" w:customStyle="1" w:styleId="StyleBulleted144">
    <w:name w:val="Style Bulleted144"/>
    <w:basedOn w:val="a4"/>
    <w:rsid w:val="006164A1"/>
  </w:style>
  <w:style w:type="table" w:customStyle="1" w:styleId="TableGrid125">
    <w:name w:val="Table Grid1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a4"/>
    <w:rsid w:val="006164A1"/>
  </w:style>
  <w:style w:type="numbering" w:customStyle="1" w:styleId="StyleBulleted154">
    <w:name w:val="Style Bulleted154"/>
    <w:basedOn w:val="a4"/>
    <w:rsid w:val="006164A1"/>
  </w:style>
  <w:style w:type="numbering" w:customStyle="1" w:styleId="NoList215">
    <w:name w:val="No List215"/>
    <w:next w:val="a4"/>
    <w:semiHidden/>
    <w:rsid w:val="006164A1"/>
  </w:style>
  <w:style w:type="table" w:customStyle="1" w:styleId="TableGrid215">
    <w:name w:val="Table Grid21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a4"/>
    <w:semiHidden/>
    <w:rsid w:val="006164A1"/>
  </w:style>
  <w:style w:type="table" w:customStyle="1" w:styleId="TableGrid1115">
    <w:name w:val="Table Grid111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a4"/>
    <w:semiHidden/>
    <w:rsid w:val="006164A1"/>
  </w:style>
  <w:style w:type="numbering" w:customStyle="1" w:styleId="StyleBulleted215">
    <w:name w:val="Style Bulleted215"/>
    <w:basedOn w:val="a4"/>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a4"/>
    <w:rsid w:val="006164A1"/>
  </w:style>
  <w:style w:type="numbering" w:customStyle="1" w:styleId="StyleBulleted1115">
    <w:name w:val="Style Bulleted1115"/>
    <w:basedOn w:val="a4"/>
    <w:rsid w:val="006164A1"/>
  </w:style>
  <w:style w:type="numbering" w:customStyle="1" w:styleId="NoList314">
    <w:name w:val="No List314"/>
    <w:next w:val="a4"/>
    <w:semiHidden/>
    <w:unhideWhenUsed/>
    <w:rsid w:val="006164A1"/>
  </w:style>
  <w:style w:type="numbering" w:customStyle="1" w:styleId="NoList414">
    <w:name w:val="No List414"/>
    <w:next w:val="a4"/>
    <w:uiPriority w:val="99"/>
    <w:semiHidden/>
    <w:unhideWhenUsed/>
    <w:rsid w:val="006164A1"/>
  </w:style>
  <w:style w:type="numbering" w:customStyle="1" w:styleId="NoList1215">
    <w:name w:val="No List1215"/>
    <w:next w:val="a4"/>
    <w:semiHidden/>
    <w:rsid w:val="006164A1"/>
  </w:style>
  <w:style w:type="numbering" w:customStyle="1" w:styleId="StyleBulleted314">
    <w:name w:val="Style Bulleted314"/>
    <w:basedOn w:val="a4"/>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a4"/>
    <w:rsid w:val="006164A1"/>
  </w:style>
  <w:style w:type="numbering" w:customStyle="1" w:styleId="StyleBulleted1214">
    <w:name w:val="Style Bulleted1214"/>
    <w:basedOn w:val="a4"/>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a4"/>
    <w:semiHidden/>
    <w:rsid w:val="006164A1"/>
  </w:style>
  <w:style w:type="numbering" w:customStyle="1" w:styleId="11130">
    <w:name w:val="無清單1113"/>
    <w:next w:val="a4"/>
    <w:uiPriority w:val="99"/>
    <w:semiHidden/>
    <w:unhideWhenUsed/>
    <w:rsid w:val="006164A1"/>
  </w:style>
  <w:style w:type="numbering" w:customStyle="1" w:styleId="2143">
    <w:name w:val="無清單214"/>
    <w:next w:val="a4"/>
    <w:uiPriority w:val="99"/>
    <w:semiHidden/>
    <w:unhideWhenUsed/>
    <w:rsid w:val="006164A1"/>
  </w:style>
  <w:style w:type="numbering" w:customStyle="1" w:styleId="StyleBulleted414">
    <w:name w:val="Style Bulleted414"/>
    <w:basedOn w:val="a4"/>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a4"/>
    <w:rsid w:val="006164A1"/>
  </w:style>
  <w:style w:type="numbering" w:customStyle="1" w:styleId="StyleBulleted1314">
    <w:name w:val="Style Bulleted1314"/>
    <w:basedOn w:val="a4"/>
    <w:rsid w:val="006164A1"/>
  </w:style>
  <w:style w:type="numbering" w:customStyle="1" w:styleId="NoList614">
    <w:name w:val="No List614"/>
    <w:next w:val="a4"/>
    <w:uiPriority w:val="99"/>
    <w:semiHidden/>
    <w:unhideWhenUsed/>
    <w:rsid w:val="006164A1"/>
  </w:style>
  <w:style w:type="table" w:customStyle="1" w:styleId="1151">
    <w:name w:val="表格 古典 11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a3"/>
    <w:rsid w:val="006164A1"/>
    <w:rPr>
      <w:rFonts w:ascii="Arial" w:hAnsi="Arial"/>
    </w:rPr>
    <w:tblPr/>
  </w:style>
  <w:style w:type="numbering" w:customStyle="1" w:styleId="NormalNumbered15">
    <w:name w:val="Normal_Numbered15"/>
    <w:rsid w:val="006164A1"/>
  </w:style>
  <w:style w:type="numbering" w:customStyle="1" w:styleId="1ai15">
    <w:name w:val="1 / a / i15"/>
    <w:basedOn w:val="a4"/>
    <w:next w:val="1ai"/>
    <w:unhideWhenUsed/>
    <w:rsid w:val="006164A1"/>
  </w:style>
  <w:style w:type="numbering" w:customStyle="1" w:styleId="11111115">
    <w:name w:val="1 / 1.1 / 1.1.115"/>
    <w:basedOn w:val="a4"/>
    <w:next w:val="111111"/>
    <w:unhideWhenUsed/>
    <w:rsid w:val="006164A1"/>
  </w:style>
  <w:style w:type="table" w:customStyle="1" w:styleId="TableGrid315">
    <w:name w:val="Table Grid31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a4"/>
    <w:semiHidden/>
    <w:rsid w:val="006164A1"/>
  </w:style>
  <w:style w:type="numbering" w:customStyle="1" w:styleId="3142">
    <w:name w:val="無清單314"/>
    <w:next w:val="a4"/>
    <w:uiPriority w:val="99"/>
    <w:semiHidden/>
    <w:unhideWhenUsed/>
    <w:rsid w:val="006164A1"/>
  </w:style>
  <w:style w:type="numbering" w:customStyle="1" w:styleId="4140">
    <w:name w:val="無清單414"/>
    <w:next w:val="a4"/>
    <w:uiPriority w:val="99"/>
    <w:semiHidden/>
    <w:unhideWhenUsed/>
    <w:rsid w:val="006164A1"/>
  </w:style>
  <w:style w:type="table" w:customStyle="1" w:styleId="Pindescription14">
    <w:name w:val="Pin_description14"/>
    <w:basedOn w:val="a3"/>
    <w:uiPriority w:val="99"/>
    <w:rsid w:val="006164A1"/>
    <w:tblPr/>
  </w:style>
  <w:style w:type="numbering" w:customStyle="1" w:styleId="514">
    <w:name w:val="無清單514"/>
    <w:next w:val="a4"/>
    <w:uiPriority w:val="99"/>
    <w:semiHidden/>
    <w:unhideWhenUsed/>
    <w:rsid w:val="006164A1"/>
  </w:style>
  <w:style w:type="numbering" w:customStyle="1" w:styleId="614">
    <w:name w:val="無清單614"/>
    <w:next w:val="a4"/>
    <w:uiPriority w:val="99"/>
    <w:semiHidden/>
    <w:unhideWhenUsed/>
    <w:rsid w:val="006164A1"/>
  </w:style>
  <w:style w:type="numbering" w:customStyle="1" w:styleId="714">
    <w:name w:val="無清單714"/>
    <w:next w:val="a4"/>
    <w:uiPriority w:val="99"/>
    <w:semiHidden/>
    <w:unhideWhenUsed/>
    <w:rsid w:val="006164A1"/>
  </w:style>
  <w:style w:type="numbering" w:customStyle="1" w:styleId="94">
    <w:name w:val="無清單94"/>
    <w:next w:val="a4"/>
    <w:uiPriority w:val="99"/>
    <w:semiHidden/>
    <w:unhideWhenUsed/>
    <w:rsid w:val="006164A1"/>
  </w:style>
  <w:style w:type="table" w:customStyle="1" w:styleId="352">
    <w:name w:val="表格格線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a4"/>
    <w:semiHidden/>
    <w:rsid w:val="006164A1"/>
  </w:style>
  <w:style w:type="numbering" w:customStyle="1" w:styleId="StyleBulleted64">
    <w:name w:val="Style Bulleted64"/>
    <w:basedOn w:val="a4"/>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a4"/>
    <w:rsid w:val="006164A1"/>
  </w:style>
  <w:style w:type="numbering" w:customStyle="1" w:styleId="StyleBulleted164">
    <w:name w:val="Style Bulleted164"/>
    <w:basedOn w:val="a4"/>
    <w:rsid w:val="006164A1"/>
  </w:style>
  <w:style w:type="table" w:customStyle="1" w:styleId="TableGrid135">
    <w:name w:val="Table Grid13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a4"/>
    <w:semiHidden/>
    <w:rsid w:val="006164A1"/>
  </w:style>
  <w:style w:type="table" w:customStyle="1" w:styleId="TableGrid225">
    <w:name w:val="Table Grid225"/>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a4"/>
    <w:semiHidden/>
    <w:rsid w:val="006164A1"/>
  </w:style>
  <w:style w:type="table" w:customStyle="1" w:styleId="TableGrid1125">
    <w:name w:val="Table Grid1125"/>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a4"/>
    <w:semiHidden/>
    <w:rsid w:val="006164A1"/>
  </w:style>
  <w:style w:type="numbering" w:customStyle="1" w:styleId="StyleBulleted224">
    <w:name w:val="Style Bulleted224"/>
    <w:basedOn w:val="a4"/>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a4"/>
    <w:rsid w:val="006164A1"/>
  </w:style>
  <w:style w:type="numbering" w:customStyle="1" w:styleId="StyleBulleted1124">
    <w:name w:val="Style Bulleted1124"/>
    <w:basedOn w:val="a4"/>
    <w:rsid w:val="006164A1"/>
  </w:style>
  <w:style w:type="numbering" w:customStyle="1" w:styleId="NoList324">
    <w:name w:val="No List324"/>
    <w:next w:val="a4"/>
    <w:semiHidden/>
    <w:unhideWhenUsed/>
    <w:rsid w:val="006164A1"/>
  </w:style>
  <w:style w:type="numbering" w:customStyle="1" w:styleId="NoList424">
    <w:name w:val="No List424"/>
    <w:next w:val="a4"/>
    <w:uiPriority w:val="99"/>
    <w:semiHidden/>
    <w:unhideWhenUsed/>
    <w:rsid w:val="006164A1"/>
  </w:style>
  <w:style w:type="numbering" w:customStyle="1" w:styleId="NoList1224">
    <w:name w:val="No List1224"/>
    <w:next w:val="a4"/>
    <w:semiHidden/>
    <w:rsid w:val="006164A1"/>
  </w:style>
  <w:style w:type="numbering" w:customStyle="1" w:styleId="StyleBulleted324">
    <w:name w:val="Style Bulleted324"/>
    <w:basedOn w:val="a4"/>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a4"/>
    <w:rsid w:val="006164A1"/>
  </w:style>
  <w:style w:type="numbering" w:customStyle="1" w:styleId="StyleBulleted1224">
    <w:name w:val="Style Bulleted1224"/>
    <w:basedOn w:val="a4"/>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a4"/>
    <w:semiHidden/>
    <w:rsid w:val="006164A1"/>
  </w:style>
  <w:style w:type="numbering" w:customStyle="1" w:styleId="1241">
    <w:name w:val="無清單124"/>
    <w:next w:val="a4"/>
    <w:uiPriority w:val="99"/>
    <w:semiHidden/>
    <w:unhideWhenUsed/>
    <w:rsid w:val="006164A1"/>
  </w:style>
  <w:style w:type="numbering" w:customStyle="1" w:styleId="2241">
    <w:name w:val="無清單224"/>
    <w:next w:val="a4"/>
    <w:uiPriority w:val="99"/>
    <w:semiHidden/>
    <w:unhideWhenUsed/>
    <w:rsid w:val="006164A1"/>
  </w:style>
  <w:style w:type="numbering" w:customStyle="1" w:styleId="StyleBulleted424">
    <w:name w:val="Style Bulleted424"/>
    <w:basedOn w:val="a4"/>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a4"/>
    <w:rsid w:val="006164A1"/>
  </w:style>
  <w:style w:type="numbering" w:customStyle="1" w:styleId="StyleBulleted1324">
    <w:name w:val="Style Bulleted1324"/>
    <w:basedOn w:val="a4"/>
    <w:rsid w:val="006164A1"/>
  </w:style>
  <w:style w:type="numbering" w:customStyle="1" w:styleId="NoList624">
    <w:name w:val="No List624"/>
    <w:next w:val="a4"/>
    <w:uiPriority w:val="99"/>
    <w:semiHidden/>
    <w:unhideWhenUsed/>
    <w:rsid w:val="006164A1"/>
  </w:style>
  <w:style w:type="table" w:customStyle="1" w:styleId="125">
    <w:name w:val="表格 古典 125"/>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a3"/>
    <w:rsid w:val="006164A1"/>
    <w:rPr>
      <w:rFonts w:ascii="Arial" w:hAnsi="Arial"/>
    </w:rPr>
    <w:tblPr/>
  </w:style>
  <w:style w:type="numbering" w:customStyle="1" w:styleId="NormalNumbered24">
    <w:name w:val="Normal_Numbered24"/>
    <w:rsid w:val="006164A1"/>
  </w:style>
  <w:style w:type="numbering" w:customStyle="1" w:styleId="1ai24">
    <w:name w:val="1 / a / i24"/>
    <w:basedOn w:val="a4"/>
    <w:next w:val="1ai"/>
    <w:unhideWhenUsed/>
    <w:rsid w:val="006164A1"/>
  </w:style>
  <w:style w:type="numbering" w:customStyle="1" w:styleId="11111124">
    <w:name w:val="1 / 1.1 / 1.1.124"/>
    <w:basedOn w:val="a4"/>
    <w:next w:val="111111"/>
    <w:unhideWhenUsed/>
    <w:rsid w:val="006164A1"/>
  </w:style>
  <w:style w:type="table" w:customStyle="1" w:styleId="TableGrid325">
    <w:name w:val="Table Grid325"/>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a4"/>
    <w:semiHidden/>
    <w:rsid w:val="006164A1"/>
  </w:style>
  <w:style w:type="numbering" w:customStyle="1" w:styleId="3242">
    <w:name w:val="無清單324"/>
    <w:next w:val="a4"/>
    <w:uiPriority w:val="99"/>
    <w:semiHidden/>
    <w:unhideWhenUsed/>
    <w:rsid w:val="006164A1"/>
  </w:style>
  <w:style w:type="numbering" w:customStyle="1" w:styleId="424">
    <w:name w:val="無清單424"/>
    <w:next w:val="a4"/>
    <w:uiPriority w:val="99"/>
    <w:semiHidden/>
    <w:unhideWhenUsed/>
    <w:rsid w:val="006164A1"/>
  </w:style>
  <w:style w:type="table" w:customStyle="1" w:styleId="Pindescription24">
    <w:name w:val="Pin_description24"/>
    <w:basedOn w:val="a3"/>
    <w:uiPriority w:val="99"/>
    <w:rsid w:val="006164A1"/>
    <w:tblPr/>
  </w:style>
  <w:style w:type="numbering" w:customStyle="1" w:styleId="524">
    <w:name w:val="無清單524"/>
    <w:next w:val="a4"/>
    <w:uiPriority w:val="99"/>
    <w:semiHidden/>
    <w:unhideWhenUsed/>
    <w:rsid w:val="006164A1"/>
  </w:style>
  <w:style w:type="numbering" w:customStyle="1" w:styleId="624">
    <w:name w:val="無清單624"/>
    <w:next w:val="a4"/>
    <w:uiPriority w:val="99"/>
    <w:semiHidden/>
    <w:unhideWhenUsed/>
    <w:rsid w:val="006164A1"/>
  </w:style>
  <w:style w:type="numbering" w:customStyle="1" w:styleId="724">
    <w:name w:val="無清單724"/>
    <w:next w:val="a4"/>
    <w:uiPriority w:val="99"/>
    <w:semiHidden/>
    <w:unhideWhenUsed/>
    <w:rsid w:val="006164A1"/>
  </w:style>
  <w:style w:type="table" w:customStyle="1" w:styleId="TableContemporary5">
    <w:name w:val="Table Contemporary5"/>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a4"/>
    <w:uiPriority w:val="99"/>
    <w:semiHidden/>
    <w:unhideWhenUsed/>
    <w:rsid w:val="006164A1"/>
  </w:style>
  <w:style w:type="numbering" w:customStyle="1" w:styleId="NoList127">
    <w:name w:val="No List127"/>
    <w:next w:val="a4"/>
    <w:semiHidden/>
    <w:unhideWhenUsed/>
    <w:rsid w:val="006164A1"/>
  </w:style>
  <w:style w:type="table" w:customStyle="1" w:styleId="TableElegant9">
    <w:name w:val="Table Elegant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a4"/>
    <w:semiHidden/>
    <w:rsid w:val="006164A1"/>
  </w:style>
  <w:style w:type="numbering" w:customStyle="1" w:styleId="StyleBulleted29">
    <w:name w:val="Style Bulleted29"/>
    <w:basedOn w:val="a4"/>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a4"/>
    <w:rsid w:val="006164A1"/>
  </w:style>
  <w:style w:type="numbering" w:customStyle="1" w:styleId="StyleBulleted120">
    <w:name w:val="Style Bulleted120"/>
    <w:basedOn w:val="a4"/>
    <w:rsid w:val="006164A1"/>
  </w:style>
  <w:style w:type="table" w:customStyle="1" w:styleId="TableGrid118">
    <w:name w:val="Table Grid1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a4"/>
    <w:semiHidden/>
    <w:rsid w:val="006164A1"/>
  </w:style>
  <w:style w:type="numbering" w:customStyle="1" w:styleId="NoList1118">
    <w:name w:val="No List1118"/>
    <w:next w:val="a4"/>
    <w:semiHidden/>
    <w:rsid w:val="006164A1"/>
  </w:style>
  <w:style w:type="table" w:customStyle="1" w:styleId="TableGrid119">
    <w:name w:val="Table Grid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a4"/>
    <w:semiHidden/>
    <w:rsid w:val="006164A1"/>
  </w:style>
  <w:style w:type="numbering" w:customStyle="1" w:styleId="StyleBulleted210">
    <w:name w:val="Style Bulleted210"/>
    <w:basedOn w:val="a4"/>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a4"/>
    <w:rsid w:val="006164A1"/>
  </w:style>
  <w:style w:type="numbering" w:customStyle="1" w:styleId="StyleBulleted1110">
    <w:name w:val="Style Bulleted1110"/>
    <w:basedOn w:val="a4"/>
    <w:rsid w:val="006164A1"/>
  </w:style>
  <w:style w:type="numbering" w:customStyle="1" w:styleId="NoList37">
    <w:name w:val="No List37"/>
    <w:next w:val="a4"/>
    <w:semiHidden/>
    <w:unhideWhenUsed/>
    <w:rsid w:val="006164A1"/>
  </w:style>
  <w:style w:type="numbering" w:customStyle="1" w:styleId="NoList47">
    <w:name w:val="No List47"/>
    <w:next w:val="a4"/>
    <w:uiPriority w:val="99"/>
    <w:semiHidden/>
    <w:unhideWhenUsed/>
    <w:rsid w:val="006164A1"/>
  </w:style>
  <w:style w:type="numbering" w:customStyle="1" w:styleId="NoList128">
    <w:name w:val="No List128"/>
    <w:next w:val="a4"/>
    <w:semiHidden/>
    <w:rsid w:val="006164A1"/>
  </w:style>
  <w:style w:type="numbering" w:customStyle="1" w:styleId="StyleBulleted37">
    <w:name w:val="Style Bulleted37"/>
    <w:basedOn w:val="a4"/>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a4"/>
    <w:rsid w:val="006164A1"/>
  </w:style>
  <w:style w:type="numbering" w:customStyle="1" w:styleId="StyleBulleted127">
    <w:name w:val="Style Bulleted127"/>
    <w:basedOn w:val="a4"/>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a4"/>
    <w:semiHidden/>
    <w:rsid w:val="006164A1"/>
  </w:style>
  <w:style w:type="numbering" w:customStyle="1" w:styleId="171">
    <w:name w:val="無清單17"/>
    <w:next w:val="a4"/>
    <w:uiPriority w:val="99"/>
    <w:semiHidden/>
    <w:unhideWhenUsed/>
    <w:rsid w:val="006164A1"/>
  </w:style>
  <w:style w:type="numbering" w:customStyle="1" w:styleId="270">
    <w:name w:val="無清單27"/>
    <w:next w:val="a4"/>
    <w:uiPriority w:val="99"/>
    <w:semiHidden/>
    <w:unhideWhenUsed/>
    <w:rsid w:val="006164A1"/>
  </w:style>
  <w:style w:type="numbering" w:customStyle="1" w:styleId="StyleBulleted47">
    <w:name w:val="Style Bulleted47"/>
    <w:basedOn w:val="a4"/>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a4"/>
    <w:rsid w:val="006164A1"/>
  </w:style>
  <w:style w:type="numbering" w:customStyle="1" w:styleId="StyleBulleted137">
    <w:name w:val="Style Bulleted137"/>
    <w:basedOn w:val="a4"/>
    <w:rsid w:val="006164A1"/>
  </w:style>
  <w:style w:type="numbering" w:customStyle="1" w:styleId="NoList67">
    <w:name w:val="No List67"/>
    <w:next w:val="a4"/>
    <w:uiPriority w:val="99"/>
    <w:semiHidden/>
    <w:unhideWhenUsed/>
    <w:rsid w:val="006164A1"/>
  </w:style>
  <w:style w:type="table" w:customStyle="1" w:styleId="TableClassic16">
    <w:name w:val="Table Classic 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a3"/>
    <w:rsid w:val="006164A1"/>
    <w:rPr>
      <w:rFonts w:ascii="Arial" w:hAnsi="Arial"/>
    </w:rPr>
    <w:tblPr/>
  </w:style>
  <w:style w:type="numbering" w:customStyle="1" w:styleId="NormalNumbered9">
    <w:name w:val="Normal_Numbered9"/>
    <w:rsid w:val="006164A1"/>
  </w:style>
  <w:style w:type="numbering" w:customStyle="1" w:styleId="1ai9">
    <w:name w:val="1 / a / i9"/>
    <w:basedOn w:val="a4"/>
    <w:next w:val="1ai"/>
    <w:unhideWhenUsed/>
    <w:rsid w:val="006164A1"/>
  </w:style>
  <w:style w:type="numbering" w:customStyle="1" w:styleId="1111119">
    <w:name w:val="1 / 1.1 / 1.1.19"/>
    <w:basedOn w:val="a4"/>
    <w:next w:val="111111"/>
    <w:unhideWhenUsed/>
    <w:rsid w:val="006164A1"/>
  </w:style>
  <w:style w:type="table" w:customStyle="1" w:styleId="TableGrid38">
    <w:name w:val="Table Grid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a4"/>
    <w:semiHidden/>
    <w:rsid w:val="006164A1"/>
  </w:style>
  <w:style w:type="numbering" w:customStyle="1" w:styleId="370">
    <w:name w:val="無清單37"/>
    <w:next w:val="a4"/>
    <w:uiPriority w:val="99"/>
    <w:semiHidden/>
    <w:unhideWhenUsed/>
    <w:rsid w:val="006164A1"/>
  </w:style>
  <w:style w:type="numbering" w:customStyle="1" w:styleId="470">
    <w:name w:val="無清單47"/>
    <w:next w:val="a4"/>
    <w:uiPriority w:val="99"/>
    <w:semiHidden/>
    <w:unhideWhenUsed/>
    <w:rsid w:val="006164A1"/>
  </w:style>
  <w:style w:type="table" w:customStyle="1" w:styleId="Pindescription7">
    <w:name w:val="Pin_description7"/>
    <w:basedOn w:val="a3"/>
    <w:uiPriority w:val="99"/>
    <w:rsid w:val="006164A1"/>
    <w:tblPr/>
  </w:style>
  <w:style w:type="numbering" w:customStyle="1" w:styleId="570">
    <w:name w:val="無清單57"/>
    <w:next w:val="a4"/>
    <w:uiPriority w:val="99"/>
    <w:semiHidden/>
    <w:unhideWhenUsed/>
    <w:rsid w:val="006164A1"/>
  </w:style>
  <w:style w:type="numbering" w:customStyle="1" w:styleId="67">
    <w:name w:val="無清單67"/>
    <w:next w:val="a4"/>
    <w:uiPriority w:val="99"/>
    <w:semiHidden/>
    <w:unhideWhenUsed/>
    <w:rsid w:val="006164A1"/>
  </w:style>
  <w:style w:type="numbering" w:customStyle="1" w:styleId="77">
    <w:name w:val="無清單77"/>
    <w:next w:val="a4"/>
    <w:uiPriority w:val="99"/>
    <w:semiHidden/>
    <w:unhideWhenUsed/>
    <w:rsid w:val="006164A1"/>
  </w:style>
  <w:style w:type="table" w:customStyle="1" w:styleId="2160">
    <w:name w:val="暗色清單 216"/>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a4"/>
    <w:rsid w:val="006164A1"/>
  </w:style>
  <w:style w:type="numbering" w:customStyle="1" w:styleId="StyleBulletedWingdingssymbolBefore063cmHanging488">
    <w:name w:val="Style Bulleted Wingdings (symbol) Before:  0.63 cm Hanging:  4.8...8"/>
    <w:basedOn w:val="a4"/>
    <w:rsid w:val="006164A1"/>
  </w:style>
  <w:style w:type="table" w:customStyle="1" w:styleId="TableGrid48">
    <w:name w:val="Table Grid 48"/>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a3"/>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a4"/>
    <w:uiPriority w:val="99"/>
    <w:semiHidden/>
    <w:unhideWhenUsed/>
    <w:rsid w:val="006164A1"/>
  </w:style>
  <w:style w:type="table" w:customStyle="1" w:styleId="262">
    <w:name w:val="表格格線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a4"/>
    <w:semiHidden/>
    <w:rsid w:val="006164A1"/>
  </w:style>
  <w:style w:type="numbering" w:customStyle="1" w:styleId="StyleBulleted55">
    <w:name w:val="Style Bulleted55"/>
    <w:basedOn w:val="a4"/>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a4"/>
    <w:rsid w:val="006164A1"/>
  </w:style>
  <w:style w:type="numbering" w:customStyle="1" w:styleId="StyleBulleted145">
    <w:name w:val="Style Bulleted145"/>
    <w:basedOn w:val="a4"/>
    <w:rsid w:val="006164A1"/>
  </w:style>
  <w:style w:type="table" w:customStyle="1" w:styleId="TableGrid126">
    <w:name w:val="Table Grid1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a4"/>
    <w:rsid w:val="006164A1"/>
  </w:style>
  <w:style w:type="numbering" w:customStyle="1" w:styleId="StyleBulleted155">
    <w:name w:val="Style Bulleted155"/>
    <w:basedOn w:val="a4"/>
    <w:rsid w:val="006164A1"/>
  </w:style>
  <w:style w:type="numbering" w:customStyle="1" w:styleId="NoList216">
    <w:name w:val="No List216"/>
    <w:next w:val="a4"/>
    <w:semiHidden/>
    <w:rsid w:val="006164A1"/>
  </w:style>
  <w:style w:type="table" w:customStyle="1" w:styleId="TableGrid216">
    <w:name w:val="Table Grid21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a4"/>
    <w:semiHidden/>
    <w:rsid w:val="006164A1"/>
  </w:style>
  <w:style w:type="table" w:customStyle="1" w:styleId="TableGrid1116">
    <w:name w:val="Table Grid111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a4"/>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a4"/>
    <w:rsid w:val="006164A1"/>
  </w:style>
  <w:style w:type="numbering" w:customStyle="1" w:styleId="StyleBulleted1116">
    <w:name w:val="Style Bulleted1116"/>
    <w:basedOn w:val="a4"/>
    <w:rsid w:val="006164A1"/>
  </w:style>
  <w:style w:type="numbering" w:customStyle="1" w:styleId="NoList315">
    <w:name w:val="No List315"/>
    <w:next w:val="a4"/>
    <w:semiHidden/>
    <w:unhideWhenUsed/>
    <w:rsid w:val="006164A1"/>
  </w:style>
  <w:style w:type="numbering" w:customStyle="1" w:styleId="NoList415">
    <w:name w:val="No List415"/>
    <w:next w:val="a4"/>
    <w:uiPriority w:val="99"/>
    <w:semiHidden/>
    <w:unhideWhenUsed/>
    <w:rsid w:val="006164A1"/>
  </w:style>
  <w:style w:type="numbering" w:customStyle="1" w:styleId="NoList1216">
    <w:name w:val="No List1216"/>
    <w:next w:val="a4"/>
    <w:semiHidden/>
    <w:rsid w:val="006164A1"/>
  </w:style>
  <w:style w:type="numbering" w:customStyle="1" w:styleId="StyleBulleted315">
    <w:name w:val="Style Bulleted315"/>
    <w:basedOn w:val="a4"/>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a4"/>
    <w:rsid w:val="006164A1"/>
  </w:style>
  <w:style w:type="numbering" w:customStyle="1" w:styleId="StyleBulleted1215">
    <w:name w:val="Style Bulleted1215"/>
    <w:basedOn w:val="a4"/>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a4"/>
    <w:semiHidden/>
    <w:rsid w:val="006164A1"/>
  </w:style>
  <w:style w:type="numbering" w:customStyle="1" w:styleId="1160">
    <w:name w:val="無清單116"/>
    <w:next w:val="a4"/>
    <w:uiPriority w:val="99"/>
    <w:semiHidden/>
    <w:unhideWhenUsed/>
    <w:rsid w:val="006164A1"/>
  </w:style>
  <w:style w:type="numbering" w:customStyle="1" w:styleId="2153">
    <w:name w:val="無清單215"/>
    <w:next w:val="a4"/>
    <w:uiPriority w:val="99"/>
    <w:semiHidden/>
    <w:unhideWhenUsed/>
    <w:rsid w:val="006164A1"/>
  </w:style>
  <w:style w:type="numbering" w:customStyle="1" w:styleId="StyleBulleted415">
    <w:name w:val="Style Bulleted415"/>
    <w:basedOn w:val="a4"/>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a4"/>
    <w:rsid w:val="006164A1"/>
  </w:style>
  <w:style w:type="numbering" w:customStyle="1" w:styleId="StyleBulleted1315">
    <w:name w:val="Style Bulleted1315"/>
    <w:basedOn w:val="a4"/>
    <w:rsid w:val="006164A1"/>
  </w:style>
  <w:style w:type="numbering" w:customStyle="1" w:styleId="NoList615">
    <w:name w:val="No List615"/>
    <w:next w:val="a4"/>
    <w:uiPriority w:val="99"/>
    <w:semiHidden/>
    <w:unhideWhenUsed/>
    <w:rsid w:val="006164A1"/>
  </w:style>
  <w:style w:type="table" w:customStyle="1" w:styleId="1161">
    <w:name w:val="表格 古典 11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a3"/>
    <w:rsid w:val="006164A1"/>
    <w:rPr>
      <w:rFonts w:ascii="Arial" w:hAnsi="Arial"/>
    </w:rPr>
    <w:tblPr/>
  </w:style>
  <w:style w:type="numbering" w:customStyle="1" w:styleId="NormalNumbered16">
    <w:name w:val="Normal_Numbered16"/>
    <w:rsid w:val="006164A1"/>
  </w:style>
  <w:style w:type="numbering" w:customStyle="1" w:styleId="1ai16">
    <w:name w:val="1 / a / i16"/>
    <w:basedOn w:val="a4"/>
    <w:next w:val="1ai"/>
    <w:unhideWhenUsed/>
    <w:rsid w:val="006164A1"/>
  </w:style>
  <w:style w:type="numbering" w:customStyle="1" w:styleId="11111116">
    <w:name w:val="1 / 1.1 / 1.1.116"/>
    <w:basedOn w:val="a4"/>
    <w:next w:val="111111"/>
    <w:unhideWhenUsed/>
    <w:rsid w:val="006164A1"/>
  </w:style>
  <w:style w:type="table" w:customStyle="1" w:styleId="TableGrid316">
    <w:name w:val="Table Grid31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a4"/>
    <w:semiHidden/>
    <w:rsid w:val="006164A1"/>
  </w:style>
  <w:style w:type="numbering" w:customStyle="1" w:styleId="3152">
    <w:name w:val="無清單315"/>
    <w:next w:val="a4"/>
    <w:uiPriority w:val="99"/>
    <w:semiHidden/>
    <w:unhideWhenUsed/>
    <w:rsid w:val="006164A1"/>
  </w:style>
  <w:style w:type="numbering" w:customStyle="1" w:styleId="415">
    <w:name w:val="無清單415"/>
    <w:next w:val="a4"/>
    <w:uiPriority w:val="99"/>
    <w:semiHidden/>
    <w:unhideWhenUsed/>
    <w:rsid w:val="006164A1"/>
  </w:style>
  <w:style w:type="table" w:customStyle="1" w:styleId="Pindescription15">
    <w:name w:val="Pin_description15"/>
    <w:basedOn w:val="a3"/>
    <w:uiPriority w:val="99"/>
    <w:rsid w:val="006164A1"/>
    <w:tblPr/>
  </w:style>
  <w:style w:type="numbering" w:customStyle="1" w:styleId="515">
    <w:name w:val="無清單515"/>
    <w:next w:val="a4"/>
    <w:uiPriority w:val="99"/>
    <w:semiHidden/>
    <w:unhideWhenUsed/>
    <w:rsid w:val="006164A1"/>
  </w:style>
  <w:style w:type="numbering" w:customStyle="1" w:styleId="615">
    <w:name w:val="無清單615"/>
    <w:next w:val="a4"/>
    <w:uiPriority w:val="99"/>
    <w:semiHidden/>
    <w:unhideWhenUsed/>
    <w:rsid w:val="006164A1"/>
  </w:style>
  <w:style w:type="numbering" w:customStyle="1" w:styleId="715">
    <w:name w:val="無清單715"/>
    <w:next w:val="a4"/>
    <w:uiPriority w:val="99"/>
    <w:semiHidden/>
    <w:unhideWhenUsed/>
    <w:rsid w:val="006164A1"/>
  </w:style>
  <w:style w:type="numbering" w:customStyle="1" w:styleId="95">
    <w:name w:val="無清單95"/>
    <w:next w:val="a4"/>
    <w:uiPriority w:val="99"/>
    <w:semiHidden/>
    <w:unhideWhenUsed/>
    <w:rsid w:val="006164A1"/>
  </w:style>
  <w:style w:type="table" w:customStyle="1" w:styleId="361">
    <w:name w:val="表格格線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a4"/>
    <w:semiHidden/>
    <w:rsid w:val="006164A1"/>
  </w:style>
  <w:style w:type="numbering" w:customStyle="1" w:styleId="StyleBulleted65">
    <w:name w:val="Style Bulleted65"/>
    <w:basedOn w:val="a4"/>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a4"/>
    <w:rsid w:val="006164A1"/>
  </w:style>
  <w:style w:type="numbering" w:customStyle="1" w:styleId="StyleBulleted165">
    <w:name w:val="Style Bulleted165"/>
    <w:basedOn w:val="a4"/>
    <w:rsid w:val="006164A1"/>
  </w:style>
  <w:style w:type="table" w:customStyle="1" w:styleId="TableGrid136">
    <w:name w:val="Table Grid13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a4"/>
    <w:semiHidden/>
    <w:rsid w:val="006164A1"/>
  </w:style>
  <w:style w:type="table" w:customStyle="1" w:styleId="TableGrid226">
    <w:name w:val="Table Grid226"/>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a4"/>
    <w:semiHidden/>
    <w:rsid w:val="006164A1"/>
  </w:style>
  <w:style w:type="table" w:customStyle="1" w:styleId="TableGrid1126">
    <w:name w:val="Table Grid1126"/>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a4"/>
    <w:semiHidden/>
    <w:rsid w:val="006164A1"/>
  </w:style>
  <w:style w:type="numbering" w:customStyle="1" w:styleId="StyleBulleted225">
    <w:name w:val="Style Bulleted225"/>
    <w:basedOn w:val="a4"/>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a4"/>
    <w:rsid w:val="006164A1"/>
  </w:style>
  <w:style w:type="numbering" w:customStyle="1" w:styleId="StyleBulleted1125">
    <w:name w:val="Style Bulleted1125"/>
    <w:basedOn w:val="a4"/>
    <w:rsid w:val="006164A1"/>
  </w:style>
  <w:style w:type="numbering" w:customStyle="1" w:styleId="NoList325">
    <w:name w:val="No List325"/>
    <w:next w:val="a4"/>
    <w:semiHidden/>
    <w:unhideWhenUsed/>
    <w:rsid w:val="006164A1"/>
  </w:style>
  <w:style w:type="numbering" w:customStyle="1" w:styleId="NoList425">
    <w:name w:val="No List425"/>
    <w:next w:val="a4"/>
    <w:uiPriority w:val="99"/>
    <w:semiHidden/>
    <w:unhideWhenUsed/>
    <w:rsid w:val="006164A1"/>
  </w:style>
  <w:style w:type="numbering" w:customStyle="1" w:styleId="NoList1225">
    <w:name w:val="No List1225"/>
    <w:next w:val="a4"/>
    <w:semiHidden/>
    <w:rsid w:val="006164A1"/>
  </w:style>
  <w:style w:type="numbering" w:customStyle="1" w:styleId="StyleBulleted325">
    <w:name w:val="Style Bulleted325"/>
    <w:basedOn w:val="a4"/>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a4"/>
    <w:rsid w:val="006164A1"/>
  </w:style>
  <w:style w:type="numbering" w:customStyle="1" w:styleId="StyleBulleted1225">
    <w:name w:val="Style Bulleted1225"/>
    <w:basedOn w:val="a4"/>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a4"/>
    <w:semiHidden/>
    <w:rsid w:val="006164A1"/>
  </w:style>
  <w:style w:type="numbering" w:customStyle="1" w:styleId="1250">
    <w:name w:val="無清單125"/>
    <w:next w:val="a4"/>
    <w:uiPriority w:val="99"/>
    <w:semiHidden/>
    <w:unhideWhenUsed/>
    <w:rsid w:val="006164A1"/>
  </w:style>
  <w:style w:type="numbering" w:customStyle="1" w:styleId="2251">
    <w:name w:val="無清單225"/>
    <w:next w:val="a4"/>
    <w:uiPriority w:val="99"/>
    <w:semiHidden/>
    <w:unhideWhenUsed/>
    <w:rsid w:val="006164A1"/>
  </w:style>
  <w:style w:type="numbering" w:customStyle="1" w:styleId="StyleBulleted425">
    <w:name w:val="Style Bulleted425"/>
    <w:basedOn w:val="a4"/>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a4"/>
    <w:rsid w:val="006164A1"/>
  </w:style>
  <w:style w:type="numbering" w:customStyle="1" w:styleId="StyleBulleted1325">
    <w:name w:val="Style Bulleted1325"/>
    <w:basedOn w:val="a4"/>
    <w:rsid w:val="006164A1"/>
  </w:style>
  <w:style w:type="numbering" w:customStyle="1" w:styleId="NoList625">
    <w:name w:val="No List625"/>
    <w:next w:val="a4"/>
    <w:uiPriority w:val="99"/>
    <w:semiHidden/>
    <w:unhideWhenUsed/>
    <w:rsid w:val="006164A1"/>
  </w:style>
  <w:style w:type="table" w:customStyle="1" w:styleId="126">
    <w:name w:val="表格 古典 126"/>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a3"/>
    <w:rsid w:val="006164A1"/>
    <w:rPr>
      <w:rFonts w:ascii="Arial" w:hAnsi="Arial"/>
    </w:rPr>
    <w:tblPr/>
  </w:style>
  <w:style w:type="numbering" w:customStyle="1" w:styleId="NormalNumbered25">
    <w:name w:val="Normal_Numbered25"/>
    <w:rsid w:val="006164A1"/>
  </w:style>
  <w:style w:type="numbering" w:customStyle="1" w:styleId="1ai25">
    <w:name w:val="1 / a / i25"/>
    <w:basedOn w:val="a4"/>
    <w:next w:val="1ai"/>
    <w:unhideWhenUsed/>
    <w:rsid w:val="006164A1"/>
  </w:style>
  <w:style w:type="numbering" w:customStyle="1" w:styleId="11111125">
    <w:name w:val="1 / 1.1 / 1.1.125"/>
    <w:basedOn w:val="a4"/>
    <w:next w:val="111111"/>
    <w:unhideWhenUsed/>
    <w:rsid w:val="006164A1"/>
  </w:style>
  <w:style w:type="table" w:customStyle="1" w:styleId="TableGrid326">
    <w:name w:val="Table Grid326"/>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a4"/>
    <w:semiHidden/>
    <w:rsid w:val="006164A1"/>
  </w:style>
  <w:style w:type="numbering" w:customStyle="1" w:styleId="3252">
    <w:name w:val="無清單325"/>
    <w:next w:val="a4"/>
    <w:uiPriority w:val="99"/>
    <w:semiHidden/>
    <w:unhideWhenUsed/>
    <w:rsid w:val="006164A1"/>
  </w:style>
  <w:style w:type="numbering" w:customStyle="1" w:styleId="425">
    <w:name w:val="無清單425"/>
    <w:next w:val="a4"/>
    <w:uiPriority w:val="99"/>
    <w:semiHidden/>
    <w:unhideWhenUsed/>
    <w:rsid w:val="006164A1"/>
  </w:style>
  <w:style w:type="table" w:customStyle="1" w:styleId="Pindescription25">
    <w:name w:val="Pin_description25"/>
    <w:basedOn w:val="a3"/>
    <w:uiPriority w:val="99"/>
    <w:rsid w:val="006164A1"/>
    <w:tblPr/>
  </w:style>
  <w:style w:type="numbering" w:customStyle="1" w:styleId="525">
    <w:name w:val="無清單525"/>
    <w:next w:val="a4"/>
    <w:uiPriority w:val="99"/>
    <w:semiHidden/>
    <w:unhideWhenUsed/>
    <w:rsid w:val="006164A1"/>
  </w:style>
  <w:style w:type="numbering" w:customStyle="1" w:styleId="625">
    <w:name w:val="無清單625"/>
    <w:next w:val="a4"/>
    <w:uiPriority w:val="99"/>
    <w:semiHidden/>
    <w:unhideWhenUsed/>
    <w:rsid w:val="006164A1"/>
  </w:style>
  <w:style w:type="numbering" w:customStyle="1" w:styleId="725">
    <w:name w:val="無清單725"/>
    <w:next w:val="a4"/>
    <w:uiPriority w:val="99"/>
    <w:semiHidden/>
    <w:unhideWhenUsed/>
    <w:rsid w:val="006164A1"/>
  </w:style>
  <w:style w:type="table" w:customStyle="1" w:styleId="TableContemporary6">
    <w:name w:val="Table Contemporary6"/>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a4"/>
    <w:uiPriority w:val="99"/>
    <w:semiHidden/>
    <w:unhideWhenUsed/>
    <w:rsid w:val="006164A1"/>
  </w:style>
  <w:style w:type="numbering" w:customStyle="1" w:styleId="181">
    <w:name w:val="無清單18"/>
    <w:next w:val="a4"/>
    <w:uiPriority w:val="99"/>
    <w:semiHidden/>
    <w:unhideWhenUsed/>
    <w:rsid w:val="006164A1"/>
  </w:style>
  <w:style w:type="table" w:customStyle="1" w:styleId="TableGrid30">
    <w:name w:val="Table Grid30"/>
    <w:basedOn w:val="a3"/>
    <w:next w:val="aff9"/>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a4"/>
    <w:semiHidden/>
    <w:rsid w:val="006164A1"/>
  </w:style>
  <w:style w:type="numbering" w:customStyle="1" w:styleId="StyleBulleted30">
    <w:name w:val="Style Bulleted30"/>
    <w:basedOn w:val="a4"/>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a4"/>
    <w:rsid w:val="006164A1"/>
  </w:style>
  <w:style w:type="numbering" w:customStyle="1" w:styleId="StyleBulleted128">
    <w:name w:val="Style Bulleted128"/>
    <w:basedOn w:val="a4"/>
    <w:rsid w:val="006164A1"/>
  </w:style>
  <w:style w:type="table" w:customStyle="1" w:styleId="TableGrid120">
    <w:name w:val="Table Grid12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a4"/>
    <w:semiHidden/>
    <w:rsid w:val="006164A1"/>
  </w:style>
  <w:style w:type="numbering" w:customStyle="1" w:styleId="NoList1119">
    <w:name w:val="No List1119"/>
    <w:next w:val="a4"/>
    <w:semiHidden/>
    <w:rsid w:val="006164A1"/>
  </w:style>
  <w:style w:type="table" w:customStyle="1" w:styleId="TableGrid1110">
    <w:name w:val="Table Grid1110"/>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a4"/>
    <w:semiHidden/>
    <w:rsid w:val="006164A1"/>
  </w:style>
  <w:style w:type="numbering" w:customStyle="1" w:styleId="StyleBulleted217">
    <w:name w:val="Style Bulleted217"/>
    <w:basedOn w:val="a4"/>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a4"/>
    <w:rsid w:val="006164A1"/>
  </w:style>
  <w:style w:type="numbering" w:customStyle="1" w:styleId="StyleBulleted1117">
    <w:name w:val="Style Bulleted1117"/>
    <w:basedOn w:val="a4"/>
    <w:rsid w:val="006164A1"/>
  </w:style>
  <w:style w:type="numbering" w:customStyle="1" w:styleId="NoList38">
    <w:name w:val="No List38"/>
    <w:next w:val="a4"/>
    <w:semiHidden/>
    <w:unhideWhenUsed/>
    <w:rsid w:val="006164A1"/>
  </w:style>
  <w:style w:type="numbering" w:customStyle="1" w:styleId="NoList48">
    <w:name w:val="No List48"/>
    <w:next w:val="a4"/>
    <w:uiPriority w:val="99"/>
    <w:semiHidden/>
    <w:unhideWhenUsed/>
    <w:rsid w:val="006164A1"/>
  </w:style>
  <w:style w:type="numbering" w:customStyle="1" w:styleId="NoList1210">
    <w:name w:val="No List1210"/>
    <w:next w:val="a4"/>
    <w:semiHidden/>
    <w:rsid w:val="006164A1"/>
  </w:style>
  <w:style w:type="numbering" w:customStyle="1" w:styleId="StyleBulleted38">
    <w:name w:val="Style Bulleted38"/>
    <w:basedOn w:val="a4"/>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a4"/>
    <w:rsid w:val="006164A1"/>
  </w:style>
  <w:style w:type="numbering" w:customStyle="1" w:styleId="StyleBulleted129">
    <w:name w:val="Style Bulleted129"/>
    <w:basedOn w:val="a4"/>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a4"/>
    <w:semiHidden/>
    <w:rsid w:val="006164A1"/>
  </w:style>
  <w:style w:type="numbering" w:customStyle="1" w:styleId="117">
    <w:name w:val="無清單117"/>
    <w:next w:val="a4"/>
    <w:uiPriority w:val="99"/>
    <w:semiHidden/>
    <w:unhideWhenUsed/>
    <w:rsid w:val="006164A1"/>
  </w:style>
  <w:style w:type="numbering" w:customStyle="1" w:styleId="280">
    <w:name w:val="無清單28"/>
    <w:next w:val="a4"/>
    <w:uiPriority w:val="99"/>
    <w:semiHidden/>
    <w:unhideWhenUsed/>
    <w:rsid w:val="006164A1"/>
  </w:style>
  <w:style w:type="numbering" w:customStyle="1" w:styleId="StyleBulleted48">
    <w:name w:val="Style Bulleted48"/>
    <w:basedOn w:val="a4"/>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a4"/>
    <w:rsid w:val="006164A1"/>
  </w:style>
  <w:style w:type="numbering" w:customStyle="1" w:styleId="StyleBulleted138">
    <w:name w:val="Style Bulleted138"/>
    <w:basedOn w:val="a4"/>
    <w:rsid w:val="006164A1"/>
  </w:style>
  <w:style w:type="numbering" w:customStyle="1" w:styleId="NoList68">
    <w:name w:val="No List68"/>
    <w:next w:val="a4"/>
    <w:uiPriority w:val="99"/>
    <w:semiHidden/>
    <w:unhideWhenUsed/>
    <w:rsid w:val="006164A1"/>
  </w:style>
  <w:style w:type="table" w:customStyle="1" w:styleId="TableClassic17">
    <w:name w:val="Table Classic 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a3"/>
    <w:rsid w:val="006164A1"/>
    <w:rPr>
      <w:rFonts w:ascii="Arial" w:hAnsi="Arial"/>
    </w:rPr>
    <w:tblPr/>
  </w:style>
  <w:style w:type="numbering" w:customStyle="1" w:styleId="NormalNumbered10">
    <w:name w:val="Normal_Numbered10"/>
    <w:rsid w:val="006164A1"/>
  </w:style>
  <w:style w:type="numbering" w:customStyle="1" w:styleId="1ai10">
    <w:name w:val="1 / a / i10"/>
    <w:basedOn w:val="a4"/>
    <w:next w:val="1ai"/>
    <w:unhideWhenUsed/>
    <w:rsid w:val="006164A1"/>
  </w:style>
  <w:style w:type="numbering" w:customStyle="1" w:styleId="11111110">
    <w:name w:val="1 / 1.1 / 1.1.110"/>
    <w:basedOn w:val="a4"/>
    <w:next w:val="111111"/>
    <w:unhideWhenUsed/>
    <w:rsid w:val="006164A1"/>
  </w:style>
  <w:style w:type="table" w:customStyle="1" w:styleId="TableGrid39">
    <w:name w:val="Table Grid3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a4"/>
    <w:semiHidden/>
    <w:rsid w:val="006164A1"/>
  </w:style>
  <w:style w:type="numbering" w:customStyle="1" w:styleId="380">
    <w:name w:val="無清單38"/>
    <w:next w:val="a4"/>
    <w:uiPriority w:val="99"/>
    <w:semiHidden/>
    <w:unhideWhenUsed/>
    <w:rsid w:val="006164A1"/>
  </w:style>
  <w:style w:type="numbering" w:customStyle="1" w:styleId="480">
    <w:name w:val="無清單48"/>
    <w:next w:val="a4"/>
    <w:uiPriority w:val="99"/>
    <w:semiHidden/>
    <w:unhideWhenUsed/>
    <w:rsid w:val="006164A1"/>
  </w:style>
  <w:style w:type="table" w:customStyle="1" w:styleId="Pindescription8">
    <w:name w:val="Pin_description8"/>
    <w:basedOn w:val="a3"/>
    <w:uiPriority w:val="99"/>
    <w:rsid w:val="006164A1"/>
    <w:tblPr/>
  </w:style>
  <w:style w:type="numbering" w:customStyle="1" w:styleId="580">
    <w:name w:val="無清單58"/>
    <w:next w:val="a4"/>
    <w:uiPriority w:val="99"/>
    <w:semiHidden/>
    <w:unhideWhenUsed/>
    <w:rsid w:val="006164A1"/>
  </w:style>
  <w:style w:type="numbering" w:customStyle="1" w:styleId="68">
    <w:name w:val="無清單68"/>
    <w:next w:val="a4"/>
    <w:uiPriority w:val="99"/>
    <w:semiHidden/>
    <w:unhideWhenUsed/>
    <w:rsid w:val="006164A1"/>
  </w:style>
  <w:style w:type="numbering" w:customStyle="1" w:styleId="78">
    <w:name w:val="無清單78"/>
    <w:next w:val="a4"/>
    <w:uiPriority w:val="99"/>
    <w:semiHidden/>
    <w:unhideWhenUsed/>
    <w:rsid w:val="006164A1"/>
  </w:style>
  <w:style w:type="table" w:customStyle="1" w:styleId="2170">
    <w:name w:val="暗色清單 217"/>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a4"/>
    <w:rsid w:val="006164A1"/>
  </w:style>
  <w:style w:type="numbering" w:customStyle="1" w:styleId="StyleBulletedWingdingssymbolBefore063cmHanging489">
    <w:name w:val="Style Bulleted Wingdings (symbol) Before:  0.63 cm Hanging:  4.8...9"/>
    <w:basedOn w:val="a4"/>
    <w:rsid w:val="006164A1"/>
  </w:style>
  <w:style w:type="table" w:customStyle="1" w:styleId="TableGrid49">
    <w:name w:val="Table Grid 49"/>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a3"/>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a4"/>
    <w:uiPriority w:val="99"/>
    <w:semiHidden/>
    <w:unhideWhenUsed/>
    <w:rsid w:val="006164A1"/>
  </w:style>
  <w:style w:type="table" w:customStyle="1" w:styleId="271">
    <w:name w:val="表格格線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a4"/>
    <w:semiHidden/>
    <w:rsid w:val="006164A1"/>
  </w:style>
  <w:style w:type="numbering" w:customStyle="1" w:styleId="StyleBulleted56">
    <w:name w:val="Style Bulleted56"/>
    <w:basedOn w:val="a4"/>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a4"/>
    <w:rsid w:val="006164A1"/>
  </w:style>
  <w:style w:type="numbering" w:customStyle="1" w:styleId="StyleBulleted146">
    <w:name w:val="Style Bulleted146"/>
    <w:basedOn w:val="a4"/>
    <w:rsid w:val="006164A1"/>
  </w:style>
  <w:style w:type="table" w:customStyle="1" w:styleId="TableGrid127">
    <w:name w:val="Table Grid1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a4"/>
    <w:rsid w:val="006164A1"/>
  </w:style>
  <w:style w:type="numbering" w:customStyle="1" w:styleId="StyleBulleted156">
    <w:name w:val="Style Bulleted156"/>
    <w:basedOn w:val="a4"/>
    <w:rsid w:val="006164A1"/>
  </w:style>
  <w:style w:type="numbering" w:customStyle="1" w:styleId="NoList218">
    <w:name w:val="No List218"/>
    <w:next w:val="a4"/>
    <w:semiHidden/>
    <w:rsid w:val="006164A1"/>
  </w:style>
  <w:style w:type="table" w:customStyle="1" w:styleId="TableGrid217">
    <w:name w:val="Table Grid21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a4"/>
    <w:semiHidden/>
    <w:rsid w:val="006164A1"/>
  </w:style>
  <w:style w:type="table" w:customStyle="1" w:styleId="TableGrid1117">
    <w:name w:val="Table Grid111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a4"/>
    <w:semiHidden/>
    <w:rsid w:val="006164A1"/>
  </w:style>
  <w:style w:type="numbering" w:customStyle="1" w:styleId="StyleBulleted218">
    <w:name w:val="Style Bulleted218"/>
    <w:basedOn w:val="a4"/>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a4"/>
    <w:rsid w:val="006164A1"/>
  </w:style>
  <w:style w:type="numbering" w:customStyle="1" w:styleId="StyleBulleted1118">
    <w:name w:val="Style Bulleted1118"/>
    <w:basedOn w:val="a4"/>
    <w:rsid w:val="006164A1"/>
  </w:style>
  <w:style w:type="numbering" w:customStyle="1" w:styleId="NoList316">
    <w:name w:val="No List316"/>
    <w:next w:val="a4"/>
    <w:semiHidden/>
    <w:unhideWhenUsed/>
    <w:rsid w:val="006164A1"/>
  </w:style>
  <w:style w:type="numbering" w:customStyle="1" w:styleId="NoList416">
    <w:name w:val="No List416"/>
    <w:next w:val="a4"/>
    <w:uiPriority w:val="99"/>
    <w:semiHidden/>
    <w:unhideWhenUsed/>
    <w:rsid w:val="006164A1"/>
  </w:style>
  <w:style w:type="numbering" w:customStyle="1" w:styleId="NoList1217">
    <w:name w:val="No List1217"/>
    <w:next w:val="a4"/>
    <w:semiHidden/>
    <w:rsid w:val="006164A1"/>
  </w:style>
  <w:style w:type="numbering" w:customStyle="1" w:styleId="StyleBulleted316">
    <w:name w:val="Style Bulleted316"/>
    <w:basedOn w:val="a4"/>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a4"/>
    <w:rsid w:val="006164A1"/>
  </w:style>
  <w:style w:type="numbering" w:customStyle="1" w:styleId="StyleBulleted1216">
    <w:name w:val="Style Bulleted1216"/>
    <w:basedOn w:val="a4"/>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a4"/>
    <w:semiHidden/>
    <w:rsid w:val="006164A1"/>
  </w:style>
  <w:style w:type="numbering" w:customStyle="1" w:styleId="11140">
    <w:name w:val="無清單1114"/>
    <w:next w:val="a4"/>
    <w:uiPriority w:val="99"/>
    <w:semiHidden/>
    <w:unhideWhenUsed/>
    <w:rsid w:val="006164A1"/>
  </w:style>
  <w:style w:type="numbering" w:customStyle="1" w:styleId="2163">
    <w:name w:val="無清單216"/>
    <w:next w:val="a4"/>
    <w:uiPriority w:val="99"/>
    <w:semiHidden/>
    <w:unhideWhenUsed/>
    <w:rsid w:val="006164A1"/>
  </w:style>
  <w:style w:type="numbering" w:customStyle="1" w:styleId="StyleBulleted416">
    <w:name w:val="Style Bulleted416"/>
    <w:basedOn w:val="a4"/>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a4"/>
    <w:rsid w:val="006164A1"/>
  </w:style>
  <w:style w:type="numbering" w:customStyle="1" w:styleId="StyleBulleted1316">
    <w:name w:val="Style Bulleted1316"/>
    <w:basedOn w:val="a4"/>
    <w:rsid w:val="006164A1"/>
  </w:style>
  <w:style w:type="numbering" w:customStyle="1" w:styleId="NoList616">
    <w:name w:val="No List616"/>
    <w:next w:val="a4"/>
    <w:uiPriority w:val="99"/>
    <w:semiHidden/>
    <w:unhideWhenUsed/>
    <w:rsid w:val="006164A1"/>
  </w:style>
  <w:style w:type="table" w:customStyle="1" w:styleId="1170">
    <w:name w:val="表格 古典 11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a3"/>
    <w:rsid w:val="006164A1"/>
    <w:rPr>
      <w:rFonts w:ascii="Arial" w:hAnsi="Arial"/>
    </w:rPr>
    <w:tblPr/>
  </w:style>
  <w:style w:type="numbering" w:customStyle="1" w:styleId="NormalNumbered17">
    <w:name w:val="Normal_Numbered17"/>
    <w:rsid w:val="006164A1"/>
  </w:style>
  <w:style w:type="numbering" w:customStyle="1" w:styleId="1ai17">
    <w:name w:val="1 / a / i17"/>
    <w:basedOn w:val="a4"/>
    <w:next w:val="1ai"/>
    <w:unhideWhenUsed/>
    <w:rsid w:val="006164A1"/>
  </w:style>
  <w:style w:type="numbering" w:customStyle="1" w:styleId="11111117">
    <w:name w:val="1 / 1.1 / 1.1.117"/>
    <w:basedOn w:val="a4"/>
    <w:next w:val="111111"/>
    <w:unhideWhenUsed/>
    <w:rsid w:val="006164A1"/>
  </w:style>
  <w:style w:type="table" w:customStyle="1" w:styleId="TableGrid317">
    <w:name w:val="Table Grid31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a4"/>
    <w:semiHidden/>
    <w:rsid w:val="006164A1"/>
  </w:style>
  <w:style w:type="numbering" w:customStyle="1" w:styleId="3162">
    <w:name w:val="無清單316"/>
    <w:next w:val="a4"/>
    <w:uiPriority w:val="99"/>
    <w:semiHidden/>
    <w:unhideWhenUsed/>
    <w:rsid w:val="006164A1"/>
  </w:style>
  <w:style w:type="numbering" w:customStyle="1" w:styleId="416">
    <w:name w:val="無清單416"/>
    <w:next w:val="a4"/>
    <w:uiPriority w:val="99"/>
    <w:semiHidden/>
    <w:unhideWhenUsed/>
    <w:rsid w:val="006164A1"/>
  </w:style>
  <w:style w:type="table" w:customStyle="1" w:styleId="Pindescription16">
    <w:name w:val="Pin_description16"/>
    <w:basedOn w:val="a3"/>
    <w:uiPriority w:val="99"/>
    <w:rsid w:val="006164A1"/>
    <w:tblPr/>
  </w:style>
  <w:style w:type="numbering" w:customStyle="1" w:styleId="516">
    <w:name w:val="無清單516"/>
    <w:next w:val="a4"/>
    <w:uiPriority w:val="99"/>
    <w:semiHidden/>
    <w:unhideWhenUsed/>
    <w:rsid w:val="006164A1"/>
  </w:style>
  <w:style w:type="numbering" w:customStyle="1" w:styleId="616">
    <w:name w:val="無清單616"/>
    <w:next w:val="a4"/>
    <w:uiPriority w:val="99"/>
    <w:semiHidden/>
    <w:unhideWhenUsed/>
    <w:rsid w:val="006164A1"/>
  </w:style>
  <w:style w:type="numbering" w:customStyle="1" w:styleId="716">
    <w:name w:val="無清單716"/>
    <w:next w:val="a4"/>
    <w:uiPriority w:val="99"/>
    <w:semiHidden/>
    <w:unhideWhenUsed/>
    <w:rsid w:val="006164A1"/>
  </w:style>
  <w:style w:type="numbering" w:customStyle="1" w:styleId="96">
    <w:name w:val="無清單96"/>
    <w:next w:val="a4"/>
    <w:uiPriority w:val="99"/>
    <w:semiHidden/>
    <w:unhideWhenUsed/>
    <w:rsid w:val="006164A1"/>
  </w:style>
  <w:style w:type="table" w:customStyle="1" w:styleId="371">
    <w:name w:val="表格格線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a4"/>
    <w:semiHidden/>
    <w:rsid w:val="006164A1"/>
  </w:style>
  <w:style w:type="numbering" w:customStyle="1" w:styleId="StyleBulleted66">
    <w:name w:val="Style Bulleted66"/>
    <w:basedOn w:val="a4"/>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a4"/>
    <w:rsid w:val="006164A1"/>
  </w:style>
  <w:style w:type="numbering" w:customStyle="1" w:styleId="StyleBulleted166">
    <w:name w:val="Style Bulleted166"/>
    <w:basedOn w:val="a4"/>
    <w:rsid w:val="006164A1"/>
  </w:style>
  <w:style w:type="table" w:customStyle="1" w:styleId="TableGrid137">
    <w:name w:val="Table Grid13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a4"/>
    <w:semiHidden/>
    <w:rsid w:val="006164A1"/>
  </w:style>
  <w:style w:type="table" w:customStyle="1" w:styleId="TableGrid227">
    <w:name w:val="Table Grid227"/>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a4"/>
    <w:semiHidden/>
    <w:rsid w:val="006164A1"/>
  </w:style>
  <w:style w:type="table" w:customStyle="1" w:styleId="TableGrid1127">
    <w:name w:val="Table Grid1127"/>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a4"/>
    <w:semiHidden/>
    <w:rsid w:val="006164A1"/>
  </w:style>
  <w:style w:type="numbering" w:customStyle="1" w:styleId="StyleBulleted226">
    <w:name w:val="Style Bulleted226"/>
    <w:basedOn w:val="a4"/>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a4"/>
    <w:rsid w:val="006164A1"/>
  </w:style>
  <w:style w:type="numbering" w:customStyle="1" w:styleId="StyleBulleted1126">
    <w:name w:val="Style Bulleted1126"/>
    <w:basedOn w:val="a4"/>
    <w:rsid w:val="006164A1"/>
  </w:style>
  <w:style w:type="numbering" w:customStyle="1" w:styleId="NoList326">
    <w:name w:val="No List326"/>
    <w:next w:val="a4"/>
    <w:semiHidden/>
    <w:unhideWhenUsed/>
    <w:rsid w:val="006164A1"/>
  </w:style>
  <w:style w:type="numbering" w:customStyle="1" w:styleId="NoList426">
    <w:name w:val="No List426"/>
    <w:next w:val="a4"/>
    <w:uiPriority w:val="99"/>
    <w:semiHidden/>
    <w:unhideWhenUsed/>
    <w:rsid w:val="006164A1"/>
  </w:style>
  <w:style w:type="numbering" w:customStyle="1" w:styleId="NoList1226">
    <w:name w:val="No List1226"/>
    <w:next w:val="a4"/>
    <w:semiHidden/>
    <w:rsid w:val="006164A1"/>
  </w:style>
  <w:style w:type="numbering" w:customStyle="1" w:styleId="StyleBulleted326">
    <w:name w:val="Style Bulleted326"/>
    <w:basedOn w:val="a4"/>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a4"/>
    <w:rsid w:val="006164A1"/>
  </w:style>
  <w:style w:type="numbering" w:customStyle="1" w:styleId="StyleBulleted1226">
    <w:name w:val="Style Bulleted1226"/>
    <w:basedOn w:val="a4"/>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a4"/>
    <w:semiHidden/>
    <w:rsid w:val="006164A1"/>
  </w:style>
  <w:style w:type="numbering" w:customStyle="1" w:styleId="1260">
    <w:name w:val="無清單126"/>
    <w:next w:val="a4"/>
    <w:uiPriority w:val="99"/>
    <w:semiHidden/>
    <w:unhideWhenUsed/>
    <w:rsid w:val="006164A1"/>
  </w:style>
  <w:style w:type="numbering" w:customStyle="1" w:styleId="2261">
    <w:name w:val="無清單226"/>
    <w:next w:val="a4"/>
    <w:uiPriority w:val="99"/>
    <w:semiHidden/>
    <w:unhideWhenUsed/>
    <w:rsid w:val="006164A1"/>
  </w:style>
  <w:style w:type="numbering" w:customStyle="1" w:styleId="StyleBulleted426">
    <w:name w:val="Style Bulleted426"/>
    <w:basedOn w:val="a4"/>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a4"/>
    <w:rsid w:val="006164A1"/>
  </w:style>
  <w:style w:type="numbering" w:customStyle="1" w:styleId="StyleBulleted1326">
    <w:name w:val="Style Bulleted1326"/>
    <w:basedOn w:val="a4"/>
    <w:rsid w:val="006164A1"/>
  </w:style>
  <w:style w:type="numbering" w:customStyle="1" w:styleId="NoList626">
    <w:name w:val="No List626"/>
    <w:next w:val="a4"/>
    <w:uiPriority w:val="99"/>
    <w:semiHidden/>
    <w:unhideWhenUsed/>
    <w:rsid w:val="006164A1"/>
  </w:style>
  <w:style w:type="table" w:customStyle="1" w:styleId="127">
    <w:name w:val="表格 古典 127"/>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a3"/>
    <w:rsid w:val="006164A1"/>
    <w:rPr>
      <w:rFonts w:ascii="Arial" w:hAnsi="Arial"/>
    </w:rPr>
    <w:tblPr/>
  </w:style>
  <w:style w:type="numbering" w:customStyle="1" w:styleId="NormalNumbered26">
    <w:name w:val="Normal_Numbered26"/>
    <w:rsid w:val="006164A1"/>
  </w:style>
  <w:style w:type="numbering" w:customStyle="1" w:styleId="1ai26">
    <w:name w:val="1 / a / i26"/>
    <w:basedOn w:val="a4"/>
    <w:next w:val="1ai"/>
    <w:unhideWhenUsed/>
    <w:rsid w:val="006164A1"/>
  </w:style>
  <w:style w:type="numbering" w:customStyle="1" w:styleId="11111126">
    <w:name w:val="1 / 1.1 / 1.1.126"/>
    <w:basedOn w:val="a4"/>
    <w:next w:val="111111"/>
    <w:unhideWhenUsed/>
    <w:rsid w:val="006164A1"/>
  </w:style>
  <w:style w:type="table" w:customStyle="1" w:styleId="TableGrid327">
    <w:name w:val="Table Grid327"/>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a4"/>
    <w:semiHidden/>
    <w:rsid w:val="006164A1"/>
  </w:style>
  <w:style w:type="numbering" w:customStyle="1" w:styleId="3261">
    <w:name w:val="無清單326"/>
    <w:next w:val="a4"/>
    <w:uiPriority w:val="99"/>
    <w:semiHidden/>
    <w:unhideWhenUsed/>
    <w:rsid w:val="006164A1"/>
  </w:style>
  <w:style w:type="numbering" w:customStyle="1" w:styleId="426">
    <w:name w:val="無清單426"/>
    <w:next w:val="a4"/>
    <w:uiPriority w:val="99"/>
    <w:semiHidden/>
    <w:unhideWhenUsed/>
    <w:rsid w:val="006164A1"/>
  </w:style>
  <w:style w:type="table" w:customStyle="1" w:styleId="Pindescription26">
    <w:name w:val="Pin_description26"/>
    <w:basedOn w:val="a3"/>
    <w:uiPriority w:val="99"/>
    <w:rsid w:val="006164A1"/>
    <w:tblPr/>
  </w:style>
  <w:style w:type="numbering" w:customStyle="1" w:styleId="526">
    <w:name w:val="無清單526"/>
    <w:next w:val="a4"/>
    <w:uiPriority w:val="99"/>
    <w:semiHidden/>
    <w:unhideWhenUsed/>
    <w:rsid w:val="006164A1"/>
  </w:style>
  <w:style w:type="numbering" w:customStyle="1" w:styleId="626">
    <w:name w:val="無清單626"/>
    <w:next w:val="a4"/>
    <w:uiPriority w:val="99"/>
    <w:semiHidden/>
    <w:unhideWhenUsed/>
    <w:rsid w:val="006164A1"/>
  </w:style>
  <w:style w:type="numbering" w:customStyle="1" w:styleId="726">
    <w:name w:val="無清單726"/>
    <w:next w:val="a4"/>
    <w:uiPriority w:val="99"/>
    <w:semiHidden/>
    <w:unhideWhenUsed/>
    <w:rsid w:val="006164A1"/>
  </w:style>
  <w:style w:type="table" w:customStyle="1" w:styleId="TableContemporary7">
    <w:name w:val="Table Contemporary7"/>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a4"/>
    <w:uiPriority w:val="99"/>
    <w:semiHidden/>
    <w:unhideWhenUsed/>
    <w:rsid w:val="006164A1"/>
  </w:style>
  <w:style w:type="numbering" w:customStyle="1" w:styleId="191">
    <w:name w:val="無清單19"/>
    <w:next w:val="a4"/>
    <w:uiPriority w:val="99"/>
    <w:semiHidden/>
    <w:unhideWhenUsed/>
    <w:rsid w:val="006164A1"/>
  </w:style>
  <w:style w:type="table" w:customStyle="1" w:styleId="TableGrid40">
    <w:name w:val="Table Grid4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a4"/>
    <w:semiHidden/>
    <w:rsid w:val="006164A1"/>
  </w:style>
  <w:style w:type="numbering" w:customStyle="1" w:styleId="StyleBulleted39">
    <w:name w:val="Style Bulleted39"/>
    <w:basedOn w:val="a4"/>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a4"/>
    <w:rsid w:val="006164A1"/>
  </w:style>
  <w:style w:type="numbering" w:customStyle="1" w:styleId="StyleBulleted130">
    <w:name w:val="Style Bulleted130"/>
    <w:basedOn w:val="a4"/>
    <w:rsid w:val="006164A1"/>
  </w:style>
  <w:style w:type="table" w:customStyle="1" w:styleId="TableGrid128">
    <w:name w:val="Table Grid1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a4"/>
    <w:semiHidden/>
    <w:rsid w:val="006164A1"/>
  </w:style>
  <w:style w:type="table" w:customStyle="1" w:styleId="TableGrid218">
    <w:name w:val="Table Grid21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a4"/>
    <w:semiHidden/>
    <w:rsid w:val="006164A1"/>
  </w:style>
  <w:style w:type="table" w:customStyle="1" w:styleId="TableGrid1118">
    <w:name w:val="Table Grid111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a4"/>
    <w:semiHidden/>
    <w:rsid w:val="006164A1"/>
  </w:style>
  <w:style w:type="numbering" w:customStyle="1" w:styleId="StyleBulleted219">
    <w:name w:val="Style Bulleted219"/>
    <w:basedOn w:val="a4"/>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a4"/>
    <w:rsid w:val="006164A1"/>
  </w:style>
  <w:style w:type="numbering" w:customStyle="1" w:styleId="StyleBulleted1119">
    <w:name w:val="Style Bulleted1119"/>
    <w:basedOn w:val="a4"/>
    <w:rsid w:val="006164A1"/>
  </w:style>
  <w:style w:type="numbering" w:customStyle="1" w:styleId="NoList310">
    <w:name w:val="No List310"/>
    <w:next w:val="a4"/>
    <w:semiHidden/>
    <w:unhideWhenUsed/>
    <w:rsid w:val="006164A1"/>
  </w:style>
  <w:style w:type="numbering" w:customStyle="1" w:styleId="NoList49">
    <w:name w:val="No List49"/>
    <w:next w:val="a4"/>
    <w:uiPriority w:val="99"/>
    <w:semiHidden/>
    <w:unhideWhenUsed/>
    <w:rsid w:val="006164A1"/>
  </w:style>
  <w:style w:type="numbering" w:customStyle="1" w:styleId="NoList1218">
    <w:name w:val="No List1218"/>
    <w:next w:val="a4"/>
    <w:semiHidden/>
    <w:rsid w:val="006164A1"/>
  </w:style>
  <w:style w:type="numbering" w:customStyle="1" w:styleId="StyleBulleted310">
    <w:name w:val="Style Bulleted310"/>
    <w:basedOn w:val="a4"/>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a4"/>
    <w:rsid w:val="006164A1"/>
  </w:style>
  <w:style w:type="numbering" w:customStyle="1" w:styleId="StyleBulleted1210">
    <w:name w:val="Style Bulleted1210"/>
    <w:basedOn w:val="a4"/>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a4"/>
    <w:semiHidden/>
    <w:rsid w:val="006164A1"/>
  </w:style>
  <w:style w:type="numbering" w:customStyle="1" w:styleId="118">
    <w:name w:val="無清單118"/>
    <w:next w:val="a4"/>
    <w:uiPriority w:val="99"/>
    <w:semiHidden/>
    <w:unhideWhenUsed/>
    <w:rsid w:val="006164A1"/>
  </w:style>
  <w:style w:type="numbering" w:customStyle="1" w:styleId="290">
    <w:name w:val="無清單29"/>
    <w:next w:val="a4"/>
    <w:uiPriority w:val="99"/>
    <w:semiHidden/>
    <w:unhideWhenUsed/>
    <w:rsid w:val="006164A1"/>
  </w:style>
  <w:style w:type="numbering" w:customStyle="1" w:styleId="StyleBulleted49">
    <w:name w:val="Style Bulleted49"/>
    <w:basedOn w:val="a4"/>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a4"/>
    <w:rsid w:val="006164A1"/>
  </w:style>
  <w:style w:type="numbering" w:customStyle="1" w:styleId="StyleBulleted139">
    <w:name w:val="Style Bulleted139"/>
    <w:basedOn w:val="a4"/>
    <w:rsid w:val="006164A1"/>
  </w:style>
  <w:style w:type="numbering" w:customStyle="1" w:styleId="NoList69">
    <w:name w:val="No List69"/>
    <w:next w:val="a4"/>
    <w:uiPriority w:val="99"/>
    <w:semiHidden/>
    <w:unhideWhenUsed/>
    <w:rsid w:val="006164A1"/>
  </w:style>
  <w:style w:type="table" w:customStyle="1" w:styleId="TableClassic18">
    <w:name w:val="Table Classic 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a3"/>
    <w:rsid w:val="006164A1"/>
    <w:rPr>
      <w:rFonts w:ascii="Arial" w:hAnsi="Arial"/>
    </w:rPr>
    <w:tblPr/>
  </w:style>
  <w:style w:type="numbering" w:customStyle="1" w:styleId="NormalNumbered18">
    <w:name w:val="Normal_Numbered18"/>
    <w:rsid w:val="006164A1"/>
  </w:style>
  <w:style w:type="numbering" w:customStyle="1" w:styleId="1ai18">
    <w:name w:val="1 / a / i18"/>
    <w:basedOn w:val="a4"/>
    <w:next w:val="1ai"/>
    <w:unhideWhenUsed/>
    <w:rsid w:val="006164A1"/>
  </w:style>
  <w:style w:type="numbering" w:customStyle="1" w:styleId="11111118">
    <w:name w:val="1 / 1.1 / 1.1.118"/>
    <w:basedOn w:val="a4"/>
    <w:next w:val="111111"/>
    <w:unhideWhenUsed/>
    <w:rsid w:val="006164A1"/>
  </w:style>
  <w:style w:type="table" w:customStyle="1" w:styleId="TableGrid310">
    <w:name w:val="Table Grid310"/>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a4"/>
    <w:semiHidden/>
    <w:rsid w:val="006164A1"/>
  </w:style>
  <w:style w:type="numbering" w:customStyle="1" w:styleId="390">
    <w:name w:val="無清單39"/>
    <w:next w:val="a4"/>
    <w:uiPriority w:val="99"/>
    <w:semiHidden/>
    <w:unhideWhenUsed/>
    <w:rsid w:val="006164A1"/>
  </w:style>
  <w:style w:type="numbering" w:customStyle="1" w:styleId="490">
    <w:name w:val="無清單49"/>
    <w:next w:val="a4"/>
    <w:uiPriority w:val="99"/>
    <w:semiHidden/>
    <w:unhideWhenUsed/>
    <w:rsid w:val="006164A1"/>
  </w:style>
  <w:style w:type="table" w:customStyle="1" w:styleId="Pindescription9">
    <w:name w:val="Pin_description9"/>
    <w:basedOn w:val="a3"/>
    <w:uiPriority w:val="99"/>
    <w:rsid w:val="006164A1"/>
    <w:tblPr/>
  </w:style>
  <w:style w:type="numbering" w:customStyle="1" w:styleId="590">
    <w:name w:val="無清單59"/>
    <w:next w:val="a4"/>
    <w:uiPriority w:val="99"/>
    <w:semiHidden/>
    <w:unhideWhenUsed/>
    <w:rsid w:val="006164A1"/>
  </w:style>
  <w:style w:type="numbering" w:customStyle="1" w:styleId="69">
    <w:name w:val="無清單69"/>
    <w:next w:val="a4"/>
    <w:uiPriority w:val="99"/>
    <w:semiHidden/>
    <w:unhideWhenUsed/>
    <w:rsid w:val="006164A1"/>
  </w:style>
  <w:style w:type="numbering" w:customStyle="1" w:styleId="79">
    <w:name w:val="無清單79"/>
    <w:next w:val="a4"/>
    <w:uiPriority w:val="99"/>
    <w:semiHidden/>
    <w:unhideWhenUsed/>
    <w:rsid w:val="006164A1"/>
  </w:style>
  <w:style w:type="table" w:customStyle="1" w:styleId="2180">
    <w:name w:val="暗色清單 218"/>
    <w:basedOn w:val="a3"/>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a3"/>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a3"/>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a4"/>
    <w:rsid w:val="006164A1"/>
  </w:style>
  <w:style w:type="numbering" w:customStyle="1" w:styleId="StyleBulletedWingdingssymbolBefore063cmHanging4810">
    <w:name w:val="Style Bulleted Wingdings (symbol) Before:  0.63 cm Hanging:  4.8...10"/>
    <w:basedOn w:val="a4"/>
    <w:rsid w:val="006164A1"/>
  </w:style>
  <w:style w:type="table" w:customStyle="1" w:styleId="TableGrid4100">
    <w:name w:val="Table Grid 410"/>
    <w:basedOn w:val="a3"/>
    <w:next w:val="48"/>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a3"/>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a4"/>
    <w:uiPriority w:val="99"/>
    <w:semiHidden/>
    <w:unhideWhenUsed/>
    <w:rsid w:val="006164A1"/>
  </w:style>
  <w:style w:type="table" w:customStyle="1" w:styleId="281">
    <w:name w:val="表格格線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a4"/>
    <w:semiHidden/>
    <w:rsid w:val="006164A1"/>
  </w:style>
  <w:style w:type="numbering" w:customStyle="1" w:styleId="StyleBulleted57">
    <w:name w:val="Style Bulleted57"/>
    <w:basedOn w:val="a4"/>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a4"/>
    <w:rsid w:val="006164A1"/>
  </w:style>
  <w:style w:type="numbering" w:customStyle="1" w:styleId="StyleBulleted147">
    <w:name w:val="Style Bulleted147"/>
    <w:basedOn w:val="a4"/>
    <w:rsid w:val="006164A1"/>
  </w:style>
  <w:style w:type="table" w:customStyle="1" w:styleId="TableGrid129">
    <w:name w:val="Table Grid129"/>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a4"/>
    <w:rsid w:val="006164A1"/>
  </w:style>
  <w:style w:type="numbering" w:customStyle="1" w:styleId="StyleBulleted157">
    <w:name w:val="Style Bulleted157"/>
    <w:basedOn w:val="a4"/>
    <w:rsid w:val="006164A1"/>
  </w:style>
  <w:style w:type="numbering" w:customStyle="1" w:styleId="NoList2110">
    <w:name w:val="No List2110"/>
    <w:next w:val="a4"/>
    <w:semiHidden/>
    <w:rsid w:val="006164A1"/>
  </w:style>
  <w:style w:type="table" w:customStyle="1" w:styleId="TableGrid219">
    <w:name w:val="Table Grid219"/>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a4"/>
    <w:semiHidden/>
    <w:rsid w:val="006164A1"/>
  </w:style>
  <w:style w:type="table" w:customStyle="1" w:styleId="TableGrid1119">
    <w:name w:val="Table Grid1119"/>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a4"/>
    <w:semiHidden/>
    <w:rsid w:val="006164A1"/>
  </w:style>
  <w:style w:type="numbering" w:customStyle="1" w:styleId="StyleBulleted2110">
    <w:name w:val="Style Bulleted2110"/>
    <w:basedOn w:val="a4"/>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a4"/>
    <w:rsid w:val="006164A1"/>
  </w:style>
  <w:style w:type="numbering" w:customStyle="1" w:styleId="StyleBulleted11110">
    <w:name w:val="Style Bulleted11110"/>
    <w:basedOn w:val="a4"/>
    <w:rsid w:val="006164A1"/>
  </w:style>
  <w:style w:type="numbering" w:customStyle="1" w:styleId="NoList317">
    <w:name w:val="No List317"/>
    <w:next w:val="a4"/>
    <w:semiHidden/>
    <w:unhideWhenUsed/>
    <w:rsid w:val="006164A1"/>
  </w:style>
  <w:style w:type="numbering" w:customStyle="1" w:styleId="NoList417">
    <w:name w:val="No List417"/>
    <w:next w:val="a4"/>
    <w:uiPriority w:val="99"/>
    <w:semiHidden/>
    <w:unhideWhenUsed/>
    <w:rsid w:val="006164A1"/>
  </w:style>
  <w:style w:type="numbering" w:customStyle="1" w:styleId="NoList1219">
    <w:name w:val="No List1219"/>
    <w:next w:val="a4"/>
    <w:semiHidden/>
    <w:rsid w:val="006164A1"/>
  </w:style>
  <w:style w:type="numbering" w:customStyle="1" w:styleId="StyleBulleted317">
    <w:name w:val="Style Bulleted317"/>
    <w:basedOn w:val="a4"/>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a4"/>
    <w:rsid w:val="006164A1"/>
  </w:style>
  <w:style w:type="numbering" w:customStyle="1" w:styleId="StyleBulleted1217">
    <w:name w:val="Style Bulleted1217"/>
    <w:basedOn w:val="a4"/>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a4"/>
    <w:semiHidden/>
    <w:rsid w:val="006164A1"/>
  </w:style>
  <w:style w:type="numbering" w:customStyle="1" w:styleId="1115">
    <w:name w:val="無清單1115"/>
    <w:next w:val="a4"/>
    <w:uiPriority w:val="99"/>
    <w:semiHidden/>
    <w:unhideWhenUsed/>
    <w:rsid w:val="006164A1"/>
  </w:style>
  <w:style w:type="numbering" w:customStyle="1" w:styleId="2173">
    <w:name w:val="無清單217"/>
    <w:next w:val="a4"/>
    <w:uiPriority w:val="99"/>
    <w:semiHidden/>
    <w:unhideWhenUsed/>
    <w:rsid w:val="006164A1"/>
  </w:style>
  <w:style w:type="numbering" w:customStyle="1" w:styleId="StyleBulleted417">
    <w:name w:val="Style Bulleted417"/>
    <w:basedOn w:val="a4"/>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a4"/>
    <w:rsid w:val="006164A1"/>
  </w:style>
  <w:style w:type="numbering" w:customStyle="1" w:styleId="StyleBulleted1317">
    <w:name w:val="Style Bulleted1317"/>
    <w:basedOn w:val="a4"/>
    <w:rsid w:val="006164A1"/>
  </w:style>
  <w:style w:type="numbering" w:customStyle="1" w:styleId="NoList617">
    <w:name w:val="No List617"/>
    <w:next w:val="a4"/>
    <w:uiPriority w:val="99"/>
    <w:semiHidden/>
    <w:unhideWhenUsed/>
    <w:rsid w:val="006164A1"/>
  </w:style>
  <w:style w:type="table" w:customStyle="1" w:styleId="1180">
    <w:name w:val="表格 古典 11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0">
    <w:name w:val="表格 古典 31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1">
    <w:name w:val="表格 清單 31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a3"/>
    <w:rsid w:val="006164A1"/>
    <w:rPr>
      <w:rFonts w:ascii="Arial" w:hAnsi="Arial"/>
    </w:rPr>
    <w:tblPr/>
  </w:style>
  <w:style w:type="numbering" w:customStyle="1" w:styleId="NormalNumbered19">
    <w:name w:val="Normal_Numbered19"/>
    <w:rsid w:val="006164A1"/>
  </w:style>
  <w:style w:type="numbering" w:customStyle="1" w:styleId="1ai19">
    <w:name w:val="1 / a / i19"/>
    <w:basedOn w:val="a4"/>
    <w:next w:val="1ai"/>
    <w:unhideWhenUsed/>
    <w:rsid w:val="006164A1"/>
  </w:style>
  <w:style w:type="numbering" w:customStyle="1" w:styleId="11111119">
    <w:name w:val="1 / 1.1 / 1.1.119"/>
    <w:basedOn w:val="a4"/>
    <w:next w:val="111111"/>
    <w:unhideWhenUsed/>
    <w:rsid w:val="006164A1"/>
  </w:style>
  <w:style w:type="table" w:customStyle="1" w:styleId="TableGrid318">
    <w:name w:val="Table Grid31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a4"/>
    <w:semiHidden/>
    <w:rsid w:val="006164A1"/>
  </w:style>
  <w:style w:type="numbering" w:customStyle="1" w:styleId="3172">
    <w:name w:val="無清單317"/>
    <w:next w:val="a4"/>
    <w:uiPriority w:val="99"/>
    <w:semiHidden/>
    <w:unhideWhenUsed/>
    <w:rsid w:val="006164A1"/>
  </w:style>
  <w:style w:type="numbering" w:customStyle="1" w:styleId="417">
    <w:name w:val="無清單417"/>
    <w:next w:val="a4"/>
    <w:uiPriority w:val="99"/>
    <w:semiHidden/>
    <w:unhideWhenUsed/>
    <w:rsid w:val="006164A1"/>
  </w:style>
  <w:style w:type="table" w:customStyle="1" w:styleId="Pindescription17">
    <w:name w:val="Pin_description17"/>
    <w:basedOn w:val="a3"/>
    <w:uiPriority w:val="99"/>
    <w:rsid w:val="006164A1"/>
    <w:tblPr/>
  </w:style>
  <w:style w:type="numbering" w:customStyle="1" w:styleId="517">
    <w:name w:val="無清單517"/>
    <w:next w:val="a4"/>
    <w:uiPriority w:val="99"/>
    <w:semiHidden/>
    <w:unhideWhenUsed/>
    <w:rsid w:val="006164A1"/>
  </w:style>
  <w:style w:type="numbering" w:customStyle="1" w:styleId="617">
    <w:name w:val="無清單617"/>
    <w:next w:val="a4"/>
    <w:uiPriority w:val="99"/>
    <w:semiHidden/>
    <w:unhideWhenUsed/>
    <w:rsid w:val="006164A1"/>
  </w:style>
  <w:style w:type="numbering" w:customStyle="1" w:styleId="717">
    <w:name w:val="無清單717"/>
    <w:next w:val="a4"/>
    <w:uiPriority w:val="99"/>
    <w:semiHidden/>
    <w:unhideWhenUsed/>
    <w:rsid w:val="006164A1"/>
  </w:style>
  <w:style w:type="numbering" w:customStyle="1" w:styleId="97">
    <w:name w:val="無清單97"/>
    <w:next w:val="a4"/>
    <w:uiPriority w:val="99"/>
    <w:semiHidden/>
    <w:unhideWhenUsed/>
    <w:rsid w:val="006164A1"/>
  </w:style>
  <w:style w:type="table" w:customStyle="1" w:styleId="381">
    <w:name w:val="表格格線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a4"/>
    <w:semiHidden/>
    <w:rsid w:val="006164A1"/>
  </w:style>
  <w:style w:type="numbering" w:customStyle="1" w:styleId="StyleBulleted67">
    <w:name w:val="Style Bulleted67"/>
    <w:basedOn w:val="a4"/>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a4"/>
    <w:rsid w:val="006164A1"/>
  </w:style>
  <w:style w:type="numbering" w:customStyle="1" w:styleId="StyleBulleted167">
    <w:name w:val="Style Bulleted167"/>
    <w:basedOn w:val="a4"/>
    <w:rsid w:val="006164A1"/>
  </w:style>
  <w:style w:type="table" w:customStyle="1" w:styleId="TableGrid138">
    <w:name w:val="Table Grid13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a4"/>
    <w:semiHidden/>
    <w:rsid w:val="006164A1"/>
  </w:style>
  <w:style w:type="table" w:customStyle="1" w:styleId="TableGrid228">
    <w:name w:val="Table Grid228"/>
    <w:basedOn w:val="a3"/>
    <w:next w:val="aff9"/>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a4"/>
    <w:semiHidden/>
    <w:rsid w:val="006164A1"/>
  </w:style>
  <w:style w:type="table" w:customStyle="1" w:styleId="TableGrid1128">
    <w:name w:val="Table Grid1128"/>
    <w:basedOn w:val="a3"/>
    <w:next w:val="aff9"/>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a4"/>
    <w:semiHidden/>
    <w:rsid w:val="006164A1"/>
  </w:style>
  <w:style w:type="numbering" w:customStyle="1" w:styleId="StyleBulleted227">
    <w:name w:val="Style Bulleted227"/>
    <w:basedOn w:val="a4"/>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a4"/>
    <w:rsid w:val="006164A1"/>
  </w:style>
  <w:style w:type="numbering" w:customStyle="1" w:styleId="StyleBulleted1127">
    <w:name w:val="Style Bulleted1127"/>
    <w:basedOn w:val="a4"/>
    <w:rsid w:val="006164A1"/>
  </w:style>
  <w:style w:type="numbering" w:customStyle="1" w:styleId="NoList327">
    <w:name w:val="No List327"/>
    <w:next w:val="a4"/>
    <w:semiHidden/>
    <w:unhideWhenUsed/>
    <w:rsid w:val="006164A1"/>
  </w:style>
  <w:style w:type="numbering" w:customStyle="1" w:styleId="NoList427">
    <w:name w:val="No List427"/>
    <w:next w:val="a4"/>
    <w:uiPriority w:val="99"/>
    <w:semiHidden/>
    <w:unhideWhenUsed/>
    <w:rsid w:val="006164A1"/>
  </w:style>
  <w:style w:type="numbering" w:customStyle="1" w:styleId="NoList1227">
    <w:name w:val="No List1227"/>
    <w:next w:val="a4"/>
    <w:semiHidden/>
    <w:rsid w:val="006164A1"/>
  </w:style>
  <w:style w:type="numbering" w:customStyle="1" w:styleId="StyleBulleted327">
    <w:name w:val="Style Bulleted327"/>
    <w:basedOn w:val="a4"/>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a4"/>
    <w:rsid w:val="006164A1"/>
  </w:style>
  <w:style w:type="numbering" w:customStyle="1" w:styleId="StyleBulleted1227">
    <w:name w:val="Style Bulleted1227"/>
    <w:basedOn w:val="a4"/>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a4"/>
    <w:semiHidden/>
    <w:rsid w:val="006164A1"/>
  </w:style>
  <w:style w:type="numbering" w:customStyle="1" w:styleId="1270">
    <w:name w:val="無清單127"/>
    <w:next w:val="a4"/>
    <w:uiPriority w:val="99"/>
    <w:semiHidden/>
    <w:unhideWhenUsed/>
    <w:rsid w:val="006164A1"/>
  </w:style>
  <w:style w:type="numbering" w:customStyle="1" w:styleId="2270">
    <w:name w:val="無清單227"/>
    <w:next w:val="a4"/>
    <w:uiPriority w:val="99"/>
    <w:semiHidden/>
    <w:unhideWhenUsed/>
    <w:rsid w:val="006164A1"/>
  </w:style>
  <w:style w:type="numbering" w:customStyle="1" w:styleId="StyleBulleted427">
    <w:name w:val="Style Bulleted427"/>
    <w:basedOn w:val="a4"/>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a4"/>
    <w:rsid w:val="006164A1"/>
  </w:style>
  <w:style w:type="numbering" w:customStyle="1" w:styleId="StyleBulleted1327">
    <w:name w:val="Style Bulleted1327"/>
    <w:basedOn w:val="a4"/>
    <w:rsid w:val="006164A1"/>
  </w:style>
  <w:style w:type="numbering" w:customStyle="1" w:styleId="NoList627">
    <w:name w:val="No List627"/>
    <w:next w:val="a4"/>
    <w:uiPriority w:val="99"/>
    <w:semiHidden/>
    <w:unhideWhenUsed/>
    <w:rsid w:val="006164A1"/>
  </w:style>
  <w:style w:type="table" w:customStyle="1" w:styleId="128">
    <w:name w:val="表格 古典 128"/>
    <w:basedOn w:val="a3"/>
    <w:next w:val="1f"/>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a3"/>
    <w:next w:val="2f0"/>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a3"/>
    <w:next w:val="3a"/>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a3"/>
    <w:next w:val="3b"/>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a3"/>
    <w:rsid w:val="006164A1"/>
    <w:rPr>
      <w:rFonts w:ascii="Arial" w:hAnsi="Arial"/>
    </w:rPr>
    <w:tblPr/>
  </w:style>
  <w:style w:type="numbering" w:customStyle="1" w:styleId="NormalNumbered27">
    <w:name w:val="Normal_Numbered27"/>
    <w:rsid w:val="006164A1"/>
  </w:style>
  <w:style w:type="numbering" w:customStyle="1" w:styleId="1ai27">
    <w:name w:val="1 / a / i27"/>
    <w:basedOn w:val="a4"/>
    <w:next w:val="1ai"/>
    <w:unhideWhenUsed/>
    <w:rsid w:val="006164A1"/>
  </w:style>
  <w:style w:type="numbering" w:customStyle="1" w:styleId="11111127">
    <w:name w:val="1 / 1.1 / 1.1.127"/>
    <w:basedOn w:val="a4"/>
    <w:next w:val="111111"/>
    <w:unhideWhenUsed/>
    <w:rsid w:val="006164A1"/>
  </w:style>
  <w:style w:type="table" w:customStyle="1" w:styleId="TableGrid328">
    <w:name w:val="Table Grid328"/>
    <w:basedOn w:val="a3"/>
    <w:next w:val="aff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a3"/>
    <w:next w:val="affb"/>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a4"/>
    <w:semiHidden/>
    <w:rsid w:val="006164A1"/>
  </w:style>
  <w:style w:type="numbering" w:customStyle="1" w:styleId="3271">
    <w:name w:val="無清單327"/>
    <w:next w:val="a4"/>
    <w:uiPriority w:val="99"/>
    <w:semiHidden/>
    <w:unhideWhenUsed/>
    <w:rsid w:val="006164A1"/>
  </w:style>
  <w:style w:type="numbering" w:customStyle="1" w:styleId="427">
    <w:name w:val="無清單427"/>
    <w:next w:val="a4"/>
    <w:uiPriority w:val="99"/>
    <w:semiHidden/>
    <w:unhideWhenUsed/>
    <w:rsid w:val="006164A1"/>
  </w:style>
  <w:style w:type="table" w:customStyle="1" w:styleId="Pindescription27">
    <w:name w:val="Pin_description27"/>
    <w:basedOn w:val="a3"/>
    <w:uiPriority w:val="99"/>
    <w:rsid w:val="006164A1"/>
    <w:tblPr/>
  </w:style>
  <w:style w:type="numbering" w:customStyle="1" w:styleId="527">
    <w:name w:val="無清單527"/>
    <w:next w:val="a4"/>
    <w:uiPriority w:val="99"/>
    <w:semiHidden/>
    <w:unhideWhenUsed/>
    <w:rsid w:val="006164A1"/>
  </w:style>
  <w:style w:type="numbering" w:customStyle="1" w:styleId="627">
    <w:name w:val="無清單627"/>
    <w:next w:val="a4"/>
    <w:uiPriority w:val="99"/>
    <w:semiHidden/>
    <w:unhideWhenUsed/>
    <w:rsid w:val="006164A1"/>
  </w:style>
  <w:style w:type="numbering" w:customStyle="1" w:styleId="727">
    <w:name w:val="無清單727"/>
    <w:next w:val="a4"/>
    <w:uiPriority w:val="99"/>
    <w:semiHidden/>
    <w:unhideWhenUsed/>
    <w:rsid w:val="006164A1"/>
  </w:style>
  <w:style w:type="table" w:customStyle="1" w:styleId="TableContemporary8">
    <w:name w:val="Table Contemporary8"/>
    <w:basedOn w:val="a3"/>
    <w:next w:val="afffff9"/>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a4"/>
    <w:uiPriority w:val="99"/>
    <w:semiHidden/>
    <w:unhideWhenUsed/>
    <w:rsid w:val="006164A1"/>
  </w:style>
  <w:style w:type="table" w:customStyle="1" w:styleId="TableGrid130">
    <w:name w:val="Table Grid13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a3"/>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a3"/>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a4"/>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a4"/>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a1"/>
    <w:rsid w:val="006164A1"/>
    <w:pPr>
      <w:widowControl/>
      <w:tabs>
        <w:tab w:val="left" w:pos="170"/>
      </w:tabs>
      <w:spacing w:before="20" w:after="20"/>
      <w:jc w:val="center"/>
    </w:pPr>
    <w:rPr>
      <w:rFonts w:cs="Arial"/>
    </w:rPr>
  </w:style>
  <w:style w:type="character" w:customStyle="1" w:styleId="3fa">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a3"/>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6"/>
    <w:next w:val="a1"/>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f2">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a4"/>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1">
    <w:name w:val="標題 82"/>
    <w:basedOn w:val="a1"/>
    <w:rsid w:val="006164A1"/>
    <w:pPr>
      <w:widowControl/>
      <w:tabs>
        <w:tab w:val="num" w:pos="1440"/>
      </w:tabs>
    </w:pPr>
    <w:rPr>
      <w:rFonts w:ascii="Calibri" w:hAnsi="Calibri" w:cs="Calibri"/>
      <w:szCs w:val="24"/>
    </w:rPr>
  </w:style>
  <w:style w:type="paragraph" w:customStyle="1" w:styleId="Heading82">
    <w:name w:val="Heading 82"/>
    <w:basedOn w:val="a1"/>
    <w:rsid w:val="006164A1"/>
    <w:pPr>
      <w:widowControl/>
      <w:tabs>
        <w:tab w:val="num" w:pos="1440"/>
      </w:tabs>
    </w:pPr>
    <w:rPr>
      <w:rFonts w:ascii="Calibri" w:hAnsi="Calibri" w:cs="Calibri"/>
      <w:szCs w:val="24"/>
    </w:rPr>
  </w:style>
  <w:style w:type="character" w:customStyle="1" w:styleId="5f0">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a4"/>
    <w:rsid w:val="00C362A5"/>
  </w:style>
  <w:style w:type="numbering" w:customStyle="1" w:styleId="Header240">
    <w:name w:val="Header240"/>
    <w:rsid w:val="00C362A5"/>
  </w:style>
  <w:style w:type="numbering" w:customStyle="1" w:styleId="StyleBulletedGray-8048">
    <w:name w:val="Style Bulleted Gray-80%48"/>
    <w:basedOn w:val="a4"/>
    <w:rsid w:val="00C362A5"/>
  </w:style>
  <w:style w:type="numbering" w:customStyle="1" w:styleId="StyleBulleted148">
    <w:name w:val="Style Bulleted148"/>
    <w:basedOn w:val="a4"/>
    <w:rsid w:val="00C362A5"/>
  </w:style>
  <w:style w:type="numbering" w:customStyle="1" w:styleId="StyleBulleted220">
    <w:name w:val="Style Bulleted220"/>
    <w:basedOn w:val="a4"/>
    <w:rsid w:val="00C362A5"/>
  </w:style>
  <w:style w:type="numbering" w:customStyle="1" w:styleId="StyleBulleted1120">
    <w:name w:val="Style Bulleted1120"/>
    <w:basedOn w:val="a4"/>
    <w:rsid w:val="00C362A5"/>
  </w:style>
  <w:style w:type="numbering" w:customStyle="1" w:styleId="StyleBulleted318">
    <w:name w:val="Style Bulleted318"/>
    <w:basedOn w:val="a4"/>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a4"/>
    <w:rsid w:val="00C362A5"/>
  </w:style>
  <w:style w:type="numbering" w:customStyle="1" w:styleId="StyleBulleted1218">
    <w:name w:val="Style Bulleted1218"/>
    <w:basedOn w:val="a4"/>
    <w:rsid w:val="00C362A5"/>
  </w:style>
  <w:style w:type="paragraph" w:customStyle="1" w:styleId="TableParagraph">
    <w:name w:val="Table Paragraph"/>
    <w:basedOn w:val="a1"/>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a1"/>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a3"/>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a1"/>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1ff9">
    <w:name w:val="未解析的提及1"/>
    <w:basedOn w:val="a2"/>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405">
      <w:bodyDiv w:val="1"/>
      <w:marLeft w:val="0"/>
      <w:marRight w:val="0"/>
      <w:marTop w:val="0"/>
      <w:marBottom w:val="0"/>
      <w:divBdr>
        <w:top w:val="none" w:sz="0" w:space="0" w:color="auto"/>
        <w:left w:val="none" w:sz="0" w:space="0" w:color="auto"/>
        <w:bottom w:val="none" w:sz="0" w:space="0" w:color="auto"/>
        <w:right w:val="none" w:sz="0" w:space="0" w:color="auto"/>
      </w:divBdr>
      <w:divsChild>
        <w:div w:id="1396464883">
          <w:marLeft w:val="0"/>
          <w:marRight w:val="0"/>
          <w:marTop w:val="0"/>
          <w:marBottom w:val="0"/>
          <w:divBdr>
            <w:top w:val="none" w:sz="0" w:space="0" w:color="auto"/>
            <w:left w:val="none" w:sz="0" w:space="0" w:color="auto"/>
            <w:bottom w:val="none" w:sz="0" w:space="0" w:color="auto"/>
            <w:right w:val="none" w:sz="0" w:space="0" w:color="auto"/>
          </w:divBdr>
          <w:divsChild>
            <w:div w:id="12114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8017566">
      <w:bodyDiv w:val="1"/>
      <w:marLeft w:val="0"/>
      <w:marRight w:val="0"/>
      <w:marTop w:val="0"/>
      <w:marBottom w:val="0"/>
      <w:divBdr>
        <w:top w:val="none" w:sz="0" w:space="0" w:color="auto"/>
        <w:left w:val="none" w:sz="0" w:space="0" w:color="auto"/>
        <w:bottom w:val="none" w:sz="0" w:space="0" w:color="auto"/>
        <w:right w:val="none" w:sz="0" w:space="0" w:color="auto"/>
      </w:divBdr>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44230167">
      <w:bodyDiv w:val="1"/>
      <w:marLeft w:val="0"/>
      <w:marRight w:val="0"/>
      <w:marTop w:val="0"/>
      <w:marBottom w:val="0"/>
      <w:divBdr>
        <w:top w:val="none" w:sz="0" w:space="0" w:color="auto"/>
        <w:left w:val="none" w:sz="0" w:space="0" w:color="auto"/>
        <w:bottom w:val="none" w:sz="0" w:space="0" w:color="auto"/>
        <w:right w:val="none" w:sz="0" w:space="0" w:color="auto"/>
      </w:divBdr>
      <w:divsChild>
        <w:div w:id="1476684701">
          <w:marLeft w:val="0"/>
          <w:marRight w:val="0"/>
          <w:marTop w:val="0"/>
          <w:marBottom w:val="0"/>
          <w:divBdr>
            <w:top w:val="none" w:sz="0" w:space="0" w:color="auto"/>
            <w:left w:val="none" w:sz="0" w:space="0" w:color="auto"/>
            <w:bottom w:val="none" w:sz="0" w:space="0" w:color="auto"/>
            <w:right w:val="none" w:sz="0" w:space="0" w:color="auto"/>
          </w:divBdr>
        </w:div>
      </w:divsChild>
    </w:div>
    <w:div w:id="577713439">
      <w:bodyDiv w:val="1"/>
      <w:marLeft w:val="0"/>
      <w:marRight w:val="0"/>
      <w:marTop w:val="0"/>
      <w:marBottom w:val="0"/>
      <w:divBdr>
        <w:top w:val="none" w:sz="0" w:space="0" w:color="auto"/>
        <w:left w:val="none" w:sz="0" w:space="0" w:color="auto"/>
        <w:bottom w:val="none" w:sz="0" w:space="0" w:color="auto"/>
        <w:right w:val="none" w:sz="0" w:space="0" w:color="auto"/>
      </w:divBdr>
      <w:divsChild>
        <w:div w:id="158428552">
          <w:marLeft w:val="0"/>
          <w:marRight w:val="0"/>
          <w:marTop w:val="0"/>
          <w:marBottom w:val="0"/>
          <w:divBdr>
            <w:top w:val="none" w:sz="0" w:space="0" w:color="auto"/>
            <w:left w:val="none" w:sz="0" w:space="0" w:color="auto"/>
            <w:bottom w:val="none" w:sz="0" w:space="0" w:color="auto"/>
            <w:right w:val="none" w:sz="0" w:space="0" w:color="auto"/>
          </w:divBdr>
          <w:divsChild>
            <w:div w:id="408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783155312">
      <w:bodyDiv w:val="1"/>
      <w:marLeft w:val="0"/>
      <w:marRight w:val="0"/>
      <w:marTop w:val="0"/>
      <w:marBottom w:val="0"/>
      <w:divBdr>
        <w:top w:val="none" w:sz="0" w:space="0" w:color="auto"/>
        <w:left w:val="none" w:sz="0" w:space="0" w:color="auto"/>
        <w:bottom w:val="none" w:sz="0" w:space="0" w:color="auto"/>
        <w:right w:val="none" w:sz="0" w:space="0" w:color="auto"/>
      </w:divBdr>
    </w:div>
    <w:div w:id="877860105">
      <w:bodyDiv w:val="1"/>
      <w:marLeft w:val="0"/>
      <w:marRight w:val="0"/>
      <w:marTop w:val="0"/>
      <w:marBottom w:val="0"/>
      <w:divBdr>
        <w:top w:val="none" w:sz="0" w:space="0" w:color="auto"/>
        <w:left w:val="none" w:sz="0" w:space="0" w:color="auto"/>
        <w:bottom w:val="none" w:sz="0" w:space="0" w:color="auto"/>
        <w:right w:val="none" w:sz="0" w:space="0" w:color="auto"/>
      </w:divBdr>
    </w:div>
    <w:div w:id="933829164">
      <w:bodyDiv w:val="1"/>
      <w:marLeft w:val="0"/>
      <w:marRight w:val="0"/>
      <w:marTop w:val="0"/>
      <w:marBottom w:val="0"/>
      <w:divBdr>
        <w:top w:val="none" w:sz="0" w:space="0" w:color="auto"/>
        <w:left w:val="none" w:sz="0" w:space="0" w:color="auto"/>
        <w:bottom w:val="none" w:sz="0" w:space="0" w:color="auto"/>
        <w:right w:val="none" w:sz="0" w:space="0" w:color="auto"/>
      </w:divBdr>
    </w:div>
    <w:div w:id="963734537">
      <w:bodyDiv w:val="1"/>
      <w:marLeft w:val="0"/>
      <w:marRight w:val="0"/>
      <w:marTop w:val="0"/>
      <w:marBottom w:val="0"/>
      <w:divBdr>
        <w:top w:val="none" w:sz="0" w:space="0" w:color="auto"/>
        <w:left w:val="none" w:sz="0" w:space="0" w:color="auto"/>
        <w:bottom w:val="none" w:sz="0" w:space="0" w:color="auto"/>
        <w:right w:val="none" w:sz="0" w:space="0" w:color="auto"/>
      </w:divBdr>
    </w:div>
    <w:div w:id="1339117740">
      <w:bodyDiv w:val="1"/>
      <w:marLeft w:val="0"/>
      <w:marRight w:val="0"/>
      <w:marTop w:val="0"/>
      <w:marBottom w:val="0"/>
      <w:divBdr>
        <w:top w:val="none" w:sz="0" w:space="0" w:color="auto"/>
        <w:left w:val="none" w:sz="0" w:space="0" w:color="auto"/>
        <w:bottom w:val="none" w:sz="0" w:space="0" w:color="auto"/>
        <w:right w:val="none" w:sz="0" w:space="0" w:color="auto"/>
      </w:divBdr>
    </w:div>
    <w:div w:id="1348286929">
      <w:bodyDiv w:val="1"/>
      <w:marLeft w:val="0"/>
      <w:marRight w:val="0"/>
      <w:marTop w:val="0"/>
      <w:marBottom w:val="0"/>
      <w:divBdr>
        <w:top w:val="none" w:sz="0" w:space="0" w:color="auto"/>
        <w:left w:val="none" w:sz="0" w:space="0" w:color="auto"/>
        <w:bottom w:val="none" w:sz="0" w:space="0" w:color="auto"/>
        <w:right w:val="none" w:sz="0" w:space="0" w:color="auto"/>
      </w:divBdr>
      <w:divsChild>
        <w:div w:id="657072319">
          <w:marLeft w:val="0"/>
          <w:marRight w:val="0"/>
          <w:marTop w:val="0"/>
          <w:marBottom w:val="0"/>
          <w:divBdr>
            <w:top w:val="none" w:sz="0" w:space="0" w:color="auto"/>
            <w:left w:val="none" w:sz="0" w:space="0" w:color="auto"/>
            <w:bottom w:val="none" w:sz="0" w:space="0" w:color="auto"/>
            <w:right w:val="none" w:sz="0" w:space="0" w:color="auto"/>
          </w:divBdr>
        </w:div>
      </w:divsChild>
    </w:div>
    <w:div w:id="1377387078">
      <w:bodyDiv w:val="1"/>
      <w:marLeft w:val="0"/>
      <w:marRight w:val="0"/>
      <w:marTop w:val="0"/>
      <w:marBottom w:val="0"/>
      <w:divBdr>
        <w:top w:val="none" w:sz="0" w:space="0" w:color="auto"/>
        <w:left w:val="none" w:sz="0" w:space="0" w:color="auto"/>
        <w:bottom w:val="none" w:sz="0" w:space="0" w:color="auto"/>
        <w:right w:val="none" w:sz="0" w:space="0" w:color="auto"/>
      </w:divBdr>
    </w:div>
    <w:div w:id="1645692890">
      <w:bodyDiv w:val="1"/>
      <w:marLeft w:val="0"/>
      <w:marRight w:val="0"/>
      <w:marTop w:val="0"/>
      <w:marBottom w:val="0"/>
      <w:divBdr>
        <w:top w:val="none" w:sz="0" w:space="0" w:color="auto"/>
        <w:left w:val="none" w:sz="0" w:space="0" w:color="auto"/>
        <w:bottom w:val="none" w:sz="0" w:space="0" w:color="auto"/>
        <w:right w:val="none" w:sz="0" w:space="0" w:color="auto"/>
      </w:divBdr>
      <w:divsChild>
        <w:div w:id="203642064">
          <w:marLeft w:val="0"/>
          <w:marRight w:val="0"/>
          <w:marTop w:val="0"/>
          <w:marBottom w:val="0"/>
          <w:divBdr>
            <w:top w:val="none" w:sz="0" w:space="0" w:color="auto"/>
            <w:left w:val="none" w:sz="0" w:space="0" w:color="auto"/>
            <w:bottom w:val="none" w:sz="0" w:space="0" w:color="auto"/>
            <w:right w:val="none" w:sz="0" w:space="0" w:color="auto"/>
          </w:divBdr>
        </w:div>
      </w:divsChild>
    </w:div>
    <w:div w:id="1669406407">
      <w:bodyDiv w:val="1"/>
      <w:marLeft w:val="0"/>
      <w:marRight w:val="0"/>
      <w:marTop w:val="0"/>
      <w:marBottom w:val="0"/>
      <w:divBdr>
        <w:top w:val="none" w:sz="0" w:space="0" w:color="auto"/>
        <w:left w:val="none" w:sz="0" w:space="0" w:color="auto"/>
        <w:bottom w:val="none" w:sz="0" w:space="0" w:color="auto"/>
        <w:right w:val="none" w:sz="0" w:space="0" w:color="auto"/>
      </w:divBdr>
      <w:divsChild>
        <w:div w:id="1372682421">
          <w:marLeft w:val="0"/>
          <w:marRight w:val="0"/>
          <w:marTop w:val="0"/>
          <w:marBottom w:val="0"/>
          <w:divBdr>
            <w:top w:val="none" w:sz="0" w:space="0" w:color="auto"/>
            <w:left w:val="none" w:sz="0" w:space="0" w:color="auto"/>
            <w:bottom w:val="none" w:sz="0" w:space="0" w:color="auto"/>
            <w:right w:val="none" w:sz="0" w:space="0" w:color="auto"/>
          </w:divBdr>
          <w:divsChild>
            <w:div w:id="5349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145">
      <w:bodyDiv w:val="1"/>
      <w:marLeft w:val="0"/>
      <w:marRight w:val="0"/>
      <w:marTop w:val="0"/>
      <w:marBottom w:val="0"/>
      <w:divBdr>
        <w:top w:val="none" w:sz="0" w:space="0" w:color="auto"/>
        <w:left w:val="none" w:sz="0" w:space="0" w:color="auto"/>
        <w:bottom w:val="none" w:sz="0" w:space="0" w:color="auto"/>
        <w:right w:val="none" w:sz="0" w:space="0" w:color="auto"/>
      </w:divBdr>
      <w:divsChild>
        <w:div w:id="1958564862">
          <w:marLeft w:val="0"/>
          <w:marRight w:val="0"/>
          <w:marTop w:val="0"/>
          <w:marBottom w:val="0"/>
          <w:divBdr>
            <w:top w:val="none" w:sz="0" w:space="0" w:color="auto"/>
            <w:left w:val="none" w:sz="0" w:space="0" w:color="auto"/>
            <w:bottom w:val="none" w:sz="0" w:space="0" w:color="auto"/>
            <w:right w:val="none" w:sz="0" w:space="0" w:color="auto"/>
          </w:divBdr>
          <w:divsChild>
            <w:div w:id="1701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420">
      <w:bodyDiv w:val="1"/>
      <w:marLeft w:val="0"/>
      <w:marRight w:val="0"/>
      <w:marTop w:val="0"/>
      <w:marBottom w:val="0"/>
      <w:divBdr>
        <w:top w:val="none" w:sz="0" w:space="0" w:color="auto"/>
        <w:left w:val="none" w:sz="0" w:space="0" w:color="auto"/>
        <w:bottom w:val="none" w:sz="0" w:space="0" w:color="auto"/>
        <w:right w:val="none" w:sz="0" w:space="0" w:color="auto"/>
      </w:divBdr>
    </w:div>
    <w:div w:id="1719890776">
      <w:bodyDiv w:val="1"/>
      <w:marLeft w:val="0"/>
      <w:marRight w:val="0"/>
      <w:marTop w:val="0"/>
      <w:marBottom w:val="0"/>
      <w:divBdr>
        <w:top w:val="none" w:sz="0" w:space="0" w:color="auto"/>
        <w:left w:val="none" w:sz="0" w:space="0" w:color="auto"/>
        <w:bottom w:val="none" w:sz="0" w:space="0" w:color="auto"/>
        <w:right w:val="none" w:sz="0" w:space="0" w:color="auto"/>
      </w:divBdr>
    </w:div>
    <w:div w:id="172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00">
          <w:marLeft w:val="0"/>
          <w:marRight w:val="0"/>
          <w:marTop w:val="0"/>
          <w:marBottom w:val="0"/>
          <w:divBdr>
            <w:top w:val="none" w:sz="0" w:space="0" w:color="auto"/>
            <w:left w:val="none" w:sz="0" w:space="0" w:color="auto"/>
            <w:bottom w:val="none" w:sz="0" w:space="0" w:color="auto"/>
            <w:right w:val="none" w:sz="0" w:space="0" w:color="auto"/>
          </w:divBdr>
        </w:div>
      </w:divsChild>
    </w:div>
    <w:div w:id="1867063745">
      <w:bodyDiv w:val="1"/>
      <w:marLeft w:val="0"/>
      <w:marRight w:val="0"/>
      <w:marTop w:val="0"/>
      <w:marBottom w:val="0"/>
      <w:divBdr>
        <w:top w:val="none" w:sz="0" w:space="0" w:color="auto"/>
        <w:left w:val="none" w:sz="0" w:space="0" w:color="auto"/>
        <w:bottom w:val="none" w:sz="0" w:space="0" w:color="auto"/>
        <w:right w:val="none" w:sz="0" w:space="0" w:color="auto"/>
      </w:divBdr>
    </w:div>
    <w:div w:id="1974946394">
      <w:bodyDiv w:val="1"/>
      <w:marLeft w:val="0"/>
      <w:marRight w:val="0"/>
      <w:marTop w:val="0"/>
      <w:marBottom w:val="0"/>
      <w:divBdr>
        <w:top w:val="none" w:sz="0" w:space="0" w:color="auto"/>
        <w:left w:val="none" w:sz="0" w:space="0" w:color="auto"/>
        <w:bottom w:val="none" w:sz="0" w:space="0" w:color="auto"/>
        <w:right w:val="none" w:sz="0" w:space="0" w:color="auto"/>
      </w:divBdr>
    </w:div>
    <w:div w:id="2030641121">
      <w:bodyDiv w:val="1"/>
      <w:marLeft w:val="0"/>
      <w:marRight w:val="0"/>
      <w:marTop w:val="0"/>
      <w:marBottom w:val="0"/>
      <w:divBdr>
        <w:top w:val="none" w:sz="0" w:space="0" w:color="auto"/>
        <w:left w:val="none" w:sz="0" w:space="0" w:color="auto"/>
        <w:bottom w:val="none" w:sz="0" w:space="0" w:color="auto"/>
        <w:right w:val="none" w:sz="0" w:space="0" w:color="auto"/>
      </w:divBdr>
      <w:divsChild>
        <w:div w:id="1834754363">
          <w:marLeft w:val="0"/>
          <w:marRight w:val="0"/>
          <w:marTop w:val="0"/>
          <w:marBottom w:val="0"/>
          <w:divBdr>
            <w:top w:val="none" w:sz="0" w:space="0" w:color="auto"/>
            <w:left w:val="none" w:sz="0" w:space="0" w:color="auto"/>
            <w:bottom w:val="none" w:sz="0" w:space="0" w:color="auto"/>
            <w:right w:val="none" w:sz="0" w:space="0" w:color="auto"/>
          </w:divBdr>
          <w:divsChild>
            <w:div w:id="1450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900">
      <w:bodyDiv w:val="1"/>
      <w:marLeft w:val="0"/>
      <w:marRight w:val="0"/>
      <w:marTop w:val="0"/>
      <w:marBottom w:val="0"/>
      <w:divBdr>
        <w:top w:val="none" w:sz="0" w:space="0" w:color="auto"/>
        <w:left w:val="none" w:sz="0" w:space="0" w:color="auto"/>
        <w:bottom w:val="none" w:sz="0" w:space="0" w:color="auto"/>
        <w:right w:val="none" w:sz="0" w:space="0" w:color="auto"/>
      </w:divBdr>
      <w:divsChild>
        <w:div w:id="1980839719">
          <w:marLeft w:val="0"/>
          <w:marRight w:val="0"/>
          <w:marTop w:val="0"/>
          <w:marBottom w:val="0"/>
          <w:divBdr>
            <w:top w:val="none" w:sz="0" w:space="0" w:color="auto"/>
            <w:left w:val="none" w:sz="0" w:space="0" w:color="auto"/>
            <w:bottom w:val="none" w:sz="0" w:space="0" w:color="auto"/>
            <w:right w:val="none" w:sz="0" w:space="0" w:color="auto"/>
          </w:divBdr>
        </w:div>
      </w:divsChild>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sChild>
        <w:div w:id="1616786772">
          <w:marLeft w:val="0"/>
          <w:marRight w:val="0"/>
          <w:marTop w:val="0"/>
          <w:marBottom w:val="0"/>
          <w:divBdr>
            <w:top w:val="none" w:sz="0" w:space="0" w:color="auto"/>
            <w:left w:val="none" w:sz="0" w:space="0" w:color="auto"/>
            <w:bottom w:val="none" w:sz="0" w:space="0" w:color="auto"/>
            <w:right w:val="none" w:sz="0" w:space="0" w:color="auto"/>
          </w:divBdr>
        </w:div>
      </w:divsChild>
    </w:div>
    <w:div w:id="2109885630">
      <w:bodyDiv w:val="1"/>
      <w:marLeft w:val="0"/>
      <w:marRight w:val="0"/>
      <w:marTop w:val="0"/>
      <w:marBottom w:val="0"/>
      <w:divBdr>
        <w:top w:val="none" w:sz="0" w:space="0" w:color="auto"/>
        <w:left w:val="none" w:sz="0" w:space="0" w:color="auto"/>
        <w:bottom w:val="none" w:sz="0" w:space="0" w:color="auto"/>
        <w:right w:val="none" w:sz="0" w:space="0" w:color="auto"/>
      </w:divBdr>
      <w:divsChild>
        <w:div w:id="1780906810">
          <w:marLeft w:val="0"/>
          <w:marRight w:val="0"/>
          <w:marTop w:val="0"/>
          <w:marBottom w:val="0"/>
          <w:divBdr>
            <w:top w:val="none" w:sz="0" w:space="0" w:color="auto"/>
            <w:left w:val="none" w:sz="0" w:space="0" w:color="auto"/>
            <w:bottom w:val="none" w:sz="0" w:space="0" w:color="auto"/>
            <w:right w:val="none" w:sz="0" w:space="0" w:color="auto"/>
          </w:divBdr>
          <w:divsChild>
            <w:div w:id="7024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voton.com/" TargetMode="External"/><Relationship Id="rId18" Type="http://schemas.openxmlformats.org/officeDocument/2006/relationships/hyperlink" Target="https://opennuvoton.github.io/NuTool-PinConfigur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uvoton.com/tool-and-software/software-development-tool/" TargetMode="External"/><Relationship Id="rId17" Type="http://schemas.openxmlformats.org/officeDocument/2006/relationships/hyperlink" Target="https://github.com/OpenNuvoton/Nuvoton_Tools" TargetMode="External"/><Relationship Id="rId2" Type="http://schemas.openxmlformats.org/officeDocument/2006/relationships/customXml" Target="../customXml/item2.xml"/><Relationship Id="rId16" Type="http://schemas.openxmlformats.org/officeDocument/2006/relationships/hyperlink" Target="https://github.com/OpenNuvoton/Nuvoton_Tool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OpenNuvoton/Nuvoton_Tool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uvoton.com/resource-download.jsp?tp_GUID=UG13202204010936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uvoton.com/tool-and-software/software-development-tool/nutoo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1283E-5232-4E29-BCEC-0DFE026D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1666</TotalTime>
  <Pages>12</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18061</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CMWu1</cp:lastModifiedBy>
  <cp:revision>228</cp:revision>
  <cp:lastPrinted>2024-07-12T08:22:00Z</cp:lastPrinted>
  <dcterms:created xsi:type="dcterms:W3CDTF">2020-05-06T19:46:00Z</dcterms:created>
  <dcterms:modified xsi:type="dcterms:W3CDTF">2024-08-06T02:33:00Z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